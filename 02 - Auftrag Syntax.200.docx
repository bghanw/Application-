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320D0" w14:textId="77777777" w:rsidR="004268DD" w:rsidRPr="00913AAF" w:rsidRDefault="004268DD" w:rsidP="004268DD">
      <w:pPr>
        <w:pStyle w:val="berschrift1ohneAbstnde"/>
        <w:rPr>
          <w:lang w:val="de-LI"/>
        </w:rPr>
      </w:pPr>
      <w:r w:rsidRPr="00913AAF">
        <w:rPr>
          <w:lang w:val="de-LI"/>
        </w:rPr>
        <w:t xml:space="preserve">Auftrag </w:t>
      </w:r>
      <w:r w:rsidR="001C3A0F" w:rsidRPr="00913AAF">
        <w:rPr>
          <w:lang w:val="de-LI"/>
        </w:rPr>
        <w:t>Syntax</w:t>
      </w:r>
    </w:p>
    <w:p w14:paraId="6E1EBE46" w14:textId="77777777" w:rsidR="004268DD" w:rsidRPr="00913AAF" w:rsidRDefault="004268DD" w:rsidP="004268DD">
      <w:pPr>
        <w:pStyle w:val="berschrift2ohneabstnde"/>
        <w:spacing w:after="0" w:line="240" w:lineRule="auto"/>
        <w:rPr>
          <w:lang w:val="de-LI"/>
        </w:rPr>
      </w:pPr>
    </w:p>
    <w:tbl>
      <w:tblPr>
        <w:tblStyle w:val="Tabellesthetisch"/>
        <w:tblW w:w="9334" w:type="dxa"/>
        <w:tblInd w:w="5" w:type="dxa"/>
        <w:tblBorders>
          <w:bottom w:val="single" w:sz="4" w:space="0" w:color="auto"/>
        </w:tblBorders>
        <w:tblCellMar>
          <w:top w:w="142" w:type="dxa"/>
          <w:bottom w:w="85" w:type="dxa"/>
        </w:tblCellMar>
        <w:tblLook w:val="04A0" w:firstRow="1" w:lastRow="0" w:firstColumn="1" w:lastColumn="0" w:noHBand="0" w:noVBand="1"/>
      </w:tblPr>
      <w:tblGrid>
        <w:gridCol w:w="4667"/>
        <w:gridCol w:w="4667"/>
      </w:tblGrid>
      <w:tr w:rsidR="004268DD" w:rsidRPr="00913AAF" w14:paraId="52C0A5DF" w14:textId="77777777" w:rsidTr="008B1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482" w:type="dxa"/>
            </w:tcMar>
            <w:vAlign w:val="center"/>
            <w:hideMark/>
          </w:tcPr>
          <w:p w14:paraId="2C76873B" w14:textId="77777777" w:rsidR="004268DD" w:rsidRPr="00913AAF" w:rsidRDefault="004268DD" w:rsidP="008B152B">
            <w:pPr>
              <w:spacing w:after="0"/>
              <w:ind w:left="-51"/>
              <w:rPr>
                <w:lang w:val="de-LI"/>
              </w:rPr>
            </w:pPr>
            <w:r w:rsidRPr="00913AAF">
              <w:rPr>
                <w:lang w:val="de-LI"/>
              </w:rPr>
              <w:t>Richtzeit</w:t>
            </w:r>
          </w:p>
          <w:p w14:paraId="5A2EA964" w14:textId="1D018DD8" w:rsidR="004268DD" w:rsidRPr="00913AAF" w:rsidRDefault="00D97163" w:rsidP="00036C86">
            <w:pPr>
              <w:spacing w:after="0"/>
              <w:ind w:left="-51"/>
              <w:rPr>
                <w:b w:val="0"/>
                <w:lang w:val="de-LI"/>
              </w:rPr>
            </w:pPr>
            <w:r>
              <w:rPr>
                <w:b w:val="0"/>
                <w:lang w:val="de-LI"/>
              </w:rPr>
              <w:t>1,5</w:t>
            </w:r>
            <w:bookmarkStart w:id="0" w:name="_GoBack"/>
            <w:bookmarkEnd w:id="0"/>
            <w:r w:rsidR="00036C86" w:rsidRPr="00913AAF">
              <w:rPr>
                <w:b w:val="0"/>
                <w:lang w:val="de-LI"/>
              </w:rPr>
              <w:t xml:space="preserve"> Tag</w:t>
            </w:r>
            <w:r w:rsidR="00821515" w:rsidRPr="00913AAF">
              <w:rPr>
                <w:b w:val="0"/>
                <w:lang w:val="de-LI"/>
              </w:rPr>
              <w:t>e</w:t>
            </w:r>
          </w:p>
        </w:tc>
        <w:tc>
          <w:tcPr>
            <w:tcW w:w="4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482" w:type="dxa"/>
            </w:tcMar>
            <w:vAlign w:val="center"/>
            <w:hideMark/>
          </w:tcPr>
          <w:p w14:paraId="6E6FD163" w14:textId="0922505B" w:rsidR="004268DD" w:rsidRPr="00913AAF" w:rsidRDefault="004268DD" w:rsidP="008B152B">
            <w:pPr>
              <w:spacing w:after="0"/>
              <w:ind w:left="-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LI"/>
              </w:rPr>
            </w:pPr>
          </w:p>
        </w:tc>
      </w:tr>
    </w:tbl>
    <w:p w14:paraId="7701CF83" w14:textId="11F83A6E" w:rsidR="004268DD" w:rsidRPr="00913AAF" w:rsidRDefault="00780D90" w:rsidP="00780D90">
      <w:pPr>
        <w:pStyle w:val="berschrift1"/>
        <w:rPr>
          <w:lang w:val="de-LI"/>
        </w:rPr>
      </w:pPr>
      <w:r w:rsidRPr="00913AAF">
        <w:rPr>
          <w:lang w:val="de-LI"/>
        </w:rPr>
        <w:t>Einführung</w:t>
      </w:r>
    </w:p>
    <w:p w14:paraId="1B82DACA" w14:textId="1449D4D9" w:rsidR="00B574B0" w:rsidRPr="00913AAF" w:rsidRDefault="00B574B0" w:rsidP="00B574B0">
      <w:pPr>
        <w:rPr>
          <w:lang w:val="de-LI" w:eastAsia="de-CH"/>
        </w:rPr>
      </w:pPr>
      <w:r w:rsidRPr="00913AAF">
        <w:rPr>
          <w:lang w:val="de-LI" w:eastAsia="de-CH"/>
        </w:rPr>
        <w:t xml:space="preserve">Bei diesem Auftrag wird </w:t>
      </w:r>
      <w:r w:rsidR="009A27F4" w:rsidRPr="00913AAF">
        <w:rPr>
          <w:lang w:val="de-LI" w:eastAsia="de-CH"/>
        </w:rPr>
        <w:t>Step-by-</w:t>
      </w:r>
      <w:r w:rsidRPr="00913AAF">
        <w:rPr>
          <w:lang w:val="de-LI" w:eastAsia="de-CH"/>
        </w:rPr>
        <w:t>Step die Syntax von Java erklärt und mittels Übungen angewendet.</w:t>
      </w:r>
      <w:r w:rsidRPr="00913AAF">
        <w:rPr>
          <w:lang w:val="de-LI" w:eastAsia="de-CH"/>
        </w:rPr>
        <w:br/>
      </w:r>
      <w:r w:rsidR="009A27F4" w:rsidRPr="00913AAF">
        <w:rPr>
          <w:lang w:val="de-LI" w:eastAsia="de-CH"/>
        </w:rPr>
        <w:t>D</w:t>
      </w:r>
      <w:r w:rsidR="00954A0C" w:rsidRPr="00913AAF">
        <w:rPr>
          <w:lang w:val="de-LI" w:eastAsia="de-CH"/>
        </w:rPr>
        <w:t>as Lösen der Aufgaben in möglichst kurzer Zeit</w:t>
      </w:r>
      <w:r w:rsidR="009A27F4" w:rsidRPr="00913AAF">
        <w:rPr>
          <w:lang w:val="de-LI" w:eastAsia="de-CH"/>
        </w:rPr>
        <w:t xml:space="preserve"> ist nicht</w:t>
      </w:r>
      <w:r w:rsidR="00C44770" w:rsidRPr="00913AAF">
        <w:rPr>
          <w:lang w:val="de-LI" w:eastAsia="de-CH"/>
        </w:rPr>
        <w:t xml:space="preserve"> das</w:t>
      </w:r>
      <w:r w:rsidR="009A27F4" w:rsidRPr="00913AAF">
        <w:rPr>
          <w:lang w:val="de-LI" w:eastAsia="de-CH"/>
        </w:rPr>
        <w:t xml:space="preserve"> Ziel</w:t>
      </w:r>
      <w:r w:rsidR="00954A0C" w:rsidRPr="00913AAF">
        <w:rPr>
          <w:lang w:val="de-LI" w:eastAsia="de-CH"/>
        </w:rPr>
        <w:t xml:space="preserve">, sondern </w:t>
      </w:r>
      <w:r w:rsidRPr="00913AAF">
        <w:rPr>
          <w:lang w:val="de-LI" w:eastAsia="de-CH"/>
        </w:rPr>
        <w:t>die</w:t>
      </w:r>
      <w:r w:rsidR="00954A0C" w:rsidRPr="00913AAF">
        <w:rPr>
          <w:lang w:val="de-LI" w:eastAsia="de-CH"/>
        </w:rPr>
        <w:t xml:space="preserve"> intensiv</w:t>
      </w:r>
      <w:r w:rsidRPr="00913AAF">
        <w:rPr>
          <w:lang w:val="de-LI" w:eastAsia="de-CH"/>
        </w:rPr>
        <w:t>e Auseinandersetzung mit dem Code anhand von Theorie</w:t>
      </w:r>
      <w:r w:rsidR="00C44770" w:rsidRPr="00913AAF">
        <w:rPr>
          <w:lang w:val="de-LI" w:eastAsia="de-CH"/>
        </w:rPr>
        <w:t xml:space="preserve">, </w:t>
      </w:r>
      <w:r w:rsidR="00673852" w:rsidRPr="00913AAF">
        <w:rPr>
          <w:lang w:val="de-LI" w:eastAsia="de-CH"/>
        </w:rPr>
        <w:t>Beispielen</w:t>
      </w:r>
      <w:r w:rsidR="00C44770" w:rsidRPr="00913AAF">
        <w:rPr>
          <w:lang w:val="de-LI" w:eastAsia="de-CH"/>
        </w:rPr>
        <w:t xml:space="preserve"> und Übungen</w:t>
      </w:r>
      <w:r w:rsidR="00954A0C" w:rsidRPr="00913AAF">
        <w:rPr>
          <w:lang w:val="de-LI" w:eastAsia="de-CH"/>
        </w:rPr>
        <w:t>.</w:t>
      </w:r>
      <w:r w:rsidR="001546CC" w:rsidRPr="00913AAF">
        <w:rPr>
          <w:lang w:val="de-LI" w:eastAsia="de-CH"/>
        </w:rPr>
        <w:t xml:space="preserve"> </w:t>
      </w:r>
      <w:r w:rsidR="001546CC" w:rsidRPr="00913AAF">
        <w:rPr>
          <w:lang w:val="de-LI" w:eastAsia="de-CH"/>
        </w:rPr>
        <w:br/>
        <w:t>Beim Programmieren gilt: „</w:t>
      </w:r>
      <w:r w:rsidRPr="00913AAF">
        <w:rPr>
          <w:lang w:val="de-LI" w:eastAsia="de-CH"/>
        </w:rPr>
        <w:t>Verstanden hast du nur</w:t>
      </w:r>
      <w:r w:rsidR="009A27F4" w:rsidRPr="00913AAF">
        <w:rPr>
          <w:lang w:val="de-LI" w:eastAsia="de-CH"/>
        </w:rPr>
        <w:t>,</w:t>
      </w:r>
      <w:r w:rsidR="00DF11CF" w:rsidRPr="00913AAF">
        <w:rPr>
          <w:lang w:val="de-LI" w:eastAsia="de-CH"/>
        </w:rPr>
        <w:t xml:space="preserve"> was du a</w:t>
      </w:r>
      <w:r w:rsidRPr="00913AAF">
        <w:rPr>
          <w:lang w:val="de-LI" w:eastAsia="de-CH"/>
        </w:rPr>
        <w:t>ngewendet hast!</w:t>
      </w:r>
      <w:r w:rsidR="001546CC" w:rsidRPr="00913AAF">
        <w:rPr>
          <w:lang w:val="de-LI" w:eastAsia="de-CH"/>
        </w:rPr>
        <w:t>“</w:t>
      </w:r>
      <w:r w:rsidRPr="00913AAF">
        <w:rPr>
          <w:lang w:val="de-LI" w:eastAsia="de-CH"/>
        </w:rPr>
        <w:br/>
      </w:r>
      <w:r w:rsidR="009A27F4" w:rsidRPr="00913AAF">
        <w:rPr>
          <w:lang w:val="de-LI"/>
        </w:rPr>
        <w:t>Spiele mit dem Code herum und f</w:t>
      </w:r>
      <w:r w:rsidRPr="00913AAF">
        <w:rPr>
          <w:lang w:val="de-LI"/>
        </w:rPr>
        <w:t xml:space="preserve">ühre </w:t>
      </w:r>
      <w:r w:rsidR="009A27F4" w:rsidRPr="00913AAF">
        <w:rPr>
          <w:lang w:val="de-LI"/>
        </w:rPr>
        <w:t>ihn</w:t>
      </w:r>
      <w:r w:rsidRPr="00913AAF">
        <w:rPr>
          <w:lang w:val="de-LI"/>
        </w:rPr>
        <w:t xml:space="preserve"> möglichst oft aus</w:t>
      </w:r>
      <w:r w:rsidR="009A27F4" w:rsidRPr="00913AAF">
        <w:rPr>
          <w:lang w:val="de-LI"/>
        </w:rPr>
        <w:t>. Überprüfe</w:t>
      </w:r>
      <w:r w:rsidRPr="00913AAF">
        <w:rPr>
          <w:lang w:val="de-LI"/>
        </w:rPr>
        <w:t xml:space="preserve"> </w:t>
      </w:r>
      <w:r w:rsidR="009A27F4" w:rsidRPr="00913AAF">
        <w:rPr>
          <w:lang w:val="de-LI"/>
        </w:rPr>
        <w:t xml:space="preserve">die </w:t>
      </w:r>
      <w:r w:rsidRPr="00913AAF">
        <w:rPr>
          <w:lang w:val="de-LI"/>
        </w:rPr>
        <w:t xml:space="preserve">Funktionsweise </w:t>
      </w:r>
      <w:r w:rsidR="009A27F4" w:rsidRPr="00913AAF">
        <w:rPr>
          <w:lang w:val="de-LI"/>
        </w:rPr>
        <w:t>deiner Codezeilen</w:t>
      </w:r>
      <w:r w:rsidRPr="00913AAF">
        <w:rPr>
          <w:lang w:val="de-LI"/>
        </w:rPr>
        <w:t xml:space="preserve"> </w:t>
      </w:r>
      <w:r w:rsidR="009A27F4" w:rsidRPr="00913AAF">
        <w:rPr>
          <w:lang w:val="de-LI"/>
        </w:rPr>
        <w:t>mithilfe des</w:t>
      </w:r>
      <w:r w:rsidRPr="00913AAF">
        <w:rPr>
          <w:lang w:val="de-LI"/>
        </w:rPr>
        <w:t xml:space="preserve"> </w:t>
      </w:r>
      <w:r w:rsidRPr="00913AAF">
        <w:rPr>
          <w:b/>
          <w:lang w:val="de-LI"/>
        </w:rPr>
        <w:t>Debugger</w:t>
      </w:r>
      <w:r w:rsidRPr="00913AAF">
        <w:rPr>
          <w:lang w:val="de-LI"/>
        </w:rPr>
        <w:t>.</w:t>
      </w:r>
    </w:p>
    <w:p w14:paraId="06103727" w14:textId="77777777" w:rsidR="00B574B0" w:rsidRPr="00913AAF" w:rsidRDefault="00B574B0" w:rsidP="00B574B0">
      <w:pPr>
        <w:tabs>
          <w:tab w:val="left" w:pos="567"/>
          <w:tab w:val="left" w:pos="1134"/>
        </w:tabs>
        <w:rPr>
          <w:lang w:val="de-LI"/>
        </w:rPr>
      </w:pPr>
      <w:r w:rsidRPr="00913AAF">
        <w:rPr>
          <w:lang w:val="de-LI"/>
        </w:rPr>
        <w:t>Nütze Google. Nütze aber auch das Coaching, falls du länger nicht auf eine Lösung kommst</w:t>
      </w:r>
      <w:r w:rsidR="00DF11CF" w:rsidRPr="00913AAF">
        <w:rPr>
          <w:lang w:val="de-LI"/>
        </w:rPr>
        <w:t>,</w:t>
      </w:r>
      <w:r w:rsidRPr="00913AAF">
        <w:rPr>
          <w:lang w:val="de-LI"/>
        </w:rPr>
        <w:t xml:space="preserve"> oder mit dem Verständnis Mühe haben solltest. </w:t>
      </w:r>
      <w:r w:rsidRPr="00913AAF">
        <w:rPr>
          <w:lang w:val="de-LI" w:eastAsia="de-CH"/>
        </w:rPr>
        <w:t>Notiere dir allfällige Fragen.</w:t>
      </w:r>
    </w:p>
    <w:p w14:paraId="736A75AD" w14:textId="77777777" w:rsidR="00B574B0" w:rsidRPr="00913AAF" w:rsidRDefault="00B574B0" w:rsidP="00EE358A">
      <w:pPr>
        <w:tabs>
          <w:tab w:val="left" w:pos="567"/>
          <w:tab w:val="left" w:pos="1134"/>
        </w:tabs>
        <w:rPr>
          <w:lang w:val="de-LI"/>
        </w:rPr>
      </w:pPr>
      <w:r w:rsidRPr="00913AAF">
        <w:rPr>
          <w:lang w:val="de-LI"/>
        </w:rPr>
        <w:t>Viel Spass!</w:t>
      </w:r>
      <w:r w:rsidRPr="00913AAF">
        <w:rPr>
          <w:lang w:val="de-LI"/>
        </w:rPr>
        <w:br w:type="page"/>
      </w:r>
    </w:p>
    <w:p w14:paraId="56315326" w14:textId="77777777" w:rsidR="00664DD5" w:rsidRPr="00913AAF" w:rsidRDefault="00567D8C" w:rsidP="00664DD5">
      <w:pPr>
        <w:pStyle w:val="berschrift1"/>
        <w:rPr>
          <w:lang w:val="de-LI"/>
        </w:rPr>
      </w:pPr>
      <w:r w:rsidRPr="00913AAF">
        <w:rPr>
          <w:lang w:val="de-LI"/>
        </w:rPr>
        <w:lastRenderedPageBreak/>
        <w:t>Erste Schritte in Java</w:t>
      </w:r>
    </w:p>
    <w:p w14:paraId="3D4FC8D3" w14:textId="77777777" w:rsidR="00664DD5" w:rsidRPr="00913AAF" w:rsidRDefault="00664DD5" w:rsidP="00664DD5">
      <w:pPr>
        <w:rPr>
          <w:rFonts w:ascii="Consolas" w:hAnsi="Consolas"/>
          <w:bCs/>
          <w:color w:val="000080"/>
          <w:lang w:val="de-LI"/>
        </w:rPr>
      </w:pPr>
      <w:r w:rsidRPr="00913AAF">
        <w:rPr>
          <w:lang w:val="de-LI"/>
        </w:rPr>
        <w:t xml:space="preserve">Betrachte den Code. </w:t>
      </w:r>
      <w:r w:rsidR="00AD024F" w:rsidRPr="00913AAF">
        <w:rPr>
          <w:lang w:val="de-LI"/>
        </w:rPr>
        <w:t xml:space="preserve">Wir werden noch sehr detailliert </w:t>
      </w:r>
      <w:r w:rsidR="009E3809" w:rsidRPr="00913AAF">
        <w:rPr>
          <w:lang w:val="de-LI"/>
        </w:rPr>
        <w:t>darauf</w:t>
      </w:r>
      <w:r w:rsidR="00AD024F" w:rsidRPr="00913AAF">
        <w:rPr>
          <w:lang w:val="de-LI"/>
        </w:rPr>
        <w:t xml:space="preserve"> eingehen. Zu Beginn </w:t>
      </w:r>
      <w:r w:rsidR="009E3809" w:rsidRPr="00913AAF">
        <w:rPr>
          <w:lang w:val="de-LI"/>
        </w:rPr>
        <w:t>begnügen wir uns mit</w:t>
      </w:r>
      <w:r w:rsidR="00AD024F" w:rsidRPr="00913AAF">
        <w:rPr>
          <w:lang w:val="de-LI"/>
        </w:rPr>
        <w:t xml:space="preserve"> einer groben Vorstellung davon, was wir vor uns haben.  </w:t>
      </w:r>
    </w:p>
    <w:p w14:paraId="38D80F55" w14:textId="77777777" w:rsidR="00FE4160" w:rsidRPr="00913AAF" w:rsidRDefault="00FE4160" w:rsidP="00B3697D">
      <w:pPr>
        <w:pStyle w:val="HTMLVorformatiert"/>
        <w:shd w:val="clear" w:color="auto" w:fill="FFFFFF"/>
        <w:spacing w:after="240"/>
        <w:rPr>
          <w:rFonts w:ascii="Consolas" w:hAnsi="Consolas"/>
          <w:color w:val="000000"/>
          <w:lang w:val="de-LI"/>
        </w:rPr>
      </w:pPr>
      <w:r w:rsidRPr="00913AAF">
        <w:rPr>
          <w:rFonts w:ascii="Consolas" w:hAnsi="Consolas"/>
          <w:bCs/>
          <w:color w:val="000080"/>
          <w:lang w:val="de-LI"/>
        </w:rPr>
        <w:t xml:space="preserve">public class </w:t>
      </w:r>
      <w:r w:rsidR="00D219BC" w:rsidRPr="00913AAF">
        <w:rPr>
          <w:rFonts w:ascii="Consolas" w:hAnsi="Consolas"/>
          <w:color w:val="000000"/>
          <w:lang w:val="de-LI"/>
        </w:rPr>
        <w:t>SomeKlasse</w:t>
      </w:r>
      <w:r w:rsidRPr="00913AAF">
        <w:rPr>
          <w:rFonts w:ascii="Consolas" w:hAnsi="Consolas"/>
          <w:color w:val="000000"/>
          <w:lang w:val="de-LI"/>
        </w:rPr>
        <w:t xml:space="preserve"> {</w:t>
      </w:r>
      <w:r w:rsidRPr="00913AAF">
        <w:rPr>
          <w:rFonts w:ascii="Consolas" w:hAnsi="Consolas"/>
          <w:color w:val="000000"/>
          <w:lang w:val="de-LI"/>
        </w:rPr>
        <w:br/>
        <w:t xml:space="preserve">    </w:t>
      </w:r>
      <w:r w:rsidRPr="00913AAF">
        <w:rPr>
          <w:rFonts w:ascii="Consolas" w:hAnsi="Consolas"/>
          <w:bCs/>
          <w:color w:val="000080"/>
          <w:lang w:val="de-LI"/>
        </w:rPr>
        <w:t xml:space="preserve">public static void </w:t>
      </w:r>
      <w:r w:rsidRPr="00913AAF">
        <w:rPr>
          <w:rFonts w:ascii="Consolas" w:hAnsi="Consolas"/>
          <w:color w:val="000000"/>
          <w:lang w:val="de-LI"/>
        </w:rPr>
        <w:t>main(String[] args) {</w:t>
      </w:r>
      <w:r w:rsidRPr="00913AAF">
        <w:rPr>
          <w:rFonts w:ascii="Consolas" w:hAnsi="Consolas"/>
          <w:color w:val="000000"/>
          <w:lang w:val="de-LI"/>
        </w:rPr>
        <w:br/>
        <w:t xml:space="preserve">        </w:t>
      </w:r>
      <w:r w:rsidRPr="00913AAF">
        <w:rPr>
          <w:rFonts w:ascii="Consolas" w:hAnsi="Consolas"/>
          <w:color w:val="000000"/>
          <w:lang w:val="de-LI"/>
        </w:rPr>
        <w:br/>
        <w:t xml:space="preserve">        </w:t>
      </w:r>
      <w:r w:rsidRPr="00913AAF">
        <w:rPr>
          <w:rFonts w:ascii="Consolas" w:hAnsi="Consolas"/>
          <w:b/>
          <w:i/>
          <w:iCs/>
          <w:color w:val="808080"/>
          <w:lang w:val="de-LI"/>
        </w:rPr>
        <w:t xml:space="preserve">// </w:t>
      </w:r>
      <w:r w:rsidR="00ED2BFA" w:rsidRPr="00913AAF">
        <w:rPr>
          <w:rFonts w:ascii="Consolas" w:hAnsi="Consolas"/>
          <w:b/>
          <w:i/>
          <w:iCs/>
          <w:color w:val="808080"/>
          <w:lang w:val="de-LI"/>
        </w:rPr>
        <w:t xml:space="preserve">Kommentar: </w:t>
      </w:r>
      <w:r w:rsidRPr="00913AAF">
        <w:rPr>
          <w:rFonts w:ascii="Consolas" w:hAnsi="Consolas"/>
          <w:b/>
          <w:i/>
          <w:iCs/>
          <w:color w:val="808080"/>
          <w:lang w:val="de-LI"/>
        </w:rPr>
        <w:t>Hier schreibst du deinen Code</w:t>
      </w:r>
      <w:r w:rsidRPr="00913AAF">
        <w:rPr>
          <w:rFonts w:ascii="Consolas" w:hAnsi="Consolas"/>
          <w:i/>
          <w:iCs/>
          <w:color w:val="808080"/>
          <w:lang w:val="de-LI"/>
        </w:rPr>
        <w:br/>
        <w:t xml:space="preserve">    </w:t>
      </w:r>
      <w:r w:rsidRPr="00913AAF">
        <w:rPr>
          <w:rFonts w:ascii="Consolas" w:hAnsi="Consolas"/>
          <w:color w:val="000000"/>
          <w:lang w:val="de-LI"/>
        </w:rPr>
        <w:t>}</w:t>
      </w:r>
      <w:r w:rsidRPr="00913AAF">
        <w:rPr>
          <w:rFonts w:ascii="Consolas" w:hAnsi="Consolas"/>
          <w:color w:val="000000"/>
          <w:lang w:val="de-LI"/>
        </w:rPr>
        <w:br/>
        <w:t>}</w:t>
      </w:r>
    </w:p>
    <w:p w14:paraId="53D1110F" w14:textId="77777777" w:rsidR="00664DD5" w:rsidRPr="00913AAF" w:rsidRDefault="00664DD5" w:rsidP="00FE4160">
      <w:pPr>
        <w:rPr>
          <w:lang w:val="de-LI"/>
        </w:rPr>
      </w:pPr>
      <w:r w:rsidRPr="00913AAF">
        <w:rPr>
          <w:lang w:val="de-LI"/>
        </w:rPr>
        <w:t xml:space="preserve">Auf der ersten Zeile wird eine Klasse </w:t>
      </w:r>
      <w:r w:rsidR="00ED2BFA" w:rsidRPr="00913AAF">
        <w:rPr>
          <w:rStyle w:val="CodeInlineZchn"/>
        </w:rPr>
        <w:t>SomeKlasse</w:t>
      </w:r>
      <w:r w:rsidRPr="00913AAF">
        <w:rPr>
          <w:b/>
          <w:lang w:val="de-LI"/>
        </w:rPr>
        <w:t xml:space="preserve"> </w:t>
      </w:r>
      <w:r w:rsidRPr="00913AAF">
        <w:rPr>
          <w:lang w:val="de-LI"/>
        </w:rPr>
        <w:t>definiert.</w:t>
      </w:r>
    </w:p>
    <w:p w14:paraId="16885CD8" w14:textId="77777777" w:rsidR="00664DD5" w:rsidRPr="00913AAF" w:rsidRDefault="00664DD5" w:rsidP="00E57229">
      <w:pPr>
        <w:rPr>
          <w:lang w:val="de-LI"/>
        </w:rPr>
      </w:pPr>
      <w:r w:rsidRPr="00913AAF">
        <w:rPr>
          <w:lang w:val="de-LI"/>
        </w:rPr>
        <w:t>Eine</w:t>
      </w:r>
      <w:r w:rsidR="00824BF9" w:rsidRPr="00913AAF">
        <w:rPr>
          <w:lang w:val="de-LI"/>
        </w:rPr>
        <w:t xml:space="preserve"> </w:t>
      </w:r>
      <w:r w:rsidRPr="00E57229">
        <w:rPr>
          <w:b/>
          <w:lang w:val="de-LI"/>
        </w:rPr>
        <w:t>Klasse</w:t>
      </w:r>
      <w:r w:rsidR="00824BF9" w:rsidRPr="00913AAF">
        <w:rPr>
          <w:lang w:val="de-LI"/>
        </w:rPr>
        <w:t xml:space="preserve"> </w:t>
      </w:r>
      <w:r w:rsidRPr="00913AAF">
        <w:rPr>
          <w:lang w:val="de-LI"/>
        </w:rPr>
        <w:t>kannst du dir als Container von Funktionen</w:t>
      </w:r>
      <w:r w:rsidR="00DF11CF" w:rsidRPr="00913AAF">
        <w:rPr>
          <w:lang w:val="de-LI"/>
        </w:rPr>
        <w:t xml:space="preserve"> (und Daten)</w:t>
      </w:r>
      <w:r w:rsidRPr="00913AAF">
        <w:rPr>
          <w:lang w:val="de-LI"/>
        </w:rPr>
        <w:t xml:space="preserve"> vorstellen. Bei Java werden Funktion</w:t>
      </w:r>
      <w:r w:rsidR="00477425" w:rsidRPr="00913AAF">
        <w:rPr>
          <w:lang w:val="de-LI"/>
        </w:rPr>
        <w:t>en</w:t>
      </w:r>
      <w:r w:rsidRPr="00913AAF">
        <w:rPr>
          <w:lang w:val="de-LI"/>
        </w:rPr>
        <w:t xml:space="preserve"> als </w:t>
      </w:r>
      <w:r w:rsidRPr="00E57229">
        <w:rPr>
          <w:b/>
        </w:rPr>
        <w:t>Methoden</w:t>
      </w:r>
      <w:r w:rsidRPr="00913AAF">
        <w:rPr>
          <w:lang w:val="de-LI"/>
        </w:rPr>
        <w:t xml:space="preserve"> bezeichnet. </w:t>
      </w:r>
      <w:r w:rsidRPr="00913AAF">
        <w:rPr>
          <w:b/>
          <w:lang w:val="de-LI"/>
        </w:rPr>
        <w:t xml:space="preserve">Eine </w:t>
      </w:r>
      <w:r w:rsidR="004317DE" w:rsidRPr="00913AAF">
        <w:rPr>
          <w:b/>
          <w:lang w:val="de-LI"/>
        </w:rPr>
        <w:t>Datei (Sourcefile)</w:t>
      </w:r>
      <w:r w:rsidRPr="00913AAF">
        <w:rPr>
          <w:b/>
          <w:lang w:val="de-LI"/>
        </w:rPr>
        <w:t xml:space="preserve"> enthält </w:t>
      </w:r>
      <w:r w:rsidR="009E3809" w:rsidRPr="00913AAF">
        <w:rPr>
          <w:b/>
          <w:lang w:val="de-LI"/>
        </w:rPr>
        <w:t xml:space="preserve">genau </w:t>
      </w:r>
      <w:r w:rsidRPr="00913AAF">
        <w:rPr>
          <w:b/>
          <w:lang w:val="de-LI"/>
        </w:rPr>
        <w:t>eine Klasse.</w:t>
      </w:r>
    </w:p>
    <w:p w14:paraId="085E8FA2" w14:textId="60F680C9" w:rsidR="00AD024F" w:rsidRPr="00913AAF" w:rsidRDefault="00664DD5" w:rsidP="00FE4160">
      <w:pPr>
        <w:rPr>
          <w:lang w:val="de-LI"/>
        </w:rPr>
      </w:pPr>
      <w:r w:rsidRPr="00913AAF">
        <w:rPr>
          <w:lang w:val="de-LI"/>
        </w:rPr>
        <w:t>Auf der zweiten Zeile wird eine Methode</w:t>
      </w:r>
      <w:r w:rsidR="00AD024F" w:rsidRPr="00913AAF">
        <w:rPr>
          <w:lang w:val="de-LI"/>
        </w:rPr>
        <w:t xml:space="preserve"> mit den Namen </w:t>
      </w:r>
      <w:r w:rsidR="00AD024F" w:rsidRPr="00913AAF">
        <w:rPr>
          <w:rStyle w:val="CodeInlineZchn"/>
        </w:rPr>
        <w:t>main()</w:t>
      </w:r>
      <w:r w:rsidR="00AD024F" w:rsidRPr="00913AAF">
        <w:rPr>
          <w:lang w:val="de-LI"/>
        </w:rPr>
        <w:t xml:space="preserve"> definiert. Innerhalb der runden Klammern </w:t>
      </w:r>
      <w:r w:rsidR="009E3809" w:rsidRPr="00913AAF">
        <w:rPr>
          <w:lang w:val="de-LI"/>
        </w:rPr>
        <w:t>werden</w:t>
      </w:r>
      <w:r w:rsidR="00AD024F" w:rsidRPr="00913AAF">
        <w:rPr>
          <w:lang w:val="de-LI"/>
        </w:rPr>
        <w:t xml:space="preserve"> die Parameter</w:t>
      </w:r>
      <w:r w:rsidR="009E3809" w:rsidRPr="00913AAF">
        <w:rPr>
          <w:lang w:val="de-LI"/>
        </w:rPr>
        <w:t xml:space="preserve"> inkl. Datentyp definiert.</w:t>
      </w:r>
    </w:p>
    <w:p w14:paraId="6BB78AD7" w14:textId="7238186A" w:rsidR="00647846" w:rsidRPr="00913AAF" w:rsidRDefault="00647846" w:rsidP="00FE4160">
      <w:pPr>
        <w:rPr>
          <w:lang w:val="de-LI"/>
        </w:rPr>
      </w:pPr>
      <w:r w:rsidRPr="00913AAF">
        <w:rPr>
          <w:noProof/>
          <w:lang w:eastAsia="de-CH"/>
        </w:rPr>
        <mc:AlternateContent>
          <mc:Choice Requires="wpc">
            <w:drawing>
              <wp:inline distT="0" distB="0" distL="0" distR="0" wp14:anchorId="6D0D92C4" wp14:editId="2AFA3B0E">
                <wp:extent cx="4533265" cy="1769613"/>
                <wp:effectExtent l="0" t="0" r="635" b="2540"/>
                <wp:docPr id="18" name="Zeichenbereich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Textfeld 16"/>
                        <wps:cNvSpPr txBox="1"/>
                        <wps:spPr>
                          <a:xfrm>
                            <a:off x="134020" y="0"/>
                            <a:ext cx="4363925" cy="173389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DD2C55" w14:textId="77777777" w:rsidR="00647846" w:rsidRPr="008D351C" w:rsidRDefault="00647846" w:rsidP="00647846">
                              <w:pPr>
                                <w:pStyle w:val="Note"/>
                                <w:rPr>
                                  <w:color w:val="auto"/>
                                </w:rPr>
                              </w:pPr>
                              <w:r w:rsidRPr="008D351C">
                                <w:rPr>
                                  <w:color w:val="auto"/>
                                </w:rPr>
                                <w:t>Begriffserklärung</w:t>
                              </w:r>
                            </w:p>
                            <w:p w14:paraId="26FA7A71" w14:textId="50D44F38" w:rsidR="00647846" w:rsidRPr="00C17DB7" w:rsidRDefault="00C17DB7" w:rsidP="00647846">
                              <w:r>
                                <w:t xml:space="preserve">Innerhalb von Methoden spricht man von </w:t>
                              </w:r>
                              <w:r w:rsidRPr="00C17DB7">
                                <w:rPr>
                                  <w:b/>
                                </w:rPr>
                                <w:t>Parametern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t>für die Variablen in den runden Klammern.</w:t>
                              </w:r>
                            </w:p>
                            <w:p w14:paraId="049E5CD6" w14:textId="2A6EDE95" w:rsidR="003B4DE2" w:rsidRPr="00647846" w:rsidRDefault="00C17DB7" w:rsidP="00647846">
                              <w:r>
                                <w:t>Rufst du ein</w:t>
                              </w:r>
                              <w:r w:rsidR="009E3F05">
                                <w:t>e Methode auf und übergibst ein</w:t>
                              </w:r>
                              <w:r>
                                <w:t xml:space="preserve"> Wert, spricht man von einem </w:t>
                              </w:r>
                              <w:r w:rsidRPr="00C17DB7">
                                <w:rPr>
                                  <w:b/>
                                </w:rPr>
                                <w:t>Argument</w:t>
                              </w:r>
                              <w:r w:rsidR="00194DFC">
                                <w:rPr>
                                  <w:b/>
                                </w:rPr>
                                <w:t>,</w:t>
                              </w:r>
                              <w:r>
                                <w:t xml:space="preserve"> welches du übergibst.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0" tIns="180000" rIns="36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" y="164859"/>
                            <a:ext cx="518849" cy="45720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D0D92C4" id="Zeichenbereich 18" o:spid="_x0000_s1026" editas="canvas" style="width:356.95pt;height:139.35pt;mso-position-horizontal-relative:char;mso-position-vertical-relative:line" coordsize="45332,17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332;height:1769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6" o:spid="_x0000_s1028" type="#_x0000_t202" style="position:absolute;left:1340;width:43639;height:17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" fillcolor="#ececec" stroked="f" strokeweight=".5pt">
                  <v:textbox style="mso-fit-shape-to-text:t" inset="15mm,5mm,10mm,3mm">
                    <w:txbxContent>
                      <w:p w14:paraId="13DD2C55" w14:textId="77777777" w:rsidR="00647846" w:rsidRPr="008D351C" w:rsidRDefault="00647846" w:rsidP="00647846">
                        <w:pPr>
                          <w:pStyle w:val="Note"/>
                          <w:rPr>
                            <w:color w:val="auto"/>
                          </w:rPr>
                        </w:pPr>
                        <w:r w:rsidRPr="008D351C">
                          <w:rPr>
                            <w:color w:val="auto"/>
                          </w:rPr>
                          <w:t>Begriffserklärung</w:t>
                        </w:r>
                      </w:p>
                      <w:p w14:paraId="26FA7A71" w14:textId="50D44F38" w:rsidR="00647846" w:rsidRPr="00C17DB7" w:rsidRDefault="00C17DB7" w:rsidP="00647846">
                        <w:r>
                          <w:t xml:space="preserve">Innerhalb von Methoden spricht man von </w:t>
                        </w:r>
                        <w:r w:rsidRPr="00C17DB7">
                          <w:rPr>
                            <w:b/>
                          </w:rPr>
                          <w:t>Parametern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>für die Variablen in den runden Klammern.</w:t>
                        </w:r>
                      </w:p>
                      <w:p w14:paraId="049E5CD6" w14:textId="2A6EDE95" w:rsidR="003B4DE2" w:rsidRPr="00647846" w:rsidRDefault="00C17DB7" w:rsidP="00647846">
                        <w:r>
                          <w:t>Rufst du ein</w:t>
                        </w:r>
                        <w:r w:rsidR="009E3F05">
                          <w:t>e Methode auf und übergibst ein</w:t>
                        </w:r>
                        <w:r>
                          <w:t xml:space="preserve"> Wert, spricht man von einem </w:t>
                        </w:r>
                        <w:r w:rsidRPr="00C17DB7">
                          <w:rPr>
                            <w:b/>
                          </w:rPr>
                          <w:t>Argument</w:t>
                        </w:r>
                        <w:r w:rsidR="00194DFC">
                          <w:rPr>
                            <w:b/>
                          </w:rPr>
                          <w:t>,</w:t>
                        </w:r>
                        <w:r>
                          <w:t xml:space="preserve"> welches du übergibst.</w:t>
                        </w:r>
                      </w:p>
                    </w:txbxContent>
                  </v:textbox>
                </v:shape>
                <v:shape id="Grafik 17" o:spid="_x0000_s1029" type="#_x0000_t75" style="position:absolute;top:1648;width:5189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14:paraId="42FB9C94" w14:textId="77777777" w:rsidR="00E57229" w:rsidRDefault="00AD024F" w:rsidP="00FE4160">
      <w:pPr>
        <w:rPr>
          <w:lang w:val="de-LI"/>
        </w:rPr>
      </w:pPr>
      <w:r w:rsidRPr="00913AAF">
        <w:rPr>
          <w:lang w:val="de-LI"/>
        </w:rPr>
        <w:t xml:space="preserve">Bei Python wurden Codeblöcke mittels </w:t>
      </w:r>
      <w:r w:rsidR="00913AAF">
        <w:rPr>
          <w:lang w:val="de-LI"/>
        </w:rPr>
        <w:t>„</w:t>
      </w:r>
      <w:r w:rsidR="00913AAF">
        <w:rPr>
          <w:b/>
          <w:lang w:val="de-LI"/>
        </w:rPr>
        <w:t xml:space="preserve">Einrücken“ </w:t>
      </w:r>
      <w:r w:rsidRPr="00913AAF">
        <w:rPr>
          <w:lang w:val="de-LI"/>
        </w:rPr>
        <w:t xml:space="preserve">definiert. </w:t>
      </w:r>
      <w:r w:rsidR="009E3809" w:rsidRPr="00913AAF">
        <w:rPr>
          <w:lang w:val="de-LI"/>
        </w:rPr>
        <w:t xml:space="preserve">Java verwendet </w:t>
      </w:r>
      <w:r w:rsidR="009E3809" w:rsidRPr="00BB41A9">
        <w:rPr>
          <w:lang w:val="de-LI"/>
        </w:rPr>
        <w:t xml:space="preserve">geschweifte </w:t>
      </w:r>
      <w:r w:rsidR="00BB41A9">
        <w:rPr>
          <w:lang w:val="de-LI"/>
        </w:rPr>
        <w:br/>
      </w:r>
      <w:r w:rsidR="009E3809" w:rsidRPr="00BB41A9">
        <w:rPr>
          <w:lang w:val="de-LI"/>
        </w:rPr>
        <w:t>Klammer</w:t>
      </w:r>
      <w:r w:rsidR="006A750B" w:rsidRPr="00BB41A9">
        <w:rPr>
          <w:lang w:val="de-LI"/>
        </w:rPr>
        <w:t>n</w:t>
      </w:r>
      <w:r w:rsidR="009E3809" w:rsidRPr="00913AAF">
        <w:rPr>
          <w:b/>
          <w:lang w:val="de-LI"/>
        </w:rPr>
        <w:t xml:space="preserve"> </w:t>
      </w:r>
      <w:r w:rsidR="009E3809" w:rsidRPr="00BB41A9">
        <w:rPr>
          <w:rStyle w:val="CodeInlineZchn"/>
        </w:rPr>
        <w:t>{}</w:t>
      </w:r>
      <w:r w:rsidR="009E3809" w:rsidRPr="00913AAF">
        <w:rPr>
          <w:lang w:val="de-LI"/>
        </w:rPr>
        <w:t xml:space="preserve">. Der Code wird zwar </w:t>
      </w:r>
      <w:r w:rsidR="00673852" w:rsidRPr="00913AAF">
        <w:rPr>
          <w:lang w:val="de-LI"/>
        </w:rPr>
        <w:t>ebenfalls</w:t>
      </w:r>
      <w:r w:rsidR="009E3809" w:rsidRPr="00913AAF">
        <w:rPr>
          <w:lang w:val="de-LI"/>
        </w:rPr>
        <w:t xml:space="preserve"> eingerückt, </w:t>
      </w:r>
      <w:r w:rsidR="00673852" w:rsidRPr="00913AAF">
        <w:rPr>
          <w:lang w:val="de-LI"/>
        </w:rPr>
        <w:t xml:space="preserve">dies </w:t>
      </w:r>
      <w:r w:rsidR="009E3809" w:rsidRPr="00913AAF">
        <w:rPr>
          <w:lang w:val="de-LI"/>
        </w:rPr>
        <w:t xml:space="preserve">dient </w:t>
      </w:r>
      <w:r w:rsidR="00673852" w:rsidRPr="00913AAF">
        <w:rPr>
          <w:lang w:val="de-LI"/>
        </w:rPr>
        <w:t xml:space="preserve">jedoch </w:t>
      </w:r>
      <w:r w:rsidR="009E3809" w:rsidRPr="00913AAF">
        <w:rPr>
          <w:lang w:val="de-LI"/>
        </w:rPr>
        <w:t xml:space="preserve">lediglich der Lesbarkeit. </w:t>
      </w:r>
    </w:p>
    <w:p w14:paraId="0578B815" w14:textId="7AA6DB2E" w:rsidR="00D219BC" w:rsidRPr="009B0FA6" w:rsidRDefault="00673852" w:rsidP="00FE4160">
      <w:pPr>
        <w:rPr>
          <w:lang w:val="de-LI"/>
        </w:rPr>
      </w:pPr>
      <w:r w:rsidRPr="00913AAF">
        <w:rPr>
          <w:lang w:val="de-LI"/>
        </w:rPr>
        <w:t xml:space="preserve">Ein Programm besteht aus vielen </w:t>
      </w:r>
      <w:r w:rsidRPr="00913AAF">
        <w:rPr>
          <w:b/>
          <w:lang w:val="de-LI"/>
        </w:rPr>
        <w:t>Klassen</w:t>
      </w:r>
      <w:r w:rsidRPr="00913AAF">
        <w:rPr>
          <w:lang w:val="de-LI"/>
        </w:rPr>
        <w:t xml:space="preserve"> mit vielen </w:t>
      </w:r>
      <w:r w:rsidRPr="00913AAF">
        <w:rPr>
          <w:b/>
          <w:lang w:val="de-LI"/>
        </w:rPr>
        <w:t>Methoden</w:t>
      </w:r>
      <w:r w:rsidR="00707E85">
        <w:rPr>
          <w:b/>
          <w:lang w:val="de-LI"/>
        </w:rPr>
        <w:t>,</w:t>
      </w:r>
      <w:r w:rsidRPr="00913AAF">
        <w:rPr>
          <w:lang w:val="de-LI"/>
        </w:rPr>
        <w:t xml:space="preserve"> jedoch nur aus</w:t>
      </w:r>
      <w:r w:rsidR="00050B9E" w:rsidRPr="00913AAF">
        <w:rPr>
          <w:b/>
          <w:lang w:val="de-LI"/>
        </w:rPr>
        <w:t xml:space="preserve"> einer </w:t>
      </w:r>
      <w:r w:rsidR="00445E64" w:rsidRPr="00445E64">
        <w:rPr>
          <w:rStyle w:val="CodeInlineZchn"/>
          <w:b/>
        </w:rPr>
        <w:t>main()</w:t>
      </w:r>
      <w:r w:rsidRPr="00913AAF">
        <w:rPr>
          <w:b/>
          <w:lang w:val="de-LI"/>
        </w:rPr>
        <w:t>-Methode</w:t>
      </w:r>
      <w:r w:rsidRPr="00913AAF">
        <w:rPr>
          <w:lang w:val="de-LI"/>
        </w:rPr>
        <w:t>.</w:t>
      </w:r>
      <w:r w:rsidR="009E7389" w:rsidRPr="00913AAF">
        <w:rPr>
          <w:lang w:val="de-LI"/>
        </w:rPr>
        <w:t xml:space="preserve"> </w:t>
      </w:r>
      <w:r w:rsidR="009E7389" w:rsidRPr="00913AAF">
        <w:rPr>
          <w:sz w:val="16"/>
          <w:szCs w:val="16"/>
          <w:lang w:val="de-LI"/>
        </w:rPr>
        <w:t>(Shortcut: psvm)</w:t>
      </w:r>
      <w:r w:rsidR="00DF11CF" w:rsidRPr="00913AAF">
        <w:rPr>
          <w:sz w:val="16"/>
          <w:szCs w:val="16"/>
          <w:lang w:val="de-LI"/>
        </w:rPr>
        <w:t>.</w:t>
      </w:r>
      <w:r w:rsidR="009E7389" w:rsidRPr="00913AAF">
        <w:rPr>
          <w:sz w:val="16"/>
          <w:szCs w:val="16"/>
          <w:lang w:val="de-LI"/>
        </w:rPr>
        <w:t xml:space="preserve"> </w:t>
      </w:r>
      <w:r w:rsidRPr="00913AAF">
        <w:rPr>
          <w:lang w:val="de-LI"/>
        </w:rPr>
        <w:t>Wenn du ein Python</w:t>
      </w:r>
      <w:r w:rsidR="00F96303">
        <w:rPr>
          <w:lang w:val="de-LI"/>
        </w:rPr>
        <w:t>-</w:t>
      </w:r>
      <w:r w:rsidRPr="00913AAF">
        <w:rPr>
          <w:lang w:val="de-LI"/>
        </w:rPr>
        <w:t>Script ausführst, startet das Programm an der ersten Zeile. Bei Java ist dies anders, hier ist die</w:t>
      </w:r>
      <w:r w:rsidR="0087147B" w:rsidRPr="00913AAF">
        <w:rPr>
          <w:b/>
          <w:lang w:val="de-LI"/>
        </w:rPr>
        <w:t xml:space="preserve"> </w:t>
      </w:r>
      <w:r w:rsidR="0087147B" w:rsidRPr="00F96303">
        <w:rPr>
          <w:rStyle w:val="CodeInlineZchn"/>
        </w:rPr>
        <w:t>main</w:t>
      </w:r>
      <w:r w:rsidR="00F96303" w:rsidRPr="00F96303">
        <w:rPr>
          <w:rStyle w:val="CodeInlineZchn"/>
        </w:rPr>
        <w:t>()</w:t>
      </w:r>
      <w:r w:rsidRPr="00913AAF">
        <w:rPr>
          <w:b/>
          <w:lang w:val="de-LI"/>
        </w:rPr>
        <w:t xml:space="preserve">-Methode der Einstiegspunkt </w:t>
      </w:r>
      <w:r w:rsidRPr="00913AAF">
        <w:rPr>
          <w:lang w:val="de-LI"/>
        </w:rPr>
        <w:t xml:space="preserve">in deine Applikation. </w:t>
      </w:r>
    </w:p>
    <w:p w14:paraId="13908B60" w14:textId="4CC63C50" w:rsidR="009B0FA6" w:rsidRPr="00913AAF" w:rsidRDefault="009B0FA6" w:rsidP="00FE4160">
      <w:pPr>
        <w:rPr>
          <w:b/>
          <w:lang w:val="de-LI"/>
        </w:rPr>
      </w:pPr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6C04B39C" wp14:editId="3C37E26B">
                <wp:extent cx="4206814" cy="1568450"/>
                <wp:effectExtent l="0" t="0" r="3810" b="0"/>
                <wp:docPr id="21" name="Zeichenbereich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Textfeld 19" title="Dies ist eine Notiz"/>
                        <wps:cNvSpPr txBox="1"/>
                        <wps:spPr>
                          <a:xfrm>
                            <a:off x="172840" y="35999"/>
                            <a:ext cx="4000511" cy="1532451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95B538" w14:textId="77777777" w:rsidR="009B0FA6" w:rsidRPr="008D351C" w:rsidRDefault="009B0FA6" w:rsidP="009B0FA6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D351C">
                                <w:rPr>
                                  <w:b/>
                                  <w:sz w:val="24"/>
                                  <w:szCs w:val="24"/>
                                </w:rPr>
                                <w:t>Achtung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!</w:t>
                              </w:r>
                            </w:p>
                            <w:p w14:paraId="6A560C85" w14:textId="43830C89" w:rsidR="009B0FA6" w:rsidRPr="009B0FA6" w:rsidRDefault="009B0FA6" w:rsidP="009B0FA6">
                              <w:r w:rsidRPr="00913AAF">
                                <w:rPr>
                                  <w:lang w:val="de-LI"/>
                                </w:rPr>
                                <w:t xml:space="preserve">Bei Python konntest du Befehle direkt ins Sourcefile schreiben. </w:t>
                              </w:r>
                              <w:r w:rsidRPr="009B0FA6">
                                <w:rPr>
                                  <w:lang w:val="de-LI"/>
                                </w:rPr>
                                <w:t xml:space="preserve">In diesem Auftrag befindet sich </w:t>
                              </w:r>
                              <w:r w:rsidRPr="009B0FA6">
                                <w:rPr>
                                  <w:b/>
                                  <w:lang w:val="de-LI"/>
                                </w:rPr>
                                <w:t>jede Befehlszeile innerhalb einer Methode</w:t>
                              </w:r>
                              <w:r w:rsidRPr="009B0FA6">
                                <w:rPr>
                                  <w:lang w:val="de-L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0" tIns="180000" rIns="36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Grafik 2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36" y="107688"/>
                            <a:ext cx="538754" cy="49834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C04B39C" id="Zeichenbereich 21" o:spid="_x0000_s1030" editas="canvas" style="width:331.25pt;height:123.5pt;mso-position-horizontal-relative:char;mso-position-vertical-relative:line" coordsize="42062,15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">
                <v:shape id="_x0000_s1031" type="#_x0000_t75" style="position:absolute;width:42062;height:15684;visibility:visible;mso-wrap-style:square">
                  <v:fill o:detectmouseclick="t"/>
                  <v:path o:connecttype="none"/>
                </v:shape>
                <v:shape id="Textfeld 19" o:spid="_x0000_s1032" type="#_x0000_t202" style="position:absolute;left:1728;top:359;width:40005;height:15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" fillcolor="#ececec" stroked="f" strokeweight=".5pt">
                  <v:textbox inset="15mm,5mm,10mm,3mm">
                    <w:txbxContent>
                      <w:p w14:paraId="6095B538" w14:textId="77777777" w:rsidR="009B0FA6" w:rsidRPr="008D351C" w:rsidRDefault="009B0FA6" w:rsidP="009B0FA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D351C">
                          <w:rPr>
                            <w:b/>
                            <w:sz w:val="24"/>
                            <w:szCs w:val="24"/>
                          </w:rPr>
                          <w:t>Achtung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!</w:t>
                        </w:r>
                      </w:p>
                      <w:p w14:paraId="6A560C85" w14:textId="43830C89" w:rsidR="009B0FA6" w:rsidRPr="009B0FA6" w:rsidRDefault="009B0FA6" w:rsidP="009B0FA6">
                        <w:r w:rsidRPr="00913AAF">
                          <w:rPr>
                            <w:lang w:val="de-LI"/>
                          </w:rPr>
                          <w:t xml:space="preserve">Bei Python konntest du Befehle direkt ins </w:t>
                        </w:r>
                        <w:proofErr w:type="spellStart"/>
                        <w:r w:rsidRPr="00913AAF">
                          <w:rPr>
                            <w:lang w:val="de-LI"/>
                          </w:rPr>
                          <w:t>Sourcefile</w:t>
                        </w:r>
                        <w:proofErr w:type="spellEnd"/>
                        <w:r w:rsidRPr="00913AAF">
                          <w:rPr>
                            <w:lang w:val="de-LI"/>
                          </w:rPr>
                          <w:t xml:space="preserve"> schreiben. </w:t>
                        </w:r>
                        <w:r w:rsidRPr="009B0FA6">
                          <w:rPr>
                            <w:lang w:val="de-LI"/>
                          </w:rPr>
                          <w:t xml:space="preserve">In diesem Auftrag befindet sich </w:t>
                        </w:r>
                        <w:r w:rsidRPr="009B0FA6">
                          <w:rPr>
                            <w:b/>
                            <w:lang w:val="de-LI"/>
                          </w:rPr>
                          <w:t>jede Befehlszeile innerhalb einer Methode</w:t>
                        </w:r>
                        <w:r w:rsidRPr="009B0FA6">
                          <w:rPr>
                            <w:lang w:val="de-LI"/>
                          </w:rPr>
                          <w:t>.</w:t>
                        </w:r>
                      </w:p>
                    </w:txbxContent>
                  </v:textbox>
                </v:shape>
                <v:shape id="Grafik 20" o:spid="_x0000_s1033" type="#_x0000_t75" style="position:absolute;left:25;top:1076;width:5387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14:paraId="033AB12F" w14:textId="788A21C2" w:rsidR="00D219BC" w:rsidRDefault="00D219BC" w:rsidP="00FE4160">
      <w:pPr>
        <w:rPr>
          <w:lang w:val="de-LI"/>
        </w:rPr>
      </w:pPr>
      <w:r w:rsidRPr="00913AAF">
        <w:rPr>
          <w:lang w:val="de-LI"/>
        </w:rPr>
        <w:t>Soweit die Theorie</w:t>
      </w:r>
      <w:r w:rsidR="00A91016" w:rsidRPr="00913AAF">
        <w:rPr>
          <w:lang w:val="de-LI"/>
        </w:rPr>
        <w:t xml:space="preserve"> zu Klassen</w:t>
      </w:r>
      <w:r w:rsidRPr="00913AAF">
        <w:rPr>
          <w:lang w:val="de-LI"/>
        </w:rPr>
        <w:t>. In diesem Auftrag sollst du jet</w:t>
      </w:r>
      <w:r w:rsidR="00404F09" w:rsidRPr="00913AAF">
        <w:rPr>
          <w:lang w:val="de-LI"/>
        </w:rPr>
        <w:t>zt aber die Syntax von Java übe</w:t>
      </w:r>
      <w:r w:rsidRPr="00913AAF">
        <w:rPr>
          <w:lang w:val="de-LI"/>
        </w:rPr>
        <w:t>n. Mehr von Klassen und Methoden erfährst du in der nächsten Präsi.</w:t>
      </w:r>
    </w:p>
    <w:p w14:paraId="36B1008C" w14:textId="77777777" w:rsidR="00770A75" w:rsidRPr="00D97163" w:rsidRDefault="00770A75" w:rsidP="00770A75">
      <w:pPr>
        <w:pStyle w:val="berschrift2"/>
        <w:rPr>
          <w:lang w:val="en-US"/>
        </w:rPr>
      </w:pPr>
      <w:r w:rsidRPr="00D97163">
        <w:rPr>
          <w:lang w:val="en-US"/>
        </w:rPr>
        <w:lastRenderedPageBreak/>
        <w:t>Variablen &amp; Datentypen</w:t>
      </w:r>
    </w:p>
    <w:p w14:paraId="3F6EDEE4" w14:textId="77777777" w:rsidR="00770A75" w:rsidRPr="00D97163" w:rsidRDefault="00770A75" w:rsidP="00770A75">
      <w:pPr>
        <w:pStyle w:val="HTMLVorformatiert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D97163">
        <w:rPr>
          <w:rFonts w:ascii="Consolas" w:hAnsi="Consolas"/>
          <w:color w:val="000000"/>
          <w:lang w:val="en-US"/>
        </w:rPr>
        <w:t xml:space="preserve">String s; </w:t>
      </w:r>
      <w:r w:rsidRPr="00D97163">
        <w:rPr>
          <w:rFonts w:ascii="Consolas" w:hAnsi="Consolas"/>
          <w:color w:val="000000"/>
          <w:lang w:val="en-US"/>
        </w:rPr>
        <w:tab/>
      </w:r>
      <w:r w:rsidRPr="00D97163">
        <w:rPr>
          <w:rFonts w:ascii="Consolas" w:hAnsi="Consolas"/>
          <w:i/>
          <w:iCs/>
          <w:color w:val="808080"/>
          <w:lang w:val="en-US"/>
        </w:rPr>
        <w:t>// Deklaration der Variable «s»</w:t>
      </w:r>
      <w:r w:rsidRPr="00D97163">
        <w:rPr>
          <w:rFonts w:ascii="Consolas" w:hAnsi="Consolas"/>
          <w:color w:val="000000"/>
          <w:lang w:val="en-US"/>
        </w:rPr>
        <w:br/>
        <w:t xml:space="preserve">s = </w:t>
      </w:r>
      <w:r w:rsidRPr="00D97163">
        <w:rPr>
          <w:rFonts w:ascii="Consolas" w:hAnsi="Consolas"/>
          <w:bCs/>
          <w:color w:val="008000"/>
          <w:lang w:val="en-US"/>
        </w:rPr>
        <w:t>"Hallo"</w:t>
      </w:r>
      <w:r w:rsidRPr="00D97163">
        <w:rPr>
          <w:rFonts w:ascii="Consolas" w:hAnsi="Consolas"/>
          <w:color w:val="000000"/>
          <w:lang w:val="en-US"/>
        </w:rPr>
        <w:t>;</w:t>
      </w:r>
      <w:r w:rsidRPr="00D97163">
        <w:rPr>
          <w:rFonts w:ascii="Consolas" w:hAnsi="Consolas"/>
          <w:color w:val="000000"/>
          <w:lang w:val="en-US"/>
        </w:rPr>
        <w:tab/>
      </w:r>
      <w:r w:rsidRPr="00D97163">
        <w:rPr>
          <w:rFonts w:ascii="Consolas" w:hAnsi="Consolas"/>
          <w:i/>
          <w:iCs/>
          <w:color w:val="808080"/>
          <w:lang w:val="en-US"/>
        </w:rPr>
        <w:t>// Initialisierung von «s»</w:t>
      </w:r>
      <w:r w:rsidRPr="00D97163">
        <w:rPr>
          <w:rFonts w:ascii="Consolas" w:hAnsi="Consolas"/>
          <w:color w:val="000000"/>
          <w:lang w:val="en-US"/>
        </w:rPr>
        <w:br/>
      </w:r>
      <w:r w:rsidRPr="00D97163">
        <w:rPr>
          <w:rFonts w:ascii="Consolas" w:hAnsi="Consolas"/>
          <w:bCs/>
          <w:color w:val="000080"/>
          <w:lang w:val="en-US"/>
        </w:rPr>
        <w:t xml:space="preserve">int </w:t>
      </w:r>
      <w:r w:rsidRPr="00D97163">
        <w:rPr>
          <w:rFonts w:ascii="Consolas" w:hAnsi="Consolas"/>
          <w:color w:val="000000"/>
          <w:lang w:val="en-US"/>
        </w:rPr>
        <w:t xml:space="preserve">i = </w:t>
      </w:r>
      <w:r w:rsidRPr="00D97163">
        <w:rPr>
          <w:rFonts w:ascii="Consolas" w:hAnsi="Consolas"/>
          <w:color w:val="0000FF"/>
          <w:lang w:val="en-US"/>
        </w:rPr>
        <w:t>10</w:t>
      </w:r>
      <w:r w:rsidRPr="00D97163">
        <w:rPr>
          <w:rFonts w:ascii="Consolas" w:hAnsi="Consolas"/>
          <w:color w:val="000000"/>
          <w:lang w:val="en-US"/>
        </w:rPr>
        <w:t>;</w:t>
      </w:r>
      <w:r w:rsidRPr="00D97163">
        <w:rPr>
          <w:rFonts w:ascii="Consolas" w:hAnsi="Consolas"/>
          <w:color w:val="000000"/>
          <w:lang w:val="en-US"/>
        </w:rPr>
        <w:br/>
      </w:r>
      <w:r w:rsidRPr="00D97163">
        <w:rPr>
          <w:rFonts w:ascii="Consolas" w:hAnsi="Consolas"/>
          <w:bCs/>
          <w:color w:val="000080"/>
          <w:lang w:val="en-US"/>
        </w:rPr>
        <w:t xml:space="preserve">double </w:t>
      </w:r>
      <w:r w:rsidRPr="00D97163">
        <w:rPr>
          <w:rFonts w:ascii="Consolas" w:hAnsi="Consolas"/>
          <w:color w:val="000000"/>
          <w:lang w:val="en-US"/>
        </w:rPr>
        <w:t xml:space="preserve">d = </w:t>
      </w:r>
      <w:r w:rsidRPr="00D97163">
        <w:rPr>
          <w:rFonts w:ascii="Consolas" w:hAnsi="Consolas"/>
          <w:color w:val="0000FF"/>
          <w:lang w:val="en-US"/>
        </w:rPr>
        <w:t>12.1</w:t>
      </w:r>
      <w:r w:rsidRPr="00D97163">
        <w:rPr>
          <w:rFonts w:ascii="Consolas" w:hAnsi="Consolas"/>
          <w:color w:val="000000"/>
          <w:lang w:val="en-US"/>
        </w:rPr>
        <w:t xml:space="preserve">; </w:t>
      </w:r>
      <w:r w:rsidRPr="00D97163">
        <w:rPr>
          <w:rFonts w:ascii="Consolas" w:hAnsi="Consolas"/>
          <w:i/>
          <w:iCs/>
          <w:color w:val="808080"/>
          <w:lang w:val="en-US"/>
        </w:rPr>
        <w:t>// double ist das neue float</w:t>
      </w:r>
      <w:r w:rsidRPr="00D97163">
        <w:rPr>
          <w:rFonts w:ascii="Consolas" w:hAnsi="Consolas"/>
          <w:i/>
          <w:iCs/>
          <w:color w:val="808080"/>
          <w:lang w:val="en-US"/>
        </w:rPr>
        <w:br/>
      </w:r>
      <w:r w:rsidRPr="00D97163">
        <w:rPr>
          <w:rFonts w:ascii="Consolas" w:hAnsi="Consolas"/>
          <w:bCs/>
          <w:color w:val="000080"/>
          <w:lang w:val="en-US"/>
        </w:rPr>
        <w:t xml:space="preserve">boolean </w:t>
      </w:r>
      <w:r w:rsidRPr="00D97163">
        <w:rPr>
          <w:rFonts w:ascii="Consolas" w:hAnsi="Consolas"/>
          <w:color w:val="000000"/>
          <w:lang w:val="en-US"/>
        </w:rPr>
        <w:t xml:space="preserve">b = </w:t>
      </w:r>
      <w:r w:rsidRPr="00D97163">
        <w:rPr>
          <w:rFonts w:ascii="Consolas" w:hAnsi="Consolas"/>
          <w:bCs/>
          <w:color w:val="000080"/>
          <w:lang w:val="en-US"/>
        </w:rPr>
        <w:t>true</w:t>
      </w:r>
      <w:r w:rsidRPr="00D97163">
        <w:rPr>
          <w:rFonts w:ascii="Consolas" w:hAnsi="Consolas"/>
          <w:color w:val="000000"/>
          <w:lang w:val="en-US"/>
        </w:rPr>
        <w:t>;</w:t>
      </w:r>
    </w:p>
    <w:p w14:paraId="1B69971D" w14:textId="77777777" w:rsidR="00770A75" w:rsidRPr="00913AAF" w:rsidRDefault="00770A75" w:rsidP="00770A75">
      <w:pPr>
        <w:rPr>
          <w:lang w:val="de-LI"/>
        </w:rPr>
      </w:pPr>
      <w:r w:rsidRPr="00913AAF">
        <w:rPr>
          <w:lang w:val="de-LI"/>
        </w:rPr>
        <w:t xml:space="preserve">Bei Java muss jede Codezeile mit einem </w:t>
      </w:r>
      <w:r w:rsidRPr="00913AAF">
        <w:rPr>
          <w:b/>
          <w:lang w:val="de-LI"/>
        </w:rPr>
        <w:t>Semikolon</w:t>
      </w:r>
      <w:r w:rsidRPr="00913AAF">
        <w:rPr>
          <w:lang w:val="de-LI"/>
        </w:rPr>
        <w:t xml:space="preserve"> enden. Es können beliebig viele Codezeilen auf einer Textzeile stehen.</w:t>
      </w:r>
    </w:p>
    <w:p w14:paraId="3CD6F58C" w14:textId="77777777" w:rsidR="00770A75" w:rsidRPr="00913AAF" w:rsidRDefault="00770A75" w:rsidP="00770A75">
      <w:pPr>
        <w:rPr>
          <w:lang w:val="de-LI"/>
        </w:rPr>
      </w:pPr>
      <w:r w:rsidRPr="00913AAF">
        <w:rPr>
          <w:lang w:val="de-LI"/>
        </w:rPr>
        <w:t xml:space="preserve">Java ist </w:t>
      </w:r>
      <w:r w:rsidRPr="00913AAF">
        <w:rPr>
          <w:b/>
          <w:lang w:val="de-LI"/>
        </w:rPr>
        <w:t>stark typisiert</w:t>
      </w:r>
      <w:r w:rsidRPr="00913AAF">
        <w:rPr>
          <w:lang w:val="de-LI"/>
        </w:rPr>
        <w:t xml:space="preserve">. Im Gegensatz zum </w:t>
      </w:r>
      <w:r w:rsidRPr="00913AAF">
        <w:rPr>
          <w:b/>
          <w:lang w:val="de-LI"/>
        </w:rPr>
        <w:t>schwach typisierten</w:t>
      </w:r>
      <w:r w:rsidRPr="00913AAF">
        <w:rPr>
          <w:lang w:val="de-LI"/>
        </w:rPr>
        <w:t xml:space="preserve"> Python, musst du an vielen Orten zusätzlich den Datentypen angeben zum Beispiel bei der Deklaration von Variablen.</w:t>
      </w:r>
    </w:p>
    <w:p w14:paraId="1D96D6AD" w14:textId="77777777" w:rsidR="00770A75" w:rsidRPr="00913AAF" w:rsidRDefault="00770A75" w:rsidP="00770A75">
      <w:pPr>
        <w:rPr>
          <w:lang w:val="de-LI"/>
        </w:rPr>
      </w:pPr>
      <w:r w:rsidRPr="00913AAF">
        <w:rPr>
          <w:lang w:val="de-LI"/>
        </w:rPr>
        <w:t xml:space="preserve">Verwende in Java für Fliesskommazahlen den Datentyp </w:t>
      </w:r>
      <w:r w:rsidRPr="00B1704A">
        <w:rPr>
          <w:rStyle w:val="CodeInlineZchn"/>
        </w:rPr>
        <w:t>double</w:t>
      </w:r>
      <w:r w:rsidRPr="00913AAF">
        <w:rPr>
          <w:lang w:val="de-LI"/>
        </w:rPr>
        <w:t xml:space="preserve"> anstatt </w:t>
      </w:r>
      <w:r w:rsidRPr="00B1704A">
        <w:rPr>
          <w:rStyle w:val="CodeInlineZchn"/>
        </w:rPr>
        <w:t>float</w:t>
      </w:r>
      <w:r w:rsidRPr="00913AAF">
        <w:rPr>
          <w:lang w:val="de-LI"/>
        </w:rPr>
        <w:t>.</w:t>
      </w:r>
    </w:p>
    <w:p w14:paraId="727C52BB" w14:textId="77777777" w:rsidR="00770A75" w:rsidRPr="00913AAF" w:rsidRDefault="00770A75" w:rsidP="00770A75">
      <w:pPr>
        <w:pStyle w:val="berschrift2"/>
        <w:rPr>
          <w:lang w:val="de-LI"/>
        </w:rPr>
      </w:pPr>
      <w:r w:rsidRPr="00913AAF">
        <w:rPr>
          <w:lang w:val="de-LI"/>
        </w:rPr>
        <w:t>Kommentare</w:t>
      </w:r>
    </w:p>
    <w:p w14:paraId="267EBAB5" w14:textId="77777777" w:rsidR="00770A75" w:rsidRPr="00913AAF" w:rsidRDefault="00770A75" w:rsidP="00770A75">
      <w:pPr>
        <w:rPr>
          <w:lang w:val="de-LI"/>
        </w:rPr>
      </w:pPr>
      <w:r w:rsidRPr="00913AAF">
        <w:rPr>
          <w:b/>
          <w:lang w:val="de-LI"/>
        </w:rPr>
        <w:t>Schreibe Kommentare im Code nur falls nötig.</w:t>
      </w:r>
      <w:r w:rsidRPr="00913AAF">
        <w:rPr>
          <w:lang w:val="de-LI"/>
        </w:rPr>
        <w:t xml:space="preserve"> Versuche durch gute Namensgebung den Code so zu schreiben, dass er auch ohne Kommentare verständlich ist. Falls dies nicht möglich ist, schreibe ein Kommentar.</w:t>
      </w:r>
    </w:p>
    <w:p w14:paraId="66CD8572" w14:textId="77777777" w:rsidR="00770A75" w:rsidRPr="00913AAF" w:rsidRDefault="00770A75" w:rsidP="00770A75">
      <w:pPr>
        <w:pStyle w:val="HTMLVorformatiert"/>
        <w:shd w:val="clear" w:color="auto" w:fill="FFFFFF"/>
        <w:rPr>
          <w:rFonts w:ascii="Consolas" w:hAnsi="Consolas"/>
          <w:i/>
          <w:iCs/>
          <w:color w:val="808080"/>
          <w:lang w:val="de-LI"/>
        </w:rPr>
      </w:pPr>
      <w:r w:rsidRPr="00913AAF">
        <w:rPr>
          <w:rFonts w:ascii="Consolas" w:hAnsi="Consolas"/>
          <w:i/>
          <w:iCs/>
          <w:color w:val="808080"/>
          <w:lang w:val="de-LI"/>
        </w:rPr>
        <w:t>//  Der Kommentar geht bis zum Ende der Zeile</w:t>
      </w:r>
      <w:r w:rsidRPr="00913AAF">
        <w:rPr>
          <w:rFonts w:ascii="Consolas" w:hAnsi="Consolas"/>
          <w:i/>
          <w:iCs/>
          <w:color w:val="808080"/>
          <w:lang w:val="de-LI"/>
        </w:rPr>
        <w:br/>
      </w:r>
      <w:r w:rsidRPr="00913AAF">
        <w:rPr>
          <w:rFonts w:ascii="Consolas" w:hAnsi="Consolas"/>
          <w:i/>
          <w:iCs/>
          <w:color w:val="808080"/>
          <w:lang w:val="de-LI"/>
        </w:rPr>
        <w:br/>
      </w:r>
      <w:r w:rsidRPr="00913AAF">
        <w:rPr>
          <w:rFonts w:ascii="Consolas" w:hAnsi="Consolas"/>
          <w:color w:val="000000"/>
          <w:lang w:val="de-LI"/>
        </w:rPr>
        <w:t xml:space="preserve">} </w:t>
      </w:r>
      <w:r w:rsidRPr="00913AAF">
        <w:rPr>
          <w:rFonts w:ascii="Consolas" w:hAnsi="Consolas"/>
          <w:b/>
          <w:bCs/>
          <w:color w:val="000080"/>
          <w:lang w:val="de-LI"/>
        </w:rPr>
        <w:t xml:space="preserve">else </w:t>
      </w:r>
      <w:r w:rsidRPr="00913AAF">
        <w:rPr>
          <w:rFonts w:ascii="Consolas" w:hAnsi="Consolas"/>
          <w:i/>
          <w:iCs/>
          <w:color w:val="808080"/>
          <w:lang w:val="de-LI"/>
        </w:rPr>
        <w:t xml:space="preserve">/* Kommentar &amp; Code auf einer Zeile */  </w:t>
      </w:r>
      <w:r w:rsidRPr="00913AAF">
        <w:rPr>
          <w:rFonts w:ascii="Consolas" w:hAnsi="Consolas"/>
          <w:color w:val="000000"/>
          <w:lang w:val="de-LI"/>
        </w:rPr>
        <w:t>{</w:t>
      </w:r>
      <w:r w:rsidRPr="00913AAF">
        <w:rPr>
          <w:rFonts w:ascii="Consolas" w:hAnsi="Consolas"/>
          <w:color w:val="000000"/>
          <w:lang w:val="de-LI"/>
        </w:rPr>
        <w:br/>
      </w:r>
      <w:r w:rsidRPr="00913AAF">
        <w:rPr>
          <w:rFonts w:ascii="Consolas" w:hAnsi="Consolas"/>
          <w:color w:val="000000"/>
          <w:lang w:val="de-LI"/>
        </w:rPr>
        <w:br/>
      </w:r>
      <w:r w:rsidRPr="00913AAF">
        <w:rPr>
          <w:rFonts w:ascii="Consolas" w:hAnsi="Consolas"/>
          <w:i/>
          <w:iCs/>
          <w:color w:val="808080"/>
          <w:lang w:val="de-LI"/>
        </w:rPr>
        <w:t>/*</w:t>
      </w:r>
      <w:r w:rsidRPr="00913AAF">
        <w:rPr>
          <w:rFonts w:ascii="Consolas" w:hAnsi="Consolas"/>
          <w:i/>
          <w:iCs/>
          <w:color w:val="808080"/>
          <w:lang w:val="de-LI"/>
        </w:rPr>
        <w:br/>
        <w:t xml:space="preserve"> * Das ist ein Kommentar</w:t>
      </w:r>
    </w:p>
    <w:p w14:paraId="7585627E" w14:textId="77777777" w:rsidR="00770A75" w:rsidRPr="00913AAF" w:rsidRDefault="00770A75" w:rsidP="00770A75">
      <w:pPr>
        <w:pStyle w:val="HTMLVorformatiert"/>
        <w:shd w:val="clear" w:color="auto" w:fill="FFFFFF"/>
        <w:rPr>
          <w:rFonts w:ascii="Consolas" w:hAnsi="Consolas"/>
          <w:color w:val="000000"/>
          <w:lang w:val="de-LI"/>
        </w:rPr>
      </w:pPr>
      <w:r w:rsidRPr="00913AAF">
        <w:rPr>
          <w:rFonts w:ascii="Consolas" w:hAnsi="Consolas"/>
          <w:i/>
          <w:iCs/>
          <w:color w:val="808080"/>
          <w:lang w:val="de-LI"/>
        </w:rPr>
        <w:t xml:space="preserve"> * über mehrere Zeilen</w:t>
      </w:r>
      <w:r w:rsidRPr="00913AAF">
        <w:rPr>
          <w:rFonts w:ascii="Consolas" w:hAnsi="Consolas"/>
          <w:i/>
          <w:iCs/>
          <w:color w:val="808080"/>
          <w:lang w:val="de-LI"/>
        </w:rPr>
        <w:br/>
        <w:t xml:space="preserve"> */</w:t>
      </w:r>
    </w:p>
    <w:p w14:paraId="7DAC0A59" w14:textId="77777777" w:rsidR="00595750" w:rsidRPr="00913AAF" w:rsidRDefault="00595750" w:rsidP="00595750">
      <w:pPr>
        <w:pStyle w:val="berschrift1"/>
        <w:rPr>
          <w:lang w:val="de-LI"/>
        </w:rPr>
      </w:pPr>
      <w:r w:rsidRPr="00913AAF">
        <w:rPr>
          <w:lang w:val="de-LI"/>
        </w:rPr>
        <w:t>Vorbereitung</w:t>
      </w:r>
    </w:p>
    <w:p w14:paraId="576C5319" w14:textId="7026008F" w:rsidR="00770A75" w:rsidRPr="00D97163" w:rsidRDefault="00595750" w:rsidP="00770A75">
      <w:pPr>
        <w:rPr>
          <w:b/>
          <w:lang w:val="en-US"/>
        </w:rPr>
      </w:pPr>
      <w:r w:rsidRPr="00913AAF">
        <w:rPr>
          <w:lang w:val="de-LI"/>
        </w:rPr>
        <w:t>E</w:t>
      </w:r>
      <w:r w:rsidR="00673852" w:rsidRPr="00913AAF">
        <w:rPr>
          <w:lang w:val="de-LI"/>
        </w:rPr>
        <w:t xml:space="preserve">rstelle ein neues Java-Gradle-Projekt. </w:t>
      </w:r>
      <w:r w:rsidR="00673852" w:rsidRPr="00D97163">
        <w:rPr>
          <w:lang w:val="en-US"/>
        </w:rPr>
        <w:t xml:space="preserve">GroupId </w:t>
      </w:r>
      <w:r w:rsidR="00673852" w:rsidRPr="00D97163">
        <w:rPr>
          <w:rStyle w:val="CodeInlineZchn"/>
          <w:lang w:val="en-US"/>
        </w:rPr>
        <w:t>ch.bbcag</w:t>
      </w:r>
      <w:r w:rsidR="00673852" w:rsidRPr="00D97163">
        <w:rPr>
          <w:lang w:val="en-US"/>
        </w:rPr>
        <w:t xml:space="preserve"> und ArtifactId </w:t>
      </w:r>
      <w:r w:rsidR="00673852" w:rsidRPr="00D97163">
        <w:rPr>
          <w:rStyle w:val="CodeInlineZchn"/>
          <w:lang w:val="en-US"/>
        </w:rPr>
        <w:t>syntax</w:t>
      </w:r>
      <w:r w:rsidR="00673852" w:rsidRPr="00D97163">
        <w:rPr>
          <w:lang w:val="en-US"/>
        </w:rPr>
        <w:t>.</w:t>
      </w:r>
    </w:p>
    <w:p w14:paraId="71BCBF2B" w14:textId="31504278" w:rsidR="00770A75" w:rsidRPr="00913AAF" w:rsidRDefault="00770A75" w:rsidP="00770A75">
      <w:pPr>
        <w:rPr>
          <w:lang w:val="de-LI"/>
        </w:rPr>
      </w:pPr>
      <w:r w:rsidRPr="00913AAF">
        <w:rPr>
          <w:noProof/>
          <w:lang w:eastAsia="de-CH"/>
        </w:rPr>
        <w:drawing>
          <wp:anchor distT="0" distB="0" distL="114300" distR="114300" simplePos="0" relativeHeight="251664384" behindDoc="1" locked="0" layoutInCell="1" allowOverlap="1" wp14:anchorId="3EBD9F30" wp14:editId="7A0E29BB">
            <wp:simplePos x="0" y="0"/>
            <wp:positionH relativeFrom="margin">
              <wp:align>right</wp:align>
            </wp:positionH>
            <wp:positionV relativeFrom="paragraph">
              <wp:posOffset>7282180</wp:posOffset>
            </wp:positionV>
            <wp:extent cx="1473835" cy="1009015"/>
            <wp:effectExtent l="0" t="0" r="0" b="635"/>
            <wp:wrapTight wrapText="bothSides">
              <wp:wrapPolygon edited="0">
                <wp:start x="0" y="0"/>
                <wp:lineTo x="0" y="21206"/>
                <wp:lineTo x="21218" y="21206"/>
                <wp:lineTo x="2121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23563942" wp14:editId="7E44E07B">
                <wp:extent cx="4555490" cy="1430689"/>
                <wp:effectExtent l="0" t="0" r="0" b="0"/>
                <wp:docPr id="24" name="Zeichenbereich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Textfeld 22" title="Dies ist eine Notiz"/>
                        <wps:cNvSpPr txBox="1"/>
                        <wps:spPr>
                          <a:xfrm>
                            <a:off x="119987" y="35993"/>
                            <a:ext cx="4273755" cy="139480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B80A" w14:textId="77777777" w:rsidR="00770A75" w:rsidRPr="002E7C20" w:rsidRDefault="00770A75" w:rsidP="00770A75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  <w:p w14:paraId="2C232363" w14:textId="77777777" w:rsidR="00770A75" w:rsidRPr="001678F1" w:rsidRDefault="00770A75" w:rsidP="00770A75">
                              <w:pPr>
                                <w:rPr>
                                  <w:lang w:val="de-LI"/>
                                </w:rPr>
                              </w:pPr>
                              <w:r w:rsidRPr="00913AAF">
                                <w:rPr>
                                  <w:lang w:val="de-LI"/>
                                </w:rPr>
                                <w:t xml:space="preserve">Erstelle für </w:t>
                              </w:r>
                              <w:r w:rsidRPr="0040707C">
                                <w:rPr>
                                  <w:b/>
                                  <w:lang w:val="de-LI"/>
                                </w:rPr>
                                <w:t xml:space="preserve">jede Aufgabe eine neue, sinnvoll benannte Klasse </w:t>
                              </w:r>
                              <w:r>
                                <w:rPr>
                                  <w:b/>
                                  <w:lang w:val="de-LI"/>
                                </w:rPr>
                                <w:t xml:space="preserve">in deinem Projekt </w:t>
                              </w:r>
                              <w:r w:rsidRPr="00132CEB">
                                <w:rPr>
                                  <w:rStyle w:val="CodeInlineZchn"/>
                                </w:rPr>
                                <w:t>syntax</w:t>
                              </w:r>
                              <w:r w:rsidRPr="00913AAF">
                                <w:rPr>
                                  <w:b/>
                                  <w:u w:val="single"/>
                                  <w:lang w:val="de-LI"/>
                                </w:rPr>
                                <w:t>.</w:t>
                              </w:r>
                              <w:r w:rsidRPr="00913AAF">
                                <w:rPr>
                                  <w:b/>
                                  <w:lang w:val="de-LI"/>
                                </w:rPr>
                                <w:t xml:space="preserve"> </w:t>
                              </w:r>
                              <w:r w:rsidRPr="00913AAF">
                                <w:rPr>
                                  <w:lang w:val="de-LI"/>
                                </w:rPr>
                                <w:t>So dass du jede Aufgabe separat ausführen kannst.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0" tIns="180000" rIns="36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23" name="Grafik 2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" y="172222"/>
                            <a:ext cx="520831" cy="4836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3563942" id="Zeichenbereich 24" o:spid="_x0000_s1034" editas="canvas" style="width:358.7pt;height:112.65pt;mso-position-horizontal-relative:char;mso-position-vertical-relative:line" coordsize="45554,14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">
                <v:shape id="_x0000_s1035" type="#_x0000_t75" style="position:absolute;width:45554;height:14306;visibility:visible;mso-wrap-style:square">
                  <v:fill o:detectmouseclick="t"/>
                  <v:path o:connecttype="none"/>
                </v:shape>
                <v:shape id="Textfeld 22" o:spid="_x0000_s1036" type="#_x0000_t202" style="position:absolute;left:1199;top:359;width:42738;height:13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" fillcolor="#ececec" stroked="f" strokeweight=".5pt">
                  <v:textbox style="mso-fit-shape-to-text:t" inset="15mm,5mm,10mm,3mm">
                    <w:txbxContent>
                      <w:p w14:paraId="2F6AB80A" w14:textId="77777777" w:rsidR="00770A75" w:rsidRPr="002E7C20" w:rsidRDefault="00770A75" w:rsidP="00770A75">
                        <w:pP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Hinweis</w:t>
                        </w:r>
                      </w:p>
                      <w:p w14:paraId="2C232363" w14:textId="77777777" w:rsidR="00770A75" w:rsidRPr="001678F1" w:rsidRDefault="00770A75" w:rsidP="00770A75">
                        <w:pPr>
                          <w:rPr>
                            <w:lang w:val="de-LI"/>
                          </w:rPr>
                        </w:pPr>
                        <w:r w:rsidRPr="00913AAF">
                          <w:rPr>
                            <w:lang w:val="de-LI"/>
                          </w:rPr>
                          <w:t xml:space="preserve">Erstelle für </w:t>
                        </w:r>
                        <w:r w:rsidRPr="0040707C">
                          <w:rPr>
                            <w:b/>
                            <w:lang w:val="de-LI"/>
                          </w:rPr>
                          <w:t xml:space="preserve">jede Aufgabe eine neue, sinnvoll benannte Klasse </w:t>
                        </w:r>
                        <w:r>
                          <w:rPr>
                            <w:b/>
                            <w:lang w:val="de-LI"/>
                          </w:rPr>
                          <w:t xml:space="preserve">in deinem Projekt </w:t>
                        </w:r>
                        <w:r w:rsidRPr="00132CEB">
                          <w:rPr>
                            <w:rStyle w:val="CodeInlineZchn"/>
                          </w:rPr>
                          <w:t>syntax</w:t>
                        </w:r>
                        <w:r w:rsidRPr="00913AAF">
                          <w:rPr>
                            <w:b/>
                            <w:u w:val="single"/>
                            <w:lang w:val="de-LI"/>
                          </w:rPr>
                          <w:t>.</w:t>
                        </w:r>
                        <w:r w:rsidRPr="00913AAF">
                          <w:rPr>
                            <w:b/>
                            <w:lang w:val="de-LI"/>
                          </w:rPr>
                          <w:t xml:space="preserve"> </w:t>
                        </w:r>
                        <w:r w:rsidRPr="00913AAF">
                          <w:rPr>
                            <w:lang w:val="de-LI"/>
                          </w:rPr>
                          <w:t>So dass du jede Aufgabe separat ausführen kannst.</w:t>
                        </w:r>
                      </w:p>
                    </w:txbxContent>
                  </v:textbox>
                </v:shape>
                <v:shape id="Grafik 23" o:spid="_x0000_s1037" type="#_x0000_t75" style="position:absolute;top:1722;width:5208;height:4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14:paraId="70FED3B2" w14:textId="742E5A6F" w:rsidR="00770A75" w:rsidRPr="00913AAF" w:rsidRDefault="00770A75" w:rsidP="00770A75">
      <w:pPr>
        <w:pStyle w:val="CodeBlock"/>
      </w:pPr>
      <w:r w:rsidRPr="00913AAF">
        <w:rPr>
          <w:bCs/>
          <w:color w:val="000080"/>
        </w:rPr>
        <w:t xml:space="preserve">public class </w:t>
      </w:r>
      <w:r>
        <w:t>Aufgabe1</w:t>
      </w:r>
      <w:r w:rsidRPr="00913AAF">
        <w:t xml:space="preserve"> {</w:t>
      </w:r>
      <w:r w:rsidRPr="00913AAF">
        <w:br/>
        <w:t xml:space="preserve">    </w:t>
      </w:r>
      <w:r w:rsidRPr="00913AAF">
        <w:rPr>
          <w:bCs/>
          <w:color w:val="000080"/>
        </w:rPr>
        <w:t xml:space="preserve">public static void </w:t>
      </w:r>
      <w:r w:rsidRPr="00913AAF">
        <w:t>main(String[] args) {</w:t>
      </w:r>
      <w:r w:rsidRPr="00913AAF">
        <w:br/>
        <w:t xml:space="preserve">        </w:t>
      </w:r>
      <w:r w:rsidRPr="00913AAF">
        <w:br/>
        <w:t xml:space="preserve">        </w:t>
      </w:r>
      <w:r w:rsidRPr="00913AAF">
        <w:rPr>
          <w:b/>
          <w:i/>
          <w:iCs/>
          <w:color w:val="808080"/>
        </w:rPr>
        <w:t>// Kommentar: Hier schreibst du deinen Code</w:t>
      </w:r>
      <w:r w:rsidRPr="00913AAF">
        <w:rPr>
          <w:i/>
          <w:iCs/>
          <w:color w:val="808080"/>
        </w:rPr>
        <w:br/>
        <w:t xml:space="preserve">    </w:t>
      </w:r>
      <w:r w:rsidRPr="00913AAF">
        <w:t>}</w:t>
      </w:r>
      <w:r w:rsidRPr="00913AAF">
        <w:br/>
        <w:t>}</w:t>
      </w:r>
    </w:p>
    <w:p w14:paraId="7B0C5643" w14:textId="77777777" w:rsidR="00770A75" w:rsidRPr="00913AAF" w:rsidRDefault="00770A75" w:rsidP="00770A75">
      <w:pPr>
        <w:rPr>
          <w:b/>
          <w:lang w:val="de-LI"/>
        </w:rPr>
      </w:pPr>
      <w:r>
        <w:rPr>
          <w:noProof/>
          <w:lang w:eastAsia="de-CH"/>
        </w:rPr>
        <w:lastRenderedPageBreak/>
        <mc:AlternateContent>
          <mc:Choice Requires="wpc">
            <w:drawing>
              <wp:inline distT="0" distB="0" distL="0" distR="0" wp14:anchorId="4AF6261B" wp14:editId="6020B824">
                <wp:extent cx="4464243" cy="1350010"/>
                <wp:effectExtent l="0" t="0" r="0" b="2540"/>
                <wp:docPr id="27" name="Zeichenbereich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Textfeld 25" title="Dies ist eine Notiz"/>
                        <wps:cNvSpPr txBox="1"/>
                        <wps:spPr>
                          <a:xfrm>
                            <a:off x="172840" y="35999"/>
                            <a:ext cx="4257940" cy="1314422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116471" w14:textId="77777777" w:rsidR="00770A75" w:rsidRPr="008D351C" w:rsidRDefault="00770A75" w:rsidP="00770A7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D351C">
                                <w:rPr>
                                  <w:b/>
                                  <w:sz w:val="24"/>
                                  <w:szCs w:val="24"/>
                                </w:rPr>
                                <w:t>Achtung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!</w:t>
                              </w:r>
                            </w:p>
                            <w:p w14:paraId="45473295" w14:textId="079EA5DD" w:rsidR="00770A75" w:rsidRPr="00DE79E8" w:rsidRDefault="00770A75" w:rsidP="00770A75">
                              <w:r w:rsidRPr="00DE79E8">
                                <w:rPr>
                                  <w:lang w:val="de-LI"/>
                                </w:rPr>
                                <w:t xml:space="preserve">Schreibe den Lösungscode für diesen Auftrag ausschliesslich innerhalb der </w:t>
                              </w:r>
                              <w:r w:rsidRPr="00DE79E8">
                                <w:rPr>
                                  <w:rStyle w:val="CodeInlineZchn"/>
                                </w:rPr>
                                <w:t>main()</w:t>
                              </w:r>
                              <w:r w:rsidRPr="00DE79E8">
                                <w:rPr>
                                  <w:lang w:val="de-LI"/>
                                </w:rPr>
                                <w:t>-Methode</w:t>
                              </w:r>
                              <w:r w:rsidR="0085062E">
                                <w:rPr>
                                  <w:lang w:val="de-LI"/>
                                </w:rPr>
                                <w:t>n</w:t>
                              </w:r>
                              <w:r w:rsidRPr="00DE79E8">
                                <w:rPr>
                                  <w:lang w:val="de-LI"/>
                                </w:rPr>
                                <w:t xml:space="preserve">! </w:t>
                              </w:r>
                              <w:r w:rsidRPr="00DE79E8">
                                <w:rPr>
                                  <w:lang w:val="de-LI"/>
                                </w:rPr>
                                <w:br/>
                              </w:r>
                              <w:r w:rsidRPr="00DE79E8">
                                <w:rPr>
                                  <w:sz w:val="16"/>
                                  <w:szCs w:val="16"/>
                                  <w:lang w:val="de-LI"/>
                                </w:rPr>
                                <w:t>(Shortcut: psvm)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0" tIns="180000" rIns="36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Grafik 2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36" y="107687"/>
                            <a:ext cx="538754" cy="49834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AF6261B" id="Zeichenbereich 27" o:spid="_x0000_s1038" editas="canvas" style="width:351.5pt;height:106.3pt;mso-position-horizontal-relative:char;mso-position-vertical-relative:line" coordsize="44640,135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">
                <v:shape id="_x0000_s1039" type="#_x0000_t75" style="position:absolute;width:44640;height:13500;visibility:visible;mso-wrap-style:square">
                  <v:fill o:detectmouseclick="t"/>
                  <v:path o:connecttype="none"/>
                </v:shape>
                <v:shape id="Textfeld 25" o:spid="_x0000_s1040" type="#_x0000_t202" style="position:absolute;left:1728;top:359;width:42579;height:13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" fillcolor="#ececec" stroked="f" strokeweight=".5pt">
                  <v:textbox inset="15mm,5mm,10mm,3mm">
                    <w:txbxContent>
                      <w:p w14:paraId="5B116471" w14:textId="77777777" w:rsidR="00770A75" w:rsidRPr="008D351C" w:rsidRDefault="00770A75" w:rsidP="00770A7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D351C">
                          <w:rPr>
                            <w:b/>
                            <w:sz w:val="24"/>
                            <w:szCs w:val="24"/>
                          </w:rPr>
                          <w:t>Achtung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!</w:t>
                        </w:r>
                      </w:p>
                      <w:p w14:paraId="45473295" w14:textId="079EA5DD" w:rsidR="00770A75" w:rsidRPr="00DE79E8" w:rsidRDefault="00770A75" w:rsidP="00770A75">
                        <w:r w:rsidRPr="00DE79E8">
                          <w:rPr>
                            <w:lang w:val="de-LI"/>
                          </w:rPr>
                          <w:t xml:space="preserve">Schreibe den Lösungscode für diesen Auftrag ausschliesslich innerhalb der </w:t>
                        </w:r>
                        <w:r w:rsidRPr="00DE79E8">
                          <w:rPr>
                            <w:rStyle w:val="CodeInlineZchn"/>
                          </w:rPr>
                          <w:t>main()</w:t>
                        </w:r>
                        <w:r w:rsidRPr="00DE79E8">
                          <w:rPr>
                            <w:lang w:val="de-LI"/>
                          </w:rPr>
                          <w:t>-Methode</w:t>
                        </w:r>
                        <w:r w:rsidR="0085062E">
                          <w:rPr>
                            <w:lang w:val="de-LI"/>
                          </w:rPr>
                          <w:t>n</w:t>
                        </w:r>
                        <w:r w:rsidRPr="00DE79E8">
                          <w:rPr>
                            <w:lang w:val="de-LI"/>
                          </w:rPr>
                          <w:t xml:space="preserve">! </w:t>
                        </w:r>
                        <w:r w:rsidRPr="00DE79E8">
                          <w:rPr>
                            <w:lang w:val="de-LI"/>
                          </w:rPr>
                          <w:br/>
                        </w:r>
                        <w:r w:rsidRPr="00DE79E8">
                          <w:rPr>
                            <w:sz w:val="16"/>
                            <w:szCs w:val="16"/>
                            <w:lang w:val="de-LI"/>
                          </w:rPr>
                          <w:t>(Shortcut: psvm)</w:t>
                        </w:r>
                      </w:p>
                    </w:txbxContent>
                  </v:textbox>
                </v:shape>
                <v:shape id="Grafik 26" o:spid="_x0000_s1041" type="#_x0000_t75" style="position:absolute;left:25;top:1076;width:5387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4861CB92" w14:textId="77777777" w:rsidR="00770A75" w:rsidRPr="00913AAF" w:rsidRDefault="00770A75" w:rsidP="000C01ED">
      <w:pPr>
        <w:rPr>
          <w:lang w:val="de-LI"/>
        </w:rPr>
      </w:pPr>
    </w:p>
    <w:p w14:paraId="09B69638" w14:textId="77777777" w:rsidR="00A709BD" w:rsidRPr="00913AAF" w:rsidRDefault="00A709BD" w:rsidP="00070251">
      <w:pPr>
        <w:pStyle w:val="berschrift3"/>
        <w:spacing w:before="240"/>
        <w:rPr>
          <w:rStyle w:val="Fett"/>
          <w:b w:val="0"/>
          <w:bCs w:val="0"/>
          <w:lang w:val="de-LI"/>
        </w:rPr>
      </w:pPr>
      <w:r w:rsidRPr="00913AAF">
        <w:rPr>
          <w:lang w:val="de-LI"/>
        </w:rPr>
        <w:t xml:space="preserve">Aufgabe 1 – Ergänze den </w:t>
      </w:r>
      <w:r w:rsidRPr="00913AAF">
        <w:rPr>
          <w:bCs/>
          <w:lang w:val="de-LI"/>
        </w:rPr>
        <w:t>Code</w:t>
      </w:r>
    </w:p>
    <w:p w14:paraId="3CADA388" w14:textId="66BB1DB4" w:rsidR="00A709BD" w:rsidRPr="00913AAF" w:rsidRDefault="003F3235" w:rsidP="003F3235">
      <w:pPr>
        <w:pStyle w:val="Listenabsatz"/>
        <w:numPr>
          <w:ilvl w:val="0"/>
          <w:numId w:val="26"/>
        </w:numPr>
        <w:tabs>
          <w:tab w:val="left" w:pos="3544"/>
          <w:tab w:val="left" w:pos="4536"/>
        </w:tabs>
        <w:rPr>
          <w:lang w:val="de-LI"/>
        </w:rPr>
      </w:pPr>
      <w:r w:rsidRPr="00913AAF">
        <w:rPr>
          <w:lang w:val="de-LI"/>
        </w:rPr>
        <w:t>Kopiere den</w:t>
      </w:r>
      <w:r w:rsidR="006D0604">
        <w:rPr>
          <w:lang w:val="de-LI"/>
        </w:rPr>
        <w:t xml:space="preserve"> untenstehenden</w:t>
      </w:r>
      <w:r w:rsidRPr="00913AAF">
        <w:rPr>
          <w:lang w:val="de-LI"/>
        </w:rPr>
        <w:t xml:space="preserve"> Code in eine neue Klasse </w:t>
      </w:r>
      <w:r w:rsidR="00316105" w:rsidRPr="00183FDF">
        <w:rPr>
          <w:rStyle w:val="CodeInlineZchn"/>
        </w:rPr>
        <w:t>Aufgabe1</w:t>
      </w:r>
      <w:r w:rsidR="00316105" w:rsidRPr="00913AAF">
        <w:rPr>
          <w:lang w:val="de-LI"/>
        </w:rPr>
        <w:t xml:space="preserve"> </w:t>
      </w:r>
      <w:r w:rsidRPr="00913AAF">
        <w:rPr>
          <w:lang w:val="de-LI"/>
        </w:rPr>
        <w:t xml:space="preserve">und ersetze </w:t>
      </w:r>
      <w:r w:rsidR="00A709BD" w:rsidRPr="00913AAF">
        <w:rPr>
          <w:lang w:val="de-LI"/>
        </w:rPr>
        <w:t xml:space="preserve">alle </w:t>
      </w:r>
      <w:r w:rsidR="00A709BD" w:rsidRPr="00183FDF">
        <w:rPr>
          <w:rStyle w:val="CodeInlineZchn"/>
        </w:rPr>
        <w:t>&lt;TODO&gt;</w:t>
      </w:r>
      <w:r w:rsidR="00A709BD" w:rsidRPr="00913AAF">
        <w:rPr>
          <w:lang w:val="de-LI"/>
        </w:rPr>
        <w:t xml:space="preserve"> mit den passenden Zeichen/Datentypen, so dass die Klasse kompiliert.</w:t>
      </w:r>
    </w:p>
    <w:p w14:paraId="6C67734B" w14:textId="2D280B44" w:rsidR="00A709BD" w:rsidRPr="00913AAF" w:rsidRDefault="00A709BD" w:rsidP="003F3235">
      <w:pPr>
        <w:pStyle w:val="Listenabsatz"/>
        <w:numPr>
          <w:ilvl w:val="0"/>
          <w:numId w:val="26"/>
        </w:numPr>
        <w:tabs>
          <w:tab w:val="left" w:pos="3544"/>
          <w:tab w:val="left" w:pos="4536"/>
        </w:tabs>
        <w:rPr>
          <w:lang w:val="de-LI"/>
        </w:rPr>
      </w:pPr>
      <w:r w:rsidRPr="00913AAF">
        <w:rPr>
          <w:lang w:val="de-LI"/>
        </w:rPr>
        <w:t xml:space="preserve">Die Ausgabe in der Konsole muss: </w:t>
      </w:r>
      <w:r w:rsidRPr="00183FDF">
        <w:rPr>
          <w:rStyle w:val="CodeInlineZchn"/>
        </w:rPr>
        <w:t>Gratulation!</w:t>
      </w:r>
      <w:r w:rsidRPr="00913AAF">
        <w:rPr>
          <w:lang w:val="de-LI"/>
        </w:rPr>
        <w:t xml:space="preserve"> sein.  </w:t>
      </w:r>
      <w:r w:rsidR="00316105" w:rsidRPr="00913AAF">
        <w:rPr>
          <w:lang w:val="de-LI"/>
        </w:rPr>
        <w:br/>
      </w:r>
      <w:r w:rsidRPr="00913AAF">
        <w:rPr>
          <w:lang w:val="de-LI"/>
        </w:rPr>
        <w:t xml:space="preserve">Achtung: Du darfst nur die </w:t>
      </w:r>
      <w:r w:rsidRPr="00183FDF">
        <w:rPr>
          <w:rStyle w:val="CodeInlineZchn"/>
        </w:rPr>
        <w:t>&lt;TODO&gt;</w:t>
      </w:r>
      <w:r w:rsidRPr="00913AAF">
        <w:rPr>
          <w:lang w:val="de-LI"/>
        </w:rPr>
        <w:t xml:space="preserve"> ändern!</w:t>
      </w:r>
    </w:p>
    <w:p w14:paraId="57BEEABF" w14:textId="77777777" w:rsidR="00A709BD" w:rsidRPr="00D97163" w:rsidRDefault="00A709BD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7163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r w:rsidR="003F3235" w:rsidRPr="00D97163">
        <w:rPr>
          <w:rFonts w:ascii="Courier New" w:hAnsi="Courier New" w:cs="Courier New"/>
          <w:sz w:val="20"/>
          <w:szCs w:val="20"/>
          <w:lang w:val="en-US"/>
        </w:rPr>
        <w:t>Aufgabe1</w:t>
      </w:r>
      <w:r w:rsidRPr="00D9716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2408DCF" w14:textId="77777777" w:rsidR="00A709BD" w:rsidRPr="00D97163" w:rsidRDefault="00A709BD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7163">
        <w:rPr>
          <w:rFonts w:ascii="Courier New" w:hAnsi="Courier New" w:cs="Courier New"/>
          <w:sz w:val="20"/>
          <w:szCs w:val="20"/>
          <w:lang w:val="en-US"/>
        </w:rPr>
        <w:tab/>
        <w:t>public static void main(String[] args) {</w:t>
      </w:r>
    </w:p>
    <w:p w14:paraId="118D11AC" w14:textId="77777777" w:rsidR="007F764F" w:rsidRPr="00D97163" w:rsidRDefault="007F764F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BEBB44C" w14:textId="77777777" w:rsidR="00A709BD" w:rsidRPr="00D97163" w:rsidRDefault="00A709BD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  <w:r w:rsidRPr="00D97163">
        <w:rPr>
          <w:rFonts w:ascii="Courier New" w:hAnsi="Courier New" w:cs="Courier New"/>
          <w:sz w:val="20"/>
          <w:szCs w:val="20"/>
          <w:lang w:val="en-US"/>
        </w:rPr>
        <w:tab/>
        <w:t xml:space="preserve">int a = </w:t>
      </w:r>
      <w:r w:rsidRPr="00D97163">
        <w:rPr>
          <w:rFonts w:ascii="Courier New" w:hAnsi="Courier New" w:cs="Courier New"/>
          <w:b/>
          <w:sz w:val="20"/>
          <w:szCs w:val="20"/>
          <w:lang w:val="en-US"/>
        </w:rPr>
        <w:t>&lt;TODO&gt;</w:t>
      </w:r>
      <w:r w:rsidRPr="00D9716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70A605" w14:textId="77777777" w:rsidR="00A709BD" w:rsidRPr="00D97163" w:rsidRDefault="00A709BD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  <w:r w:rsidRPr="00D97163">
        <w:rPr>
          <w:rFonts w:ascii="Courier New" w:hAnsi="Courier New" w:cs="Courier New"/>
          <w:b/>
          <w:sz w:val="20"/>
          <w:szCs w:val="20"/>
          <w:lang w:val="en-US"/>
        </w:rPr>
        <w:t xml:space="preserve">&lt;TODO&gt; </w:t>
      </w:r>
      <w:r w:rsidRPr="00D97163">
        <w:rPr>
          <w:rFonts w:ascii="Courier New" w:hAnsi="Courier New" w:cs="Courier New"/>
          <w:sz w:val="20"/>
          <w:szCs w:val="20"/>
          <w:lang w:val="en-US"/>
        </w:rPr>
        <w:t>b = 10.0;</w:t>
      </w:r>
    </w:p>
    <w:p w14:paraId="189DE290" w14:textId="77777777" w:rsidR="00A709BD" w:rsidRPr="00913AAF" w:rsidRDefault="00A709BD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  <w:lang w:val="de-LI"/>
        </w:rPr>
      </w:pP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  <w:r w:rsidRPr="00913AAF">
        <w:rPr>
          <w:rFonts w:ascii="Courier New" w:hAnsi="Courier New" w:cs="Courier New"/>
          <w:b/>
          <w:sz w:val="20"/>
          <w:szCs w:val="20"/>
          <w:lang w:val="de-LI"/>
        </w:rPr>
        <w:t xml:space="preserve">&lt;TODO&gt; </w:t>
      </w:r>
      <w:r w:rsidRPr="00913AAF">
        <w:rPr>
          <w:rFonts w:ascii="Courier New" w:hAnsi="Courier New" w:cs="Courier New"/>
          <w:sz w:val="20"/>
          <w:szCs w:val="20"/>
          <w:lang w:val="de-LI"/>
        </w:rPr>
        <w:t>Dies ist ein Kommentar</w:t>
      </w:r>
    </w:p>
    <w:p w14:paraId="7C09727E" w14:textId="77777777" w:rsidR="00A709BD" w:rsidRPr="00D97163" w:rsidRDefault="00A709BD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</w:rPr>
      </w:pPr>
      <w:r w:rsidRPr="00913AAF">
        <w:rPr>
          <w:rFonts w:ascii="Courier New" w:hAnsi="Courier New" w:cs="Courier New"/>
          <w:sz w:val="20"/>
          <w:szCs w:val="20"/>
          <w:lang w:val="de-LI"/>
        </w:rPr>
        <w:tab/>
      </w:r>
      <w:r w:rsidRPr="00913AAF">
        <w:rPr>
          <w:rFonts w:ascii="Courier New" w:hAnsi="Courier New" w:cs="Courier New"/>
          <w:sz w:val="20"/>
          <w:szCs w:val="20"/>
          <w:lang w:val="de-LI"/>
        </w:rPr>
        <w:tab/>
      </w:r>
      <w:r w:rsidRPr="00D97163">
        <w:rPr>
          <w:rFonts w:ascii="Courier New" w:hAnsi="Courier New" w:cs="Courier New"/>
          <w:sz w:val="20"/>
          <w:szCs w:val="20"/>
        </w:rPr>
        <w:t>double resultat = a + b</w:t>
      </w:r>
      <w:r w:rsidRPr="00D97163">
        <w:rPr>
          <w:rFonts w:ascii="Courier New" w:hAnsi="Courier New" w:cs="Courier New"/>
          <w:b/>
          <w:sz w:val="20"/>
          <w:szCs w:val="20"/>
        </w:rPr>
        <w:t>&lt;TODO&gt;</w:t>
      </w:r>
    </w:p>
    <w:p w14:paraId="117A5738" w14:textId="77777777" w:rsidR="00A709BD" w:rsidRPr="00D97163" w:rsidRDefault="00A709BD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7163">
        <w:rPr>
          <w:rFonts w:ascii="Courier New" w:hAnsi="Courier New" w:cs="Courier New"/>
          <w:sz w:val="20"/>
          <w:szCs w:val="20"/>
        </w:rPr>
        <w:tab/>
      </w:r>
      <w:r w:rsidRPr="00D97163">
        <w:rPr>
          <w:rFonts w:ascii="Courier New" w:hAnsi="Courier New" w:cs="Courier New"/>
          <w:sz w:val="20"/>
          <w:szCs w:val="20"/>
        </w:rPr>
        <w:tab/>
      </w:r>
      <w:r w:rsidRPr="00D97163">
        <w:rPr>
          <w:rFonts w:ascii="Courier New" w:hAnsi="Courier New" w:cs="Courier New"/>
          <w:sz w:val="20"/>
          <w:szCs w:val="20"/>
          <w:lang w:val="en-US"/>
        </w:rPr>
        <w:t xml:space="preserve">String text = "Das Resultat ist: </w:t>
      </w:r>
      <w:r w:rsidRPr="00D97163">
        <w:rPr>
          <w:rFonts w:ascii="Courier New" w:hAnsi="Courier New" w:cs="Courier New"/>
          <w:b/>
          <w:sz w:val="20"/>
          <w:szCs w:val="20"/>
          <w:lang w:val="en-US"/>
        </w:rPr>
        <w:t>&lt;TODO&gt;</w:t>
      </w:r>
      <w:r w:rsidRPr="00D97163">
        <w:rPr>
          <w:rFonts w:ascii="Courier New" w:hAnsi="Courier New" w:cs="Courier New"/>
          <w:sz w:val="20"/>
          <w:szCs w:val="20"/>
          <w:lang w:val="en-US"/>
        </w:rPr>
        <w:t xml:space="preserve"> + resultat;</w:t>
      </w:r>
    </w:p>
    <w:p w14:paraId="1D70B42C" w14:textId="77777777" w:rsidR="00A709BD" w:rsidRPr="00D97163" w:rsidRDefault="00A709BD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</w:p>
    <w:p w14:paraId="07BCB1A3" w14:textId="77777777" w:rsidR="00A709BD" w:rsidRPr="00D97163" w:rsidRDefault="00A709BD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  <w:r w:rsidRPr="00D97163">
        <w:rPr>
          <w:rFonts w:ascii="Courier New" w:hAnsi="Courier New" w:cs="Courier New"/>
          <w:sz w:val="20"/>
          <w:szCs w:val="20"/>
          <w:lang w:val="en-US"/>
        </w:rPr>
        <w:tab/>
        <w:t>if (resultat &lt; 10.0) {</w:t>
      </w:r>
    </w:p>
    <w:p w14:paraId="6CF76FC9" w14:textId="77777777" w:rsidR="00A709BD" w:rsidRPr="00D97163" w:rsidRDefault="00A709BD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  <w:r w:rsidRPr="00D97163">
        <w:rPr>
          <w:rFonts w:ascii="Courier New" w:hAnsi="Courier New" w:cs="Courier New"/>
          <w:sz w:val="20"/>
          <w:szCs w:val="20"/>
          <w:lang w:val="en-US"/>
        </w:rPr>
        <w:tab/>
        <w:t>System.out.println("Gratulation!");</w:t>
      </w:r>
    </w:p>
    <w:p w14:paraId="6B886D59" w14:textId="77777777" w:rsidR="00A709BD" w:rsidRPr="00D97163" w:rsidRDefault="00A709BD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  <w:r w:rsidRPr="00D97163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  <w:r w:rsidRPr="00D97163">
        <w:rPr>
          <w:rFonts w:ascii="Courier New" w:hAnsi="Courier New" w:cs="Courier New"/>
          <w:b/>
          <w:sz w:val="20"/>
          <w:szCs w:val="20"/>
          <w:lang w:val="en-US"/>
        </w:rPr>
        <w:t xml:space="preserve">&lt;TODO&gt; </w:t>
      </w:r>
      <w:r w:rsidRPr="00D9716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D7EEEF" w14:textId="77777777" w:rsidR="00A709BD" w:rsidRPr="00913AAF" w:rsidRDefault="00A709BD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  <w:lang w:val="de-LI"/>
        </w:rPr>
      </w:pP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  <w:r w:rsidRPr="00D97163">
        <w:rPr>
          <w:rFonts w:ascii="Courier New" w:hAnsi="Courier New" w:cs="Courier New"/>
          <w:sz w:val="20"/>
          <w:szCs w:val="20"/>
          <w:lang w:val="en-US"/>
        </w:rPr>
        <w:tab/>
      </w:r>
      <w:r w:rsidRPr="00913AAF">
        <w:rPr>
          <w:rFonts w:ascii="Courier New" w:hAnsi="Courier New" w:cs="Courier New"/>
          <w:sz w:val="20"/>
          <w:szCs w:val="20"/>
          <w:lang w:val="de-LI"/>
        </w:rPr>
        <w:t>System.out.println(text);</w:t>
      </w:r>
    </w:p>
    <w:p w14:paraId="55F62D8D" w14:textId="77777777" w:rsidR="007F764F" w:rsidRPr="00913AAF" w:rsidRDefault="00A709BD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  <w:lang w:val="de-LI"/>
        </w:rPr>
      </w:pPr>
      <w:r w:rsidRPr="00913AAF">
        <w:rPr>
          <w:rFonts w:ascii="Courier New" w:hAnsi="Courier New" w:cs="Courier New"/>
          <w:sz w:val="20"/>
          <w:szCs w:val="20"/>
          <w:lang w:val="de-LI"/>
        </w:rPr>
        <w:tab/>
      </w:r>
      <w:r w:rsidRPr="00913AAF">
        <w:rPr>
          <w:rFonts w:ascii="Courier New" w:hAnsi="Courier New" w:cs="Courier New"/>
          <w:sz w:val="20"/>
          <w:szCs w:val="20"/>
          <w:lang w:val="de-LI"/>
        </w:rPr>
        <w:tab/>
        <w:t>}</w:t>
      </w:r>
    </w:p>
    <w:p w14:paraId="603E5542" w14:textId="77777777" w:rsidR="00A709BD" w:rsidRPr="00913AAF" w:rsidRDefault="00A709BD" w:rsidP="00A709BD">
      <w:pPr>
        <w:tabs>
          <w:tab w:val="left" w:pos="426"/>
          <w:tab w:val="left" w:pos="709"/>
          <w:tab w:val="left" w:pos="993"/>
        </w:tabs>
        <w:spacing w:after="0"/>
        <w:rPr>
          <w:rFonts w:ascii="Courier New" w:hAnsi="Courier New" w:cs="Courier New"/>
          <w:sz w:val="20"/>
          <w:szCs w:val="20"/>
          <w:lang w:val="de-LI"/>
        </w:rPr>
      </w:pPr>
      <w:r w:rsidRPr="00913AAF">
        <w:rPr>
          <w:rFonts w:ascii="Courier New" w:hAnsi="Courier New" w:cs="Courier New"/>
          <w:sz w:val="20"/>
          <w:szCs w:val="20"/>
          <w:lang w:val="de-LI"/>
        </w:rPr>
        <w:tab/>
        <w:t>}</w:t>
      </w:r>
    </w:p>
    <w:p w14:paraId="5259B96A" w14:textId="77777777" w:rsidR="00A709BD" w:rsidRPr="00913AAF" w:rsidRDefault="00A709BD" w:rsidP="00C44770">
      <w:pPr>
        <w:tabs>
          <w:tab w:val="left" w:pos="426"/>
          <w:tab w:val="left" w:pos="709"/>
          <w:tab w:val="left" w:pos="993"/>
          <w:tab w:val="left" w:pos="3544"/>
          <w:tab w:val="left" w:pos="4536"/>
        </w:tabs>
        <w:spacing w:after="0"/>
        <w:rPr>
          <w:rFonts w:ascii="Courier New" w:hAnsi="Courier New" w:cs="Courier New"/>
          <w:sz w:val="20"/>
          <w:szCs w:val="20"/>
          <w:lang w:val="de-LI"/>
        </w:rPr>
      </w:pPr>
      <w:r w:rsidRPr="00913AAF">
        <w:rPr>
          <w:rFonts w:ascii="Courier New" w:hAnsi="Courier New" w:cs="Courier New"/>
          <w:sz w:val="20"/>
          <w:szCs w:val="20"/>
          <w:lang w:val="de-LI"/>
        </w:rPr>
        <w:t>}</w:t>
      </w:r>
    </w:p>
    <w:p w14:paraId="572AFBB0" w14:textId="77777777" w:rsidR="008A65C7" w:rsidRPr="00913AAF" w:rsidRDefault="008A65C7" w:rsidP="00C44770">
      <w:pPr>
        <w:pStyle w:val="berschrift3"/>
        <w:spacing w:before="120"/>
        <w:rPr>
          <w:lang w:val="de-LI"/>
        </w:rPr>
      </w:pPr>
      <w:r w:rsidRPr="00913AAF">
        <w:rPr>
          <w:lang w:val="de-LI"/>
        </w:rPr>
        <w:t xml:space="preserve">Aufgabe </w:t>
      </w:r>
      <w:r w:rsidR="00A709BD" w:rsidRPr="00913AAF">
        <w:rPr>
          <w:lang w:val="de-LI"/>
        </w:rPr>
        <w:t>2</w:t>
      </w:r>
      <w:r w:rsidR="00B7453E" w:rsidRPr="00913AAF">
        <w:rPr>
          <w:lang w:val="de-LI"/>
        </w:rPr>
        <w:t xml:space="preserve"> – Viel Glück</w:t>
      </w:r>
    </w:p>
    <w:p w14:paraId="27066329" w14:textId="77777777" w:rsidR="008A65C7" w:rsidRPr="00913AAF" w:rsidRDefault="008A65C7" w:rsidP="008A65C7">
      <w:pPr>
        <w:pStyle w:val="berschrift4"/>
        <w:rPr>
          <w:lang w:val="de-LI"/>
        </w:rPr>
      </w:pPr>
      <w:r w:rsidRPr="00913AAF">
        <w:rPr>
          <w:lang w:val="de-LI"/>
        </w:rPr>
        <w:t>Viel Glück</w:t>
      </w:r>
    </w:p>
    <w:p w14:paraId="3B16D5AA" w14:textId="602C18C4" w:rsidR="008A65C7" w:rsidRPr="00913AAF" w:rsidRDefault="00563533" w:rsidP="008A65C7">
      <w:pPr>
        <w:rPr>
          <w:lang w:val="de-LI" w:eastAsia="de-CH"/>
        </w:rPr>
      </w:pPr>
      <w:r w:rsidRPr="00913AAF">
        <w:rPr>
          <w:lang w:val="de-LI" w:eastAsia="de-CH"/>
        </w:rPr>
        <w:t>Schreibe ein Programm, das 10</w:t>
      </w:r>
      <w:r w:rsidR="008A65C7" w:rsidRPr="00913AAF">
        <w:rPr>
          <w:lang w:val="de-LI" w:eastAsia="de-CH"/>
        </w:rPr>
        <w:t xml:space="preserve">-mal </w:t>
      </w:r>
      <w:r w:rsidR="00B420BC">
        <w:rPr>
          <w:rStyle w:val="CodeInlineZchn"/>
        </w:rPr>
        <w:t>Viel Glück!</w:t>
      </w:r>
      <w:r w:rsidR="008A65C7" w:rsidRPr="00913AAF">
        <w:rPr>
          <w:lang w:val="de-LI" w:eastAsia="de-CH"/>
        </w:rPr>
        <w:t xml:space="preserve"> wünscht.</w:t>
      </w:r>
      <w:r w:rsidR="00B7453E" w:rsidRPr="00913AAF">
        <w:rPr>
          <w:lang w:val="de-LI" w:eastAsia="de-CH"/>
        </w:rPr>
        <w:t xml:space="preserve"> Verwende </w:t>
      </w:r>
      <w:r w:rsidR="00635C3E" w:rsidRPr="00913AAF">
        <w:rPr>
          <w:lang w:val="de-LI" w:eastAsia="de-CH"/>
        </w:rPr>
        <w:t xml:space="preserve">dazu </w:t>
      </w:r>
      <w:r w:rsidR="00B7453E" w:rsidRPr="00913AAF">
        <w:rPr>
          <w:lang w:val="de-LI" w:eastAsia="de-CH"/>
        </w:rPr>
        <w:t xml:space="preserve">eine </w:t>
      </w:r>
      <w:r w:rsidR="00B7453E" w:rsidRPr="00B420BC">
        <w:rPr>
          <w:rStyle w:val="CodeBlockZchn"/>
          <w:rFonts w:eastAsiaTheme="minorHAnsi"/>
        </w:rPr>
        <w:t>for</w:t>
      </w:r>
      <w:r w:rsidR="00B7453E" w:rsidRPr="00B420BC">
        <w:rPr>
          <w:lang w:val="de-LI" w:eastAsia="de-CH"/>
        </w:rPr>
        <w:t>-</w:t>
      </w:r>
      <w:r w:rsidR="004004B9" w:rsidRPr="00B420BC">
        <w:rPr>
          <w:lang w:val="de-LI" w:eastAsia="de-CH"/>
        </w:rPr>
        <w:t>Schlaufe</w:t>
      </w:r>
      <w:r w:rsidR="00635C3E" w:rsidRPr="00913AAF">
        <w:rPr>
          <w:lang w:val="de-LI" w:eastAsia="de-CH"/>
        </w:rPr>
        <w:t>.</w:t>
      </w:r>
    </w:p>
    <w:p w14:paraId="760FB651" w14:textId="77777777" w:rsidR="00B7453E" w:rsidRPr="00913AAF" w:rsidRDefault="00B7453E" w:rsidP="00B7453E">
      <w:pPr>
        <w:rPr>
          <w:bCs/>
          <w:sz w:val="20"/>
          <w:szCs w:val="20"/>
          <w:lang w:val="de-LI" w:eastAsia="de-CH"/>
        </w:rPr>
      </w:pPr>
      <w:r w:rsidRPr="00913AAF">
        <w:rPr>
          <w:bCs/>
          <w:sz w:val="20"/>
          <w:szCs w:val="20"/>
          <w:lang w:val="de-LI" w:eastAsia="de-CH"/>
        </w:rPr>
        <w:t>for (</w:t>
      </w:r>
      <w:r w:rsidRPr="00913AAF">
        <w:rPr>
          <w:sz w:val="20"/>
          <w:szCs w:val="20"/>
          <w:lang w:val="de-LI" w:eastAsia="de-CH"/>
        </w:rPr>
        <w:t xml:space="preserve">int x = </w:t>
      </w:r>
      <w:r w:rsidR="00563533" w:rsidRPr="00913AAF">
        <w:rPr>
          <w:b/>
          <w:sz w:val="20"/>
          <w:szCs w:val="20"/>
          <w:lang w:val="de-LI" w:eastAsia="de-CH"/>
        </w:rPr>
        <w:t>?</w:t>
      </w:r>
      <w:r w:rsidRPr="00913AAF">
        <w:rPr>
          <w:bCs/>
          <w:sz w:val="20"/>
          <w:szCs w:val="20"/>
          <w:lang w:val="de-LI" w:eastAsia="de-CH"/>
        </w:rPr>
        <w:t>;</w:t>
      </w:r>
      <w:r w:rsidRPr="00913AAF">
        <w:rPr>
          <w:sz w:val="20"/>
          <w:szCs w:val="20"/>
          <w:lang w:val="de-LI" w:eastAsia="de-CH"/>
        </w:rPr>
        <w:t xml:space="preserve"> x &lt;= </w:t>
      </w:r>
      <w:r w:rsidR="00563533" w:rsidRPr="00913AAF">
        <w:rPr>
          <w:b/>
          <w:sz w:val="20"/>
          <w:szCs w:val="20"/>
          <w:lang w:val="de-LI" w:eastAsia="de-CH"/>
        </w:rPr>
        <w:t>?</w:t>
      </w:r>
      <w:r w:rsidRPr="00913AAF">
        <w:rPr>
          <w:bCs/>
          <w:sz w:val="20"/>
          <w:szCs w:val="20"/>
          <w:lang w:val="de-LI" w:eastAsia="de-CH"/>
        </w:rPr>
        <w:t>;</w:t>
      </w:r>
      <w:r w:rsidRPr="00913AAF">
        <w:rPr>
          <w:sz w:val="20"/>
          <w:szCs w:val="20"/>
          <w:lang w:val="de-LI" w:eastAsia="de-CH"/>
        </w:rPr>
        <w:t xml:space="preserve"> x++</w:t>
      </w:r>
      <w:r w:rsidRPr="00913AAF">
        <w:rPr>
          <w:bCs/>
          <w:sz w:val="20"/>
          <w:szCs w:val="20"/>
          <w:lang w:val="de-LI" w:eastAsia="de-CH"/>
        </w:rPr>
        <w:t>) {</w:t>
      </w:r>
      <w:r w:rsidRPr="00913AAF">
        <w:rPr>
          <w:sz w:val="20"/>
          <w:szCs w:val="20"/>
          <w:lang w:val="de-LI" w:eastAsia="de-CH"/>
        </w:rPr>
        <w:br/>
      </w:r>
      <w:r w:rsidRPr="00913AAF">
        <w:rPr>
          <w:bCs/>
          <w:sz w:val="20"/>
          <w:szCs w:val="20"/>
          <w:lang w:val="de-LI" w:eastAsia="de-CH"/>
        </w:rPr>
        <w:t xml:space="preserve">   ...</w:t>
      </w:r>
      <w:r w:rsidRPr="00913AAF">
        <w:rPr>
          <w:sz w:val="20"/>
          <w:szCs w:val="20"/>
          <w:lang w:val="de-LI" w:eastAsia="de-CH"/>
        </w:rPr>
        <w:br/>
      </w:r>
      <w:r w:rsidRPr="00913AAF">
        <w:rPr>
          <w:bCs/>
          <w:sz w:val="20"/>
          <w:szCs w:val="20"/>
          <w:lang w:val="de-LI" w:eastAsia="de-CH"/>
        </w:rPr>
        <w:t>}</w:t>
      </w:r>
    </w:p>
    <w:p w14:paraId="53D24047" w14:textId="134357DA" w:rsidR="00B7453E" w:rsidRPr="00913AAF" w:rsidRDefault="00B7453E" w:rsidP="00B7453E">
      <w:pPr>
        <w:rPr>
          <w:lang w:val="de-LI" w:eastAsia="de-CH"/>
        </w:rPr>
      </w:pPr>
      <w:r w:rsidRPr="00913AAF">
        <w:rPr>
          <w:lang w:val="de-LI" w:eastAsia="de-CH"/>
        </w:rPr>
        <w:t xml:space="preserve">Schreibe anschliessend </w:t>
      </w:r>
      <w:r w:rsidR="00563533" w:rsidRPr="00913AAF">
        <w:rPr>
          <w:lang w:val="de-LI" w:eastAsia="de-CH"/>
        </w:rPr>
        <w:t>5</w:t>
      </w:r>
      <w:r w:rsidRPr="00913AAF">
        <w:rPr>
          <w:lang w:val="de-LI" w:eastAsia="de-CH"/>
        </w:rPr>
        <w:t xml:space="preserve">-mal deinen Namen mithilfe einer </w:t>
      </w:r>
      <w:r w:rsidRPr="00CD0EB5">
        <w:rPr>
          <w:rStyle w:val="CodeInlineZchn"/>
        </w:rPr>
        <w:t>while</w:t>
      </w:r>
      <w:r w:rsidR="00AF140C" w:rsidRPr="00CD0EB5">
        <w:rPr>
          <w:lang w:val="de-LI" w:eastAsia="de-CH"/>
        </w:rPr>
        <w:t>-</w:t>
      </w:r>
      <w:r w:rsidR="004004B9" w:rsidRPr="00CD0EB5">
        <w:rPr>
          <w:lang w:val="de-LI" w:eastAsia="de-CH"/>
        </w:rPr>
        <w:t xml:space="preserve">Schlaufe </w:t>
      </w:r>
      <w:r w:rsidR="00AF140C" w:rsidRPr="00913AAF">
        <w:rPr>
          <w:lang w:val="de-LI" w:eastAsia="de-CH"/>
        </w:rPr>
        <w:t>und</w:t>
      </w:r>
      <w:r w:rsidR="00563533" w:rsidRPr="00913AAF">
        <w:rPr>
          <w:lang w:val="de-LI" w:eastAsia="de-CH"/>
        </w:rPr>
        <w:t xml:space="preserve"> noch einmal 5</w:t>
      </w:r>
      <w:r w:rsidR="0010334E" w:rsidRPr="00913AAF">
        <w:rPr>
          <w:lang w:val="de-LI" w:eastAsia="de-CH"/>
        </w:rPr>
        <w:t>-mal mit</w:t>
      </w:r>
      <w:r w:rsidR="00AF140C" w:rsidRPr="00913AAF">
        <w:rPr>
          <w:lang w:val="de-LI" w:eastAsia="de-CH"/>
        </w:rPr>
        <w:t xml:space="preserve"> einer </w:t>
      </w:r>
      <w:r w:rsidR="00AF140C" w:rsidRPr="00C313AC">
        <w:rPr>
          <w:rStyle w:val="CodeBlockZchn"/>
          <w:rFonts w:eastAsiaTheme="minorHAnsi"/>
        </w:rPr>
        <w:t>do-while</w:t>
      </w:r>
      <w:r w:rsidR="00AF140C" w:rsidRPr="00913AAF">
        <w:rPr>
          <w:b/>
          <w:lang w:val="de-LI" w:eastAsia="de-CH"/>
        </w:rPr>
        <w:t>-</w:t>
      </w:r>
      <w:r w:rsidR="004004B9" w:rsidRPr="00C313AC">
        <w:rPr>
          <w:lang w:val="de-LI" w:eastAsia="de-CH"/>
        </w:rPr>
        <w:t>Schlaufe</w:t>
      </w:r>
      <w:r w:rsidRPr="00913AAF">
        <w:rPr>
          <w:lang w:val="de-LI" w:eastAsia="de-CH"/>
        </w:rPr>
        <w:t>.</w:t>
      </w:r>
      <w:r w:rsidR="00563533" w:rsidRPr="00913AAF">
        <w:rPr>
          <w:lang w:val="de-LI" w:eastAsia="de-CH"/>
        </w:rPr>
        <w:t xml:space="preserve"> Die </w:t>
      </w:r>
      <w:r w:rsidR="00563533" w:rsidRPr="00C313AC">
        <w:rPr>
          <w:rStyle w:val="CodeInlineZchn"/>
        </w:rPr>
        <w:t>main()</w:t>
      </w:r>
      <w:r w:rsidR="00563533" w:rsidRPr="00913AAF">
        <w:rPr>
          <w:lang w:val="de-LI" w:eastAsia="de-CH"/>
        </w:rPr>
        <w:t xml:space="preserve">-Methode soll also am Ende 20 x </w:t>
      </w:r>
      <w:r w:rsidR="00563533" w:rsidRPr="00C937EF">
        <w:rPr>
          <w:rStyle w:val="CodeInlineZchn"/>
        </w:rPr>
        <w:t>System.out.print</w:t>
      </w:r>
      <w:r w:rsidR="00E23357">
        <w:rPr>
          <w:rStyle w:val="CodeInlineZchn"/>
        </w:rPr>
        <w:t>ln</w:t>
      </w:r>
      <w:r w:rsidR="00563533" w:rsidRPr="00C937EF">
        <w:rPr>
          <w:rStyle w:val="CodeInlineZchn"/>
        </w:rPr>
        <w:t>()</w:t>
      </w:r>
      <w:r w:rsidR="00563533" w:rsidRPr="00913AAF">
        <w:rPr>
          <w:lang w:val="de-LI" w:eastAsia="de-CH"/>
        </w:rPr>
        <w:t xml:space="preserve"> aufrufen.</w:t>
      </w:r>
    </w:p>
    <w:p w14:paraId="43F8D190" w14:textId="77777777" w:rsidR="00B7453E" w:rsidRPr="00913AAF" w:rsidRDefault="00B7453E" w:rsidP="00B7453E">
      <w:pPr>
        <w:pStyle w:val="berschrift3"/>
        <w:rPr>
          <w:lang w:val="de-LI" w:eastAsia="de-CH"/>
        </w:rPr>
      </w:pPr>
      <w:r w:rsidRPr="00913AAF">
        <w:rPr>
          <w:lang w:val="de-LI" w:eastAsia="de-CH"/>
        </w:rPr>
        <w:t xml:space="preserve">Aufgabe </w:t>
      </w:r>
      <w:r w:rsidR="00A709BD" w:rsidRPr="00913AAF">
        <w:rPr>
          <w:lang w:val="de-LI" w:eastAsia="de-CH"/>
        </w:rPr>
        <w:t>3</w:t>
      </w:r>
      <w:r w:rsidRPr="00913AAF">
        <w:rPr>
          <w:lang w:val="de-LI" w:eastAsia="de-CH"/>
        </w:rPr>
        <w:t xml:space="preserve"> – </w:t>
      </w:r>
      <w:r w:rsidR="00563533" w:rsidRPr="00913AAF">
        <w:rPr>
          <w:lang w:val="de-LI" w:eastAsia="de-CH"/>
        </w:rPr>
        <w:t>Dreieck</w:t>
      </w:r>
    </w:p>
    <w:p w14:paraId="3B8C5F20" w14:textId="77777777" w:rsidR="00B7453E" w:rsidRPr="00913AAF" w:rsidRDefault="00CD621C" w:rsidP="00B7453E">
      <w:pPr>
        <w:rPr>
          <w:lang w:val="de-LI"/>
        </w:rPr>
      </w:pPr>
      <w:r w:rsidRPr="00913AAF">
        <w:rPr>
          <w:lang w:val="de-LI"/>
        </w:rPr>
        <w:t xml:space="preserve">Zeichne </w:t>
      </w:r>
      <w:r w:rsidR="006A136F" w:rsidRPr="00913AAF">
        <w:rPr>
          <w:lang w:val="de-LI"/>
        </w:rPr>
        <w:t>ein Dreieck</w:t>
      </w:r>
      <w:r w:rsidR="00B7453E" w:rsidRPr="00913AAF">
        <w:rPr>
          <w:lang w:val="de-LI"/>
        </w:rPr>
        <w:t xml:space="preserve"> mithilfe einer </w:t>
      </w:r>
      <w:r w:rsidR="00B7453E" w:rsidRPr="000207DB">
        <w:rPr>
          <w:rStyle w:val="CodeInlineZchn"/>
        </w:rPr>
        <w:t>for</w:t>
      </w:r>
      <w:r w:rsidR="00B7453E" w:rsidRPr="000207DB">
        <w:rPr>
          <w:lang w:val="de-LI"/>
        </w:rPr>
        <w:t>-</w:t>
      </w:r>
      <w:r w:rsidR="004004B9" w:rsidRPr="000207DB">
        <w:rPr>
          <w:lang w:val="de-LI"/>
        </w:rPr>
        <w:t>Schlaufe</w:t>
      </w:r>
      <w:r w:rsidR="00B7453E" w:rsidRPr="00913AAF">
        <w:rPr>
          <w:lang w:val="de-LI"/>
        </w:rPr>
        <w:t xml:space="preserve">. </w:t>
      </w:r>
    </w:p>
    <w:p w14:paraId="132A11FD" w14:textId="77777777" w:rsidR="00BD20BC" w:rsidRPr="00913AAF" w:rsidRDefault="00BD20BC" w:rsidP="00BD20BC">
      <w:pPr>
        <w:pStyle w:val="HTMLVorformatiert"/>
        <w:shd w:val="clear" w:color="auto" w:fill="FFFFFF"/>
        <w:rPr>
          <w:rFonts w:ascii="Consolas" w:hAnsi="Consolas"/>
          <w:color w:val="000000"/>
          <w:lang w:val="de-LI"/>
        </w:rPr>
      </w:pPr>
      <w:r w:rsidRPr="00913AAF">
        <w:rPr>
          <w:rFonts w:ascii="Consolas" w:hAnsi="Consolas"/>
          <w:bCs/>
          <w:color w:val="000080"/>
          <w:lang w:val="de-LI"/>
        </w:rPr>
        <w:t xml:space="preserve">for </w:t>
      </w:r>
      <w:r w:rsidRPr="00913AAF">
        <w:rPr>
          <w:rFonts w:ascii="Consolas" w:hAnsi="Consolas"/>
          <w:color w:val="000000"/>
          <w:lang w:val="de-LI"/>
        </w:rPr>
        <w:t>(</w:t>
      </w:r>
      <w:r w:rsidRPr="00913AAF">
        <w:rPr>
          <w:rFonts w:ascii="Consolas" w:hAnsi="Consolas"/>
          <w:bCs/>
          <w:color w:val="000080"/>
          <w:lang w:val="de-LI"/>
        </w:rPr>
        <w:t xml:space="preserve">int </w:t>
      </w:r>
      <w:r w:rsidR="00D3256E" w:rsidRPr="00913AAF">
        <w:rPr>
          <w:rFonts w:ascii="Consolas" w:hAnsi="Consolas"/>
          <w:color w:val="000000"/>
          <w:lang w:val="de-LI"/>
        </w:rPr>
        <w:t xml:space="preserve">i = ???; </w:t>
      </w:r>
      <w:r w:rsidRPr="00913AAF">
        <w:rPr>
          <w:rFonts w:ascii="Consolas" w:hAnsi="Consolas"/>
          <w:color w:val="000000"/>
          <w:lang w:val="de-LI"/>
        </w:rPr>
        <w:t>???; ???) {</w:t>
      </w:r>
      <w:r w:rsidRPr="00913AAF">
        <w:rPr>
          <w:rFonts w:ascii="Consolas" w:hAnsi="Consolas"/>
          <w:color w:val="000000"/>
          <w:lang w:val="de-LI"/>
        </w:rPr>
        <w:br/>
        <w:t xml:space="preserve">    </w:t>
      </w:r>
      <w:r w:rsidRPr="00913AAF">
        <w:rPr>
          <w:rFonts w:ascii="Consolas" w:hAnsi="Consolas"/>
          <w:i/>
          <w:iCs/>
          <w:color w:val="808080"/>
          <w:lang w:val="de-LI"/>
        </w:rPr>
        <w:t>// Zeichnungscode</w:t>
      </w:r>
      <w:r w:rsidRPr="00913AAF">
        <w:rPr>
          <w:rFonts w:ascii="Consolas" w:hAnsi="Consolas"/>
          <w:i/>
          <w:iCs/>
          <w:color w:val="808080"/>
          <w:lang w:val="de-LI"/>
        </w:rPr>
        <w:br/>
      </w:r>
      <w:r w:rsidRPr="00913AAF">
        <w:rPr>
          <w:rFonts w:ascii="Consolas" w:hAnsi="Consolas"/>
          <w:color w:val="000000"/>
          <w:lang w:val="de-LI"/>
        </w:rPr>
        <w:t>}</w:t>
      </w:r>
    </w:p>
    <w:p w14:paraId="5000D5B3" w14:textId="77777777" w:rsidR="00B31964" w:rsidRPr="00913AAF" w:rsidRDefault="00BD20BC" w:rsidP="00B31964">
      <w:pPr>
        <w:rPr>
          <w:rFonts w:ascii="Courier New" w:hAnsi="Courier New" w:cs="Courier New"/>
          <w:lang w:val="de-LI"/>
        </w:rPr>
      </w:pPr>
      <w:r w:rsidRPr="00913AAF">
        <w:rPr>
          <w:lang w:val="de-LI"/>
        </w:rPr>
        <w:lastRenderedPageBreak/>
        <w:t>Ausgabe in der Konsole:</w:t>
      </w:r>
      <w:r w:rsidRPr="00913AAF">
        <w:rPr>
          <w:lang w:val="de-LI"/>
        </w:rPr>
        <w:br/>
      </w:r>
      <w:r w:rsidRPr="00913AAF">
        <w:rPr>
          <w:rFonts w:ascii="Consolas" w:hAnsi="Consolas"/>
          <w:color w:val="000000"/>
          <w:lang w:val="de-LI"/>
        </w:rPr>
        <w:br/>
      </w:r>
      <w:r w:rsidR="00B31964" w:rsidRPr="00913AAF">
        <w:rPr>
          <w:rFonts w:ascii="Courier New" w:hAnsi="Courier New" w:cs="Courier New"/>
          <w:sz w:val="20"/>
          <w:szCs w:val="20"/>
          <w:lang w:val="de-LI"/>
        </w:rPr>
        <w:t>*</w:t>
      </w:r>
      <w:r w:rsidR="00B31964" w:rsidRPr="00913AAF">
        <w:rPr>
          <w:rFonts w:ascii="Courier New" w:hAnsi="Courier New" w:cs="Courier New"/>
          <w:sz w:val="20"/>
          <w:szCs w:val="20"/>
          <w:lang w:val="de-LI"/>
        </w:rPr>
        <w:br/>
      </w:r>
      <w:r w:rsidR="00D3256E" w:rsidRPr="00913AAF">
        <w:rPr>
          <w:rFonts w:ascii="Courier New" w:hAnsi="Courier New" w:cs="Courier New"/>
          <w:sz w:val="20"/>
          <w:szCs w:val="20"/>
          <w:lang w:val="de-LI"/>
        </w:rPr>
        <w:t>**</w:t>
      </w:r>
      <w:r w:rsidR="00B31964" w:rsidRPr="00913AAF">
        <w:rPr>
          <w:rFonts w:ascii="Courier New" w:hAnsi="Courier New" w:cs="Courier New"/>
          <w:sz w:val="20"/>
          <w:szCs w:val="20"/>
          <w:lang w:val="de-LI"/>
        </w:rPr>
        <w:br/>
      </w:r>
      <w:r w:rsidR="00D3256E" w:rsidRPr="00913AAF">
        <w:rPr>
          <w:rFonts w:ascii="Courier New" w:hAnsi="Courier New" w:cs="Courier New"/>
          <w:sz w:val="20"/>
          <w:szCs w:val="20"/>
          <w:lang w:val="de-LI"/>
        </w:rPr>
        <w:t>***</w:t>
      </w:r>
      <w:r w:rsidR="00B31964" w:rsidRPr="00913AAF">
        <w:rPr>
          <w:rFonts w:ascii="Courier New" w:hAnsi="Courier New" w:cs="Courier New"/>
          <w:sz w:val="20"/>
          <w:szCs w:val="20"/>
          <w:lang w:val="de-LI"/>
        </w:rPr>
        <w:br/>
      </w:r>
      <w:r w:rsidR="00D3256E" w:rsidRPr="00913AAF">
        <w:rPr>
          <w:rFonts w:ascii="Courier New" w:hAnsi="Courier New" w:cs="Courier New"/>
          <w:sz w:val="20"/>
          <w:szCs w:val="20"/>
          <w:lang w:val="de-LI"/>
        </w:rPr>
        <w:t>****</w:t>
      </w:r>
      <w:r w:rsidR="00B31964" w:rsidRPr="00913AAF">
        <w:rPr>
          <w:rFonts w:ascii="Courier New" w:hAnsi="Courier New" w:cs="Courier New"/>
          <w:sz w:val="20"/>
          <w:szCs w:val="20"/>
          <w:lang w:val="de-LI"/>
        </w:rPr>
        <w:br/>
      </w:r>
      <w:r w:rsidR="00D3256E" w:rsidRPr="00913AAF">
        <w:rPr>
          <w:rFonts w:ascii="Courier New" w:hAnsi="Courier New" w:cs="Courier New"/>
          <w:sz w:val="20"/>
          <w:szCs w:val="20"/>
          <w:lang w:val="de-LI"/>
        </w:rPr>
        <w:t>*****</w:t>
      </w:r>
    </w:p>
    <w:p w14:paraId="4B13161C" w14:textId="77777777" w:rsidR="00DC7F2A" w:rsidRPr="00913AAF" w:rsidRDefault="00DC7F2A" w:rsidP="00DC7F2A">
      <w:pPr>
        <w:pStyle w:val="berschrift3"/>
        <w:rPr>
          <w:lang w:val="de-LI"/>
        </w:rPr>
      </w:pPr>
      <w:r w:rsidRPr="00913AAF">
        <w:rPr>
          <w:lang w:val="de-LI"/>
        </w:rPr>
        <w:t>Aufgabe 4 – Das kleine Einmaleins</w:t>
      </w:r>
    </w:p>
    <w:p w14:paraId="36440118" w14:textId="77777777" w:rsidR="00DC7F2A" w:rsidRPr="00913AAF" w:rsidRDefault="00DC7F2A" w:rsidP="00DC7F2A">
      <w:pPr>
        <w:rPr>
          <w:lang w:val="de-LI"/>
        </w:rPr>
      </w:pPr>
      <w:r w:rsidRPr="00913AAF">
        <w:rPr>
          <w:lang w:val="de-LI"/>
        </w:rPr>
        <w:t xml:space="preserve">Schreibe ein Programm, </w:t>
      </w:r>
      <w:r w:rsidR="000848F1" w:rsidRPr="00913AAF">
        <w:rPr>
          <w:lang w:val="de-LI"/>
        </w:rPr>
        <w:t xml:space="preserve">das mithilfe </w:t>
      </w:r>
      <w:r w:rsidR="006A136F" w:rsidRPr="00913AAF">
        <w:rPr>
          <w:lang w:val="de-LI"/>
        </w:rPr>
        <w:t xml:space="preserve">von </w:t>
      </w:r>
      <w:r w:rsidR="000848F1" w:rsidRPr="00913AAF">
        <w:rPr>
          <w:lang w:val="de-LI"/>
        </w:rPr>
        <w:t>zwei v</w:t>
      </w:r>
      <w:r w:rsidRPr="00913AAF">
        <w:rPr>
          <w:lang w:val="de-LI"/>
        </w:rPr>
        <w:t xml:space="preserve">erschachtelten </w:t>
      </w:r>
      <w:r w:rsidRPr="00EC5BC6">
        <w:rPr>
          <w:rStyle w:val="CodeInlineZchn"/>
        </w:rPr>
        <w:t>for</w:t>
      </w:r>
      <w:r w:rsidRPr="00EC5BC6">
        <w:rPr>
          <w:lang w:val="de-LI"/>
        </w:rPr>
        <w:t>-</w:t>
      </w:r>
      <w:r w:rsidR="004004B9" w:rsidRPr="00EC5BC6">
        <w:rPr>
          <w:lang w:val="de-LI" w:eastAsia="de-CH"/>
        </w:rPr>
        <w:t>Schlaufe</w:t>
      </w:r>
      <w:r w:rsidRPr="00EC5BC6">
        <w:rPr>
          <w:lang w:val="de-LI"/>
        </w:rPr>
        <w:t>n</w:t>
      </w:r>
      <w:r w:rsidR="00635C3E" w:rsidRPr="00913AAF">
        <w:rPr>
          <w:lang w:val="de-LI"/>
        </w:rPr>
        <w:t xml:space="preserve"> folgenden</w:t>
      </w:r>
      <w:r w:rsidR="006A136F" w:rsidRPr="00913AAF">
        <w:rPr>
          <w:lang w:val="de-LI"/>
        </w:rPr>
        <w:t xml:space="preserve"> Output erzeugt.</w:t>
      </w:r>
    </w:p>
    <w:p w14:paraId="69EAD626" w14:textId="77777777" w:rsidR="00DC7F2A" w:rsidRPr="00913AAF" w:rsidRDefault="00DC7F2A" w:rsidP="006D5602">
      <w:pPr>
        <w:spacing w:after="120"/>
        <w:rPr>
          <w:rFonts w:ascii="Courier New" w:hAnsi="Courier New" w:cs="Courier New"/>
          <w:sz w:val="20"/>
          <w:szCs w:val="20"/>
          <w:lang w:val="de-LI"/>
        </w:rPr>
      </w:pPr>
      <w:r w:rsidRPr="00913AAF">
        <w:rPr>
          <w:rFonts w:ascii="Courier New" w:hAnsi="Courier New" w:cs="Courier New"/>
          <w:sz w:val="20"/>
          <w:szCs w:val="20"/>
          <w:lang w:val="de-LI"/>
        </w:rPr>
        <w:t>1-er Reihe: 1 2 3 4 5 6 7 8 9 10</w:t>
      </w:r>
    </w:p>
    <w:p w14:paraId="7126673D" w14:textId="77777777" w:rsidR="00DC7F2A" w:rsidRPr="00913AAF" w:rsidRDefault="00DC7F2A" w:rsidP="006D5602">
      <w:pPr>
        <w:spacing w:after="120"/>
        <w:rPr>
          <w:rFonts w:ascii="Courier New" w:hAnsi="Courier New" w:cs="Courier New"/>
          <w:sz w:val="20"/>
          <w:szCs w:val="20"/>
          <w:lang w:val="de-LI"/>
        </w:rPr>
      </w:pPr>
      <w:r w:rsidRPr="00913AAF">
        <w:rPr>
          <w:rFonts w:ascii="Courier New" w:hAnsi="Courier New" w:cs="Courier New"/>
          <w:sz w:val="20"/>
          <w:szCs w:val="20"/>
          <w:lang w:val="de-LI"/>
        </w:rPr>
        <w:t>2-er Reihe: 2 4 6 8 10 12 14 16 18 20</w:t>
      </w:r>
    </w:p>
    <w:p w14:paraId="69537D87" w14:textId="77777777" w:rsidR="00DC7F2A" w:rsidRPr="00913AAF" w:rsidRDefault="00DC7F2A" w:rsidP="006D5602">
      <w:pPr>
        <w:spacing w:after="120"/>
        <w:rPr>
          <w:rFonts w:ascii="Courier New" w:hAnsi="Courier New" w:cs="Courier New"/>
          <w:sz w:val="20"/>
          <w:szCs w:val="20"/>
          <w:lang w:val="de-LI"/>
        </w:rPr>
      </w:pPr>
      <w:r w:rsidRPr="00913AAF">
        <w:rPr>
          <w:rFonts w:ascii="Courier New" w:hAnsi="Courier New" w:cs="Courier New"/>
          <w:sz w:val="20"/>
          <w:szCs w:val="20"/>
          <w:lang w:val="de-LI"/>
        </w:rPr>
        <w:t>3-er Reihe: 3 6 9 12 15 18 21 24 27 30</w:t>
      </w:r>
    </w:p>
    <w:p w14:paraId="43039350" w14:textId="77777777" w:rsidR="00DC7F2A" w:rsidRPr="00913AAF" w:rsidRDefault="00DC7F2A" w:rsidP="006D5602">
      <w:pPr>
        <w:spacing w:after="120"/>
        <w:rPr>
          <w:rFonts w:ascii="Courier New" w:hAnsi="Courier New" w:cs="Courier New"/>
          <w:sz w:val="20"/>
          <w:szCs w:val="20"/>
          <w:lang w:val="de-LI"/>
        </w:rPr>
      </w:pPr>
      <w:r w:rsidRPr="00913AAF">
        <w:rPr>
          <w:rFonts w:ascii="Courier New" w:hAnsi="Courier New" w:cs="Courier New"/>
          <w:sz w:val="20"/>
          <w:szCs w:val="20"/>
          <w:lang w:val="de-LI"/>
        </w:rPr>
        <w:t>4-er Reihe: 4 8 12 16 20 24 28 32 36 40</w:t>
      </w:r>
    </w:p>
    <w:p w14:paraId="7B3733C8" w14:textId="77777777" w:rsidR="00DC7F2A" w:rsidRPr="00913AAF" w:rsidRDefault="00DC7F2A" w:rsidP="006D5602">
      <w:pPr>
        <w:spacing w:after="120"/>
        <w:rPr>
          <w:rFonts w:ascii="Courier New" w:hAnsi="Courier New" w:cs="Courier New"/>
          <w:sz w:val="20"/>
          <w:szCs w:val="20"/>
          <w:lang w:val="de-LI"/>
        </w:rPr>
      </w:pPr>
      <w:r w:rsidRPr="00913AAF">
        <w:rPr>
          <w:rFonts w:ascii="Courier New" w:hAnsi="Courier New" w:cs="Courier New"/>
          <w:sz w:val="20"/>
          <w:szCs w:val="20"/>
          <w:lang w:val="de-LI"/>
        </w:rPr>
        <w:t>5-er Reihe: 5 10 15 20 25 30 35 40 45 50</w:t>
      </w:r>
    </w:p>
    <w:p w14:paraId="0FCA8A0D" w14:textId="77777777" w:rsidR="00DC7F2A" w:rsidRPr="00913AAF" w:rsidRDefault="00DC7F2A" w:rsidP="006D5602">
      <w:pPr>
        <w:spacing w:after="120"/>
        <w:rPr>
          <w:rFonts w:ascii="Courier New" w:hAnsi="Courier New" w:cs="Courier New"/>
          <w:sz w:val="20"/>
          <w:szCs w:val="20"/>
          <w:lang w:val="de-LI"/>
        </w:rPr>
      </w:pPr>
      <w:r w:rsidRPr="00913AAF">
        <w:rPr>
          <w:rFonts w:ascii="Courier New" w:hAnsi="Courier New" w:cs="Courier New"/>
          <w:sz w:val="20"/>
          <w:szCs w:val="20"/>
          <w:lang w:val="de-LI"/>
        </w:rPr>
        <w:t>6-er Reihe: 6 12 18 24 30 36 42 48 54 60</w:t>
      </w:r>
    </w:p>
    <w:p w14:paraId="681EDB14" w14:textId="77777777" w:rsidR="00DC7F2A" w:rsidRPr="00913AAF" w:rsidRDefault="00DC7F2A" w:rsidP="006D5602">
      <w:pPr>
        <w:spacing w:after="120"/>
        <w:rPr>
          <w:rFonts w:ascii="Courier New" w:hAnsi="Courier New" w:cs="Courier New"/>
          <w:sz w:val="20"/>
          <w:szCs w:val="20"/>
          <w:lang w:val="de-LI"/>
        </w:rPr>
      </w:pPr>
      <w:r w:rsidRPr="00913AAF">
        <w:rPr>
          <w:rFonts w:ascii="Courier New" w:hAnsi="Courier New" w:cs="Courier New"/>
          <w:sz w:val="20"/>
          <w:szCs w:val="20"/>
          <w:lang w:val="de-LI"/>
        </w:rPr>
        <w:t>7-er Reihe: 7 14 21 28 35 42 49 56 63 70</w:t>
      </w:r>
    </w:p>
    <w:p w14:paraId="02C77D9D" w14:textId="77777777" w:rsidR="00DC7F2A" w:rsidRPr="00913AAF" w:rsidRDefault="00DC7F2A" w:rsidP="006D5602">
      <w:pPr>
        <w:spacing w:after="120"/>
        <w:rPr>
          <w:rFonts w:ascii="Courier New" w:hAnsi="Courier New" w:cs="Courier New"/>
          <w:sz w:val="20"/>
          <w:szCs w:val="20"/>
          <w:lang w:val="de-LI"/>
        </w:rPr>
      </w:pPr>
      <w:r w:rsidRPr="00913AAF">
        <w:rPr>
          <w:rFonts w:ascii="Courier New" w:hAnsi="Courier New" w:cs="Courier New"/>
          <w:sz w:val="20"/>
          <w:szCs w:val="20"/>
          <w:lang w:val="de-LI"/>
        </w:rPr>
        <w:t>8-er Reihe: 8 16 24 32 40 48 56 64 72 80</w:t>
      </w:r>
    </w:p>
    <w:p w14:paraId="3A2AA05D" w14:textId="77777777" w:rsidR="00DC7F2A" w:rsidRPr="00913AAF" w:rsidRDefault="00DC7F2A" w:rsidP="006D5602">
      <w:pPr>
        <w:spacing w:after="120"/>
        <w:rPr>
          <w:rFonts w:ascii="Courier New" w:hAnsi="Courier New" w:cs="Courier New"/>
          <w:sz w:val="20"/>
          <w:szCs w:val="20"/>
          <w:lang w:val="de-LI"/>
        </w:rPr>
      </w:pPr>
      <w:r w:rsidRPr="00913AAF">
        <w:rPr>
          <w:rFonts w:ascii="Courier New" w:hAnsi="Courier New" w:cs="Courier New"/>
          <w:sz w:val="20"/>
          <w:szCs w:val="20"/>
          <w:lang w:val="de-LI"/>
        </w:rPr>
        <w:t>9-er Reihe: 9 18 27 36 45 54 63 72 81 90</w:t>
      </w:r>
    </w:p>
    <w:p w14:paraId="1056EFB3" w14:textId="77777777" w:rsidR="00DC7F2A" w:rsidRPr="00913AAF" w:rsidRDefault="00DC7F2A" w:rsidP="006D5602">
      <w:pPr>
        <w:spacing w:after="120"/>
        <w:rPr>
          <w:rFonts w:ascii="Courier New" w:hAnsi="Courier New" w:cs="Courier New"/>
          <w:sz w:val="20"/>
          <w:szCs w:val="20"/>
          <w:lang w:val="de-LI"/>
        </w:rPr>
      </w:pPr>
      <w:r w:rsidRPr="00913AAF">
        <w:rPr>
          <w:rFonts w:ascii="Courier New" w:hAnsi="Courier New" w:cs="Courier New"/>
          <w:sz w:val="20"/>
          <w:szCs w:val="20"/>
          <w:lang w:val="de-LI"/>
        </w:rPr>
        <w:t>10-er Reihe: 10 20 30 40 50 60 70 80 90 100</w:t>
      </w:r>
    </w:p>
    <w:p w14:paraId="55B42B76" w14:textId="77777777" w:rsidR="00AA7917" w:rsidRDefault="00AA7917">
      <w:pPr>
        <w:spacing w:after="160" w:line="259" w:lineRule="auto"/>
        <w:rPr>
          <w:lang w:val="de-LI"/>
        </w:rPr>
      </w:pPr>
      <w:r>
        <w:rPr>
          <w:lang w:val="de-LI"/>
        </w:rPr>
        <w:br w:type="page"/>
      </w:r>
    </w:p>
    <w:p w14:paraId="72365D52" w14:textId="451BC728" w:rsidR="00E31B4B" w:rsidRPr="00913AAF" w:rsidRDefault="00E31B4B" w:rsidP="00B165D6">
      <w:pPr>
        <w:spacing w:before="240" w:after="120"/>
        <w:rPr>
          <w:lang w:val="de-LI"/>
        </w:rPr>
      </w:pPr>
      <w:r w:rsidRPr="00913AAF">
        <w:rPr>
          <w:lang w:val="de-LI"/>
        </w:rPr>
        <w:lastRenderedPageBreak/>
        <w:t>Um diese Aufgabe zu lösen</w:t>
      </w:r>
      <w:r w:rsidR="00A8220B" w:rsidRPr="00913AAF">
        <w:rPr>
          <w:lang w:val="de-LI"/>
        </w:rPr>
        <w:t>,</w:t>
      </w:r>
      <w:r w:rsidRPr="00913AAF">
        <w:rPr>
          <w:lang w:val="de-LI"/>
        </w:rPr>
        <w:t xml:space="preserve"> benötigst du einen Cast von Integer nach String.</w:t>
      </w:r>
    </w:p>
    <w:p w14:paraId="2AA714F1" w14:textId="77777777" w:rsidR="00E31B4B" w:rsidRPr="00913AAF" w:rsidRDefault="00E31B4B" w:rsidP="00B62E7B">
      <w:pPr>
        <w:pStyle w:val="CodeInline"/>
      </w:pPr>
      <w:r w:rsidRPr="00913AAF">
        <w:t>String text = Integer.</w:t>
      </w:r>
      <w:r w:rsidRPr="00913AAF">
        <w:rPr>
          <w:i/>
          <w:iCs/>
        </w:rPr>
        <w:t>toString</w:t>
      </w:r>
      <w:r w:rsidRPr="00913AAF">
        <w:t>(</w:t>
      </w:r>
      <w:r w:rsidRPr="00913AAF">
        <w:rPr>
          <w:color w:val="0000FF"/>
        </w:rPr>
        <w:t>100</w:t>
      </w:r>
      <w:r w:rsidRPr="00913AAF">
        <w:t>)</w:t>
      </w:r>
      <w:r w:rsidR="00162A21" w:rsidRPr="00913AAF">
        <w:t>;</w:t>
      </w:r>
    </w:p>
    <w:p w14:paraId="116356E5" w14:textId="49CE5270" w:rsidR="00B62E7B" w:rsidRPr="00913AAF" w:rsidRDefault="00B62E7B" w:rsidP="006D5602">
      <w:pPr>
        <w:spacing w:after="120"/>
        <w:rPr>
          <w:b/>
          <w:lang w:val="de-LI"/>
        </w:rPr>
      </w:pPr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0B3D66B0" wp14:editId="4A4DEC0A">
                <wp:extent cx="3194685" cy="1230779"/>
                <wp:effectExtent l="0" t="0" r="5715" b="7620"/>
                <wp:docPr id="33" name="Zeichenbereich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Textfeld 31" title="Dies ist eine Notiz"/>
                        <wps:cNvSpPr txBox="1"/>
                        <wps:spPr>
                          <a:xfrm>
                            <a:off x="119920" y="35981"/>
                            <a:ext cx="3039315" cy="119478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2A6" w14:textId="77777777" w:rsidR="00B62E7B" w:rsidRPr="002E7C20" w:rsidRDefault="00B62E7B" w:rsidP="00B62E7B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  <w:p w14:paraId="69C0AD9F" w14:textId="6E82F6B7" w:rsidR="00B62E7B" w:rsidRPr="00B62E7B" w:rsidRDefault="00B62E7B" w:rsidP="00B62E7B">
                              <w:r w:rsidRPr="00B62E7B">
                                <w:rPr>
                                  <w:lang w:val="de-LI"/>
                                </w:rPr>
                                <w:t>Weitere Casts für andere Datentypen</w:t>
                              </w:r>
                              <w:r w:rsidR="00B257B7">
                                <w:rPr>
                                  <w:lang w:val="de-LI"/>
                                </w:rPr>
                                <w:t xml:space="preserve"> findest du </w:t>
                              </w:r>
                              <w:r w:rsidRPr="00B62E7B">
                                <w:rPr>
                                  <w:lang w:val="de-LI"/>
                                </w:rPr>
                                <w:t>bei Google.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0" tIns="180000" rIns="36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2" name="Grafik 3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" y="172222"/>
                            <a:ext cx="520831" cy="4836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B3D66B0" id="Zeichenbereich 33" o:spid="_x0000_s1046" editas="canvas" style="width:251.55pt;height:96.9pt;mso-position-horizontal-relative:char;mso-position-vertical-relative:line" coordsize="31946,12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">
                <v:shape id="_x0000_s1047" type="#_x0000_t75" style="position:absolute;width:31946;height:12306;visibility:visible;mso-wrap-style:square">
                  <v:fill o:detectmouseclick="t"/>
                  <v:path o:connecttype="none"/>
                </v:shape>
                <v:shape id="Textfeld 31" o:spid="_x0000_s1048" type="#_x0000_t202" style="position:absolute;left:1199;top:359;width:30393;height:1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" fillcolor="#ececec" stroked="f" strokeweight=".5pt">
                  <v:textbox style="mso-fit-shape-to-text:t" inset="15mm,5mm,10mm,3mm">
                    <w:txbxContent>
                      <w:p w14:paraId="3E2342A6" w14:textId="77777777" w:rsidR="00B62E7B" w:rsidRPr="002E7C20" w:rsidRDefault="00B62E7B" w:rsidP="00B62E7B">
                        <w:pP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Hinweis</w:t>
                        </w:r>
                      </w:p>
                      <w:p w14:paraId="69C0AD9F" w14:textId="6E82F6B7" w:rsidR="00B62E7B" w:rsidRPr="00B62E7B" w:rsidRDefault="00B62E7B" w:rsidP="00B62E7B">
                        <w:r w:rsidRPr="00B62E7B">
                          <w:rPr>
                            <w:lang w:val="de-LI"/>
                          </w:rPr>
                          <w:t xml:space="preserve">Weitere </w:t>
                        </w:r>
                        <w:proofErr w:type="spellStart"/>
                        <w:r w:rsidRPr="00B62E7B">
                          <w:rPr>
                            <w:lang w:val="de-LI"/>
                          </w:rPr>
                          <w:t>Casts</w:t>
                        </w:r>
                        <w:proofErr w:type="spellEnd"/>
                        <w:r w:rsidRPr="00B62E7B">
                          <w:rPr>
                            <w:lang w:val="de-LI"/>
                          </w:rPr>
                          <w:t xml:space="preserve"> für andere Datentypen</w:t>
                        </w:r>
                        <w:r w:rsidR="00B257B7">
                          <w:rPr>
                            <w:lang w:val="de-LI"/>
                          </w:rPr>
                          <w:t xml:space="preserve"> findest du </w:t>
                        </w:r>
                        <w:r w:rsidRPr="00B62E7B">
                          <w:rPr>
                            <w:lang w:val="de-LI"/>
                          </w:rPr>
                          <w:t>bei Google.</w:t>
                        </w:r>
                      </w:p>
                    </w:txbxContent>
                  </v:textbox>
                </v:shape>
                <v:shape id="Grafik 32" o:spid="_x0000_s1049" type="#_x0000_t75" style="position:absolute;top:1722;width:5208;height:4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14:paraId="00B39D56" w14:textId="0CEADFE2" w:rsidR="00954A0C" w:rsidRPr="00913AAF" w:rsidRDefault="008A3252" w:rsidP="008B152B">
      <w:pPr>
        <w:pStyle w:val="berschrift2"/>
        <w:rPr>
          <w:lang w:val="de-LI"/>
        </w:rPr>
      </w:pPr>
      <w:r>
        <w:rPr>
          <w:lang w:val="de-LI"/>
        </w:rPr>
        <w:t>Package</w:t>
      </w:r>
    </w:p>
    <w:p w14:paraId="05A799BA" w14:textId="02C1685F" w:rsidR="00D974B5" w:rsidRPr="00913AAF" w:rsidRDefault="00E337CC" w:rsidP="00B165D6">
      <w:pPr>
        <w:rPr>
          <w:lang w:val="de-LI"/>
        </w:rPr>
      </w:pPr>
      <w:r w:rsidRPr="00913AAF">
        <w:rPr>
          <w:lang w:val="de-LI"/>
        </w:rPr>
        <w:t>Wie du bereits weisst, ist b</w:t>
      </w:r>
      <w:r w:rsidR="00D974B5" w:rsidRPr="00913AAF">
        <w:rPr>
          <w:lang w:val="de-LI"/>
        </w:rPr>
        <w:t xml:space="preserve">ei Java </w:t>
      </w:r>
      <w:r w:rsidR="00B165D6" w:rsidRPr="00913AAF">
        <w:rPr>
          <w:lang w:val="de-LI"/>
        </w:rPr>
        <w:t>sämtlicher Code in Klassen. S</w:t>
      </w:r>
      <w:r w:rsidR="00D974B5" w:rsidRPr="00913AAF">
        <w:rPr>
          <w:lang w:val="de-LI"/>
        </w:rPr>
        <w:t xml:space="preserve">owohl dein Code wie auch der Code der </w:t>
      </w:r>
      <w:r w:rsidR="00635C3E" w:rsidRPr="00913AAF">
        <w:rPr>
          <w:lang w:val="de-LI"/>
        </w:rPr>
        <w:t xml:space="preserve">Standardklassen im </w:t>
      </w:r>
      <w:r w:rsidR="00D974B5" w:rsidRPr="00913AAF">
        <w:rPr>
          <w:lang w:val="de-LI"/>
        </w:rPr>
        <w:t xml:space="preserve">JDK. </w:t>
      </w:r>
      <w:r w:rsidR="006A136F" w:rsidRPr="00913AAF">
        <w:rPr>
          <w:lang w:val="de-LI"/>
        </w:rPr>
        <w:t xml:space="preserve">Bei </w:t>
      </w:r>
      <w:r w:rsidR="00D974B5" w:rsidRPr="00D856B2">
        <w:rPr>
          <w:rStyle w:val="CodeInlineZchn"/>
        </w:rPr>
        <w:t>Integer.toString(100)</w:t>
      </w:r>
      <w:r w:rsidR="00B165D6" w:rsidRPr="00913AAF">
        <w:rPr>
          <w:lang w:val="de-LI"/>
        </w:rPr>
        <w:t xml:space="preserve"> h</w:t>
      </w:r>
      <w:r w:rsidR="00D974B5" w:rsidRPr="00913AAF">
        <w:rPr>
          <w:lang w:val="de-LI"/>
        </w:rPr>
        <w:t xml:space="preserve">andelt es sich </w:t>
      </w:r>
      <w:r w:rsidR="00B165D6" w:rsidRPr="00913AAF">
        <w:rPr>
          <w:lang w:val="de-LI"/>
        </w:rPr>
        <w:t xml:space="preserve">zum Beispiel </w:t>
      </w:r>
      <w:r w:rsidR="00D974B5" w:rsidRPr="00913AAF">
        <w:rPr>
          <w:lang w:val="de-LI"/>
        </w:rPr>
        <w:t xml:space="preserve">um die Klasse </w:t>
      </w:r>
      <w:r w:rsidR="002F46FB" w:rsidRPr="00D856B2">
        <w:rPr>
          <w:rStyle w:val="CodeInlineZchn"/>
        </w:rPr>
        <w:t>Inte</w:t>
      </w:r>
      <w:r w:rsidR="00D974B5" w:rsidRPr="00D856B2">
        <w:rPr>
          <w:rStyle w:val="CodeInlineZchn"/>
        </w:rPr>
        <w:t>ger</w:t>
      </w:r>
      <w:r w:rsidR="00D974B5" w:rsidRPr="00913AAF">
        <w:rPr>
          <w:lang w:val="de-LI"/>
        </w:rPr>
        <w:t xml:space="preserve"> mit der </w:t>
      </w:r>
      <w:r w:rsidR="00D974B5" w:rsidRPr="002853A8">
        <w:rPr>
          <w:lang w:val="de-LI"/>
        </w:rPr>
        <w:t>Methode</w:t>
      </w:r>
      <w:r w:rsidR="00D974B5" w:rsidRPr="00913AAF">
        <w:rPr>
          <w:lang w:val="de-LI"/>
        </w:rPr>
        <w:t xml:space="preserve"> </w:t>
      </w:r>
      <w:r w:rsidR="004C0C60" w:rsidRPr="00D856B2">
        <w:rPr>
          <w:rStyle w:val="CodeInlineZchn"/>
        </w:rPr>
        <w:t>toString()</w:t>
      </w:r>
      <w:r w:rsidR="00D974B5" w:rsidRPr="00913AAF">
        <w:rPr>
          <w:lang w:val="de-LI"/>
        </w:rPr>
        <w:t>.</w:t>
      </w:r>
    </w:p>
    <w:p w14:paraId="09C131DE" w14:textId="50C5FA2B" w:rsidR="006D5602" w:rsidRPr="00913AAF" w:rsidRDefault="00FD0529" w:rsidP="006D5602">
      <w:pPr>
        <w:rPr>
          <w:rFonts w:ascii="Consolas" w:hAnsi="Consolas"/>
          <w:color w:val="000000"/>
          <w:lang w:val="de-LI"/>
        </w:rPr>
      </w:pPr>
      <w:r w:rsidRPr="00913AAF">
        <w:rPr>
          <w:b/>
          <w:lang w:val="de-LI"/>
        </w:rPr>
        <w:t>Packages sind wie Ordner</w:t>
      </w:r>
      <w:r w:rsidR="00C50492" w:rsidRPr="00913AAF">
        <w:rPr>
          <w:b/>
          <w:lang w:val="de-LI"/>
        </w:rPr>
        <w:t>,</w:t>
      </w:r>
      <w:r w:rsidRPr="00913AAF">
        <w:rPr>
          <w:b/>
          <w:lang w:val="de-LI"/>
        </w:rPr>
        <w:t xml:space="preserve"> welche Klassen beinhalten.</w:t>
      </w:r>
      <w:r w:rsidRPr="00913AAF">
        <w:rPr>
          <w:lang w:val="de-LI"/>
        </w:rPr>
        <w:t xml:space="preserve"> </w:t>
      </w:r>
      <w:r w:rsidR="006C747B" w:rsidRPr="00913AAF">
        <w:rPr>
          <w:lang w:val="de-LI"/>
        </w:rPr>
        <w:t>Alle</w:t>
      </w:r>
      <w:r w:rsidR="002F46FB" w:rsidRPr="00913AAF">
        <w:rPr>
          <w:lang w:val="de-LI"/>
        </w:rPr>
        <w:t xml:space="preserve"> JDK</w:t>
      </w:r>
      <w:r w:rsidR="00C50492" w:rsidRPr="00913AAF">
        <w:rPr>
          <w:lang w:val="de-LI"/>
        </w:rPr>
        <w:t>-</w:t>
      </w:r>
      <w:r w:rsidRPr="00913AAF">
        <w:rPr>
          <w:lang w:val="de-LI"/>
        </w:rPr>
        <w:t>Klasse</w:t>
      </w:r>
      <w:r w:rsidR="002F46FB" w:rsidRPr="00913AAF">
        <w:rPr>
          <w:lang w:val="de-LI"/>
        </w:rPr>
        <w:t>n</w:t>
      </w:r>
      <w:r w:rsidRPr="00913AAF">
        <w:rPr>
          <w:lang w:val="de-LI"/>
        </w:rPr>
        <w:t xml:space="preserve"> </w:t>
      </w:r>
      <w:r w:rsidR="006C747B" w:rsidRPr="00913AAF">
        <w:rPr>
          <w:lang w:val="de-LI"/>
        </w:rPr>
        <w:t>befinden sich in</w:t>
      </w:r>
      <w:r w:rsidRPr="00913AAF">
        <w:rPr>
          <w:lang w:val="de-LI"/>
        </w:rPr>
        <w:t xml:space="preserve"> Package</w:t>
      </w:r>
      <w:r w:rsidR="006C747B" w:rsidRPr="00913AAF">
        <w:rPr>
          <w:lang w:val="de-LI"/>
        </w:rPr>
        <w:t>s</w:t>
      </w:r>
      <w:r w:rsidRPr="00913AAF">
        <w:rPr>
          <w:lang w:val="de-LI"/>
        </w:rPr>
        <w:t xml:space="preserve">. Das Package </w:t>
      </w:r>
      <w:r w:rsidRPr="009331EA">
        <w:rPr>
          <w:rStyle w:val="CodeInlineZchn"/>
        </w:rPr>
        <w:t>java.lang</w:t>
      </w:r>
      <w:r w:rsidRPr="00913AAF">
        <w:rPr>
          <w:lang w:val="de-LI" w:eastAsia="de-CH"/>
        </w:rPr>
        <w:t xml:space="preserve"> steht dir implizit immer zur Verfügung. Es beinhaltet unter anderem die Klassen </w:t>
      </w:r>
      <w:r w:rsidR="002F46FB" w:rsidRPr="009331EA">
        <w:rPr>
          <w:rStyle w:val="CodeInlineZchn"/>
        </w:rPr>
        <w:t>Inte</w:t>
      </w:r>
      <w:r w:rsidRPr="009331EA">
        <w:rPr>
          <w:rStyle w:val="CodeInlineZchn"/>
        </w:rPr>
        <w:t>ger</w:t>
      </w:r>
      <w:r w:rsidR="00EE3E93" w:rsidRPr="00913AAF">
        <w:rPr>
          <w:lang w:val="de-LI"/>
        </w:rPr>
        <w:t xml:space="preserve">, </w:t>
      </w:r>
      <w:r w:rsidR="00EE3E93" w:rsidRPr="009331EA">
        <w:rPr>
          <w:rStyle w:val="CodeInlineZchn"/>
        </w:rPr>
        <w:t>String</w:t>
      </w:r>
      <w:r w:rsidR="00EE3E93" w:rsidRPr="00913AAF">
        <w:rPr>
          <w:lang w:val="de-LI"/>
        </w:rPr>
        <w:t xml:space="preserve"> und </w:t>
      </w:r>
      <w:r w:rsidRPr="009331EA">
        <w:rPr>
          <w:rStyle w:val="CodeInlineZchn"/>
        </w:rPr>
        <w:t>System</w:t>
      </w:r>
      <w:r w:rsidRPr="00913AAF">
        <w:rPr>
          <w:lang w:val="de-LI"/>
        </w:rPr>
        <w:t xml:space="preserve">. </w:t>
      </w:r>
      <w:r w:rsidR="006A136F" w:rsidRPr="00913AAF">
        <w:rPr>
          <w:lang w:val="de-LI"/>
        </w:rPr>
        <w:br/>
      </w:r>
      <w:r w:rsidRPr="00913AAF">
        <w:rPr>
          <w:lang w:val="de-LI"/>
        </w:rPr>
        <w:t>Fall du weitere Klassen aus der Java</w:t>
      </w:r>
      <w:r w:rsidR="00B41CEE" w:rsidRPr="00913AAF">
        <w:rPr>
          <w:lang w:val="de-LI"/>
        </w:rPr>
        <w:t>-</w:t>
      </w:r>
      <w:r w:rsidRPr="00913AAF">
        <w:rPr>
          <w:lang w:val="de-LI"/>
        </w:rPr>
        <w:t xml:space="preserve">SDK benötigst, muss du diese </w:t>
      </w:r>
      <w:r w:rsidR="00E337CC" w:rsidRPr="00913AAF">
        <w:rPr>
          <w:lang w:val="de-LI"/>
        </w:rPr>
        <w:t xml:space="preserve">im IntelliJ </w:t>
      </w:r>
      <w:r w:rsidRPr="00913AAF">
        <w:rPr>
          <w:lang w:val="de-LI"/>
        </w:rPr>
        <w:t xml:space="preserve">mittels </w:t>
      </w:r>
      <w:r w:rsidRPr="00913AAF">
        <w:rPr>
          <w:b/>
          <w:lang w:val="de-LI"/>
        </w:rPr>
        <w:t xml:space="preserve">Alt + </w:t>
      </w:r>
      <w:r w:rsidR="006D5602" w:rsidRPr="00913AAF">
        <w:rPr>
          <w:b/>
          <w:lang w:val="de-LI"/>
        </w:rPr>
        <w:t>Enter</w:t>
      </w:r>
      <w:r w:rsidR="006D5602" w:rsidRPr="00913AAF">
        <w:rPr>
          <w:lang w:val="de-LI"/>
        </w:rPr>
        <w:t xml:space="preserve"> </w:t>
      </w:r>
      <w:r w:rsidR="004C0C60" w:rsidRPr="00913AAF">
        <w:rPr>
          <w:lang w:val="de-LI"/>
        </w:rPr>
        <w:t xml:space="preserve">explizit </w:t>
      </w:r>
      <w:r w:rsidR="006D5602" w:rsidRPr="00913AAF">
        <w:rPr>
          <w:lang w:val="de-LI"/>
        </w:rPr>
        <w:t xml:space="preserve">importieren: </w:t>
      </w:r>
      <w:r w:rsidR="006D5602" w:rsidRPr="0085082B">
        <w:rPr>
          <w:rStyle w:val="CodeInlineZchn"/>
        </w:rPr>
        <w:t>import javax.swing.*;</w:t>
      </w:r>
    </w:p>
    <w:p w14:paraId="53A2C096" w14:textId="77777777" w:rsidR="006D5602" w:rsidRPr="00913AAF" w:rsidRDefault="00FD0529" w:rsidP="006D5602">
      <w:pPr>
        <w:keepNext/>
        <w:rPr>
          <w:lang w:val="de-LI"/>
        </w:rPr>
      </w:pPr>
      <w:r w:rsidRPr="00913AAF">
        <w:rPr>
          <w:noProof/>
          <w:lang w:eastAsia="de-CH"/>
        </w:rPr>
        <w:drawing>
          <wp:inline distT="0" distB="0" distL="0" distR="0" wp14:anchorId="6C4CEECE" wp14:editId="5E7255C9">
            <wp:extent cx="3788229" cy="643032"/>
            <wp:effectExtent l="0" t="0" r="3175" b="50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7843" cy="64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1823" w14:textId="77777777" w:rsidR="00FD0529" w:rsidRPr="00913AAF" w:rsidRDefault="006D5602" w:rsidP="006D5602">
      <w:pPr>
        <w:pStyle w:val="Beschriftung"/>
        <w:rPr>
          <w:lang w:val="de-LI"/>
        </w:rPr>
      </w:pPr>
      <w:r w:rsidRPr="00913AAF">
        <w:rPr>
          <w:lang w:val="de-LI"/>
        </w:rPr>
        <w:t xml:space="preserve">Abbildung </w:t>
      </w:r>
      <w:r w:rsidR="00787EA4" w:rsidRPr="00913AAF">
        <w:rPr>
          <w:lang w:val="de-LI"/>
        </w:rPr>
        <w:fldChar w:fldCharType="begin"/>
      </w:r>
      <w:r w:rsidR="00787EA4" w:rsidRPr="00913AAF">
        <w:rPr>
          <w:lang w:val="de-LI"/>
        </w:rPr>
        <w:instrText xml:space="preserve"> SEQ Abbildung \* ARABIC </w:instrText>
      </w:r>
      <w:r w:rsidR="00787EA4" w:rsidRPr="00913AAF">
        <w:rPr>
          <w:lang w:val="de-LI"/>
        </w:rPr>
        <w:fldChar w:fldCharType="separate"/>
      </w:r>
      <w:r w:rsidRPr="00913AAF">
        <w:rPr>
          <w:noProof/>
          <w:lang w:val="de-LI"/>
        </w:rPr>
        <w:t>1</w:t>
      </w:r>
      <w:r w:rsidR="00787EA4" w:rsidRPr="00913AAF">
        <w:rPr>
          <w:noProof/>
          <w:lang w:val="de-LI"/>
        </w:rPr>
        <w:fldChar w:fldCharType="end"/>
      </w:r>
      <w:r w:rsidRPr="00913AAF">
        <w:rPr>
          <w:lang w:val="de-LI"/>
        </w:rPr>
        <w:t>: Automatisches Importieren von Bibliotheken mit IntelliJ</w:t>
      </w:r>
    </w:p>
    <w:p w14:paraId="4881B402" w14:textId="46962892" w:rsidR="006D5602" w:rsidRPr="00913AAF" w:rsidRDefault="006D5602" w:rsidP="006D5602">
      <w:pPr>
        <w:rPr>
          <w:lang w:val="de-LI" w:eastAsia="de-CH"/>
        </w:rPr>
      </w:pPr>
      <w:r w:rsidRPr="00913AAF">
        <w:rPr>
          <w:lang w:val="de-LI" w:eastAsia="de-CH"/>
        </w:rPr>
        <w:t>Kopiere den Code</w:t>
      </w:r>
      <w:r w:rsidR="004C0C60" w:rsidRPr="00913AAF">
        <w:rPr>
          <w:lang w:val="de-LI" w:eastAsia="de-CH"/>
        </w:rPr>
        <w:t xml:space="preserve"> in </w:t>
      </w:r>
      <w:r w:rsidR="00341F98">
        <w:rPr>
          <w:lang w:val="de-LI" w:eastAsia="de-CH"/>
        </w:rPr>
        <w:t>eine neue Klasse um dies auszuprobieren</w:t>
      </w:r>
      <w:r w:rsidR="004E3E5E">
        <w:rPr>
          <w:lang w:val="de-LI" w:eastAsia="de-CH"/>
        </w:rPr>
        <w:t xml:space="preserve"> und führe den Code aus.</w:t>
      </w:r>
    </w:p>
    <w:p w14:paraId="32E37A88" w14:textId="77777777" w:rsidR="00FD0529" w:rsidRPr="00913AAF" w:rsidRDefault="00FD0529" w:rsidP="00371B20">
      <w:pPr>
        <w:pStyle w:val="CodeBlock"/>
      </w:pPr>
      <w:r w:rsidRPr="00913AAF">
        <w:rPr>
          <w:bCs/>
          <w:color w:val="000080"/>
        </w:rPr>
        <w:t xml:space="preserve">public static void </w:t>
      </w:r>
      <w:r w:rsidRPr="00913AAF">
        <w:t>main(String[] args) {</w:t>
      </w:r>
      <w:r w:rsidRPr="00913AAF">
        <w:br/>
        <w:t xml:space="preserve">    String name = JOptionPane.</w:t>
      </w:r>
      <w:r w:rsidRPr="00913AAF">
        <w:rPr>
          <w:i/>
          <w:iCs/>
        </w:rPr>
        <w:t>showInputDialog</w:t>
      </w:r>
      <w:r w:rsidRPr="00913AAF">
        <w:t>(</w:t>
      </w:r>
      <w:r w:rsidRPr="00913AAF">
        <w:rPr>
          <w:bCs/>
          <w:color w:val="000080"/>
        </w:rPr>
        <w:t>null</w:t>
      </w:r>
      <w:r w:rsidRPr="00913AAF">
        <w:t xml:space="preserve">, </w:t>
      </w:r>
      <w:r w:rsidRPr="00913AAF">
        <w:rPr>
          <w:bCs/>
          <w:color w:val="008000"/>
        </w:rPr>
        <w:t>"Bitte Namen eingeben"</w:t>
      </w:r>
      <w:r w:rsidRPr="00913AAF">
        <w:t>);</w:t>
      </w:r>
      <w:r w:rsidRPr="00913AAF">
        <w:br/>
        <w:t xml:space="preserve">    </w:t>
      </w:r>
      <w:r w:rsidRPr="00913AAF">
        <w:rPr>
          <w:bCs/>
          <w:color w:val="000080"/>
        </w:rPr>
        <w:t xml:space="preserve">int </w:t>
      </w:r>
      <w:r w:rsidRPr="00913AAF">
        <w:t>zahl = Integer.</w:t>
      </w:r>
      <w:r w:rsidRPr="00913AAF">
        <w:rPr>
          <w:i/>
          <w:iCs/>
        </w:rPr>
        <w:t>parseInt</w:t>
      </w:r>
      <w:r w:rsidRPr="00913AAF">
        <w:t>(JOptionPane.</w:t>
      </w:r>
      <w:r w:rsidRPr="00913AAF">
        <w:rPr>
          <w:i/>
          <w:iCs/>
        </w:rPr>
        <w:t>showInputDialog</w:t>
      </w:r>
      <w:r w:rsidRPr="00913AAF">
        <w:t>(</w:t>
      </w:r>
      <w:r w:rsidRPr="00913AAF">
        <w:rPr>
          <w:bCs/>
          <w:color w:val="000080"/>
        </w:rPr>
        <w:t>null</w:t>
      </w:r>
      <w:r w:rsidRPr="00913AAF">
        <w:t xml:space="preserve">, </w:t>
      </w:r>
      <w:r w:rsidRPr="00913AAF">
        <w:rPr>
          <w:bCs/>
          <w:color w:val="008000"/>
        </w:rPr>
        <w:t>"Bitte Zahl eingeben"</w:t>
      </w:r>
      <w:r w:rsidRPr="00913AAF">
        <w:t>));</w:t>
      </w:r>
      <w:r w:rsidRPr="00913AAF">
        <w:br/>
        <w:t>}</w:t>
      </w:r>
    </w:p>
    <w:p w14:paraId="5BE08A06" w14:textId="77777777" w:rsidR="00DA642D" w:rsidRPr="00913AAF" w:rsidRDefault="006D5602" w:rsidP="004C0C60">
      <w:pPr>
        <w:tabs>
          <w:tab w:val="left" w:pos="567"/>
          <w:tab w:val="left" w:pos="1134"/>
        </w:tabs>
        <w:spacing w:before="240"/>
        <w:rPr>
          <w:rFonts w:ascii="Consolas" w:hAnsi="Consolas"/>
          <w:color w:val="000000"/>
          <w:lang w:val="de-LI"/>
        </w:rPr>
      </w:pPr>
      <w:r w:rsidRPr="00913AAF">
        <w:rPr>
          <w:lang w:val="de-LI" w:eastAsia="de-CH"/>
        </w:rPr>
        <w:t xml:space="preserve">Wenn </w:t>
      </w:r>
      <w:r w:rsidR="00E337CC" w:rsidRPr="00913AAF">
        <w:rPr>
          <w:lang w:val="de-LI" w:eastAsia="de-CH"/>
        </w:rPr>
        <w:t xml:space="preserve">zukünftig </w:t>
      </w:r>
      <w:r w:rsidRPr="00913AAF">
        <w:rPr>
          <w:lang w:val="de-LI" w:eastAsia="de-CH"/>
        </w:rPr>
        <w:t xml:space="preserve">bei Aufträgen Benutzereingaben verlangt werden, kannst du das </w:t>
      </w:r>
      <w:r w:rsidR="004C0C60" w:rsidRPr="00913AAF">
        <w:rPr>
          <w:lang w:val="de-LI" w:eastAsia="de-CH"/>
        </w:rPr>
        <w:t>ab nun</w:t>
      </w:r>
      <w:r w:rsidRPr="00913AAF">
        <w:rPr>
          <w:lang w:val="de-LI" w:eastAsia="de-CH"/>
        </w:rPr>
        <w:t xml:space="preserve"> mit einem Dialog lösen</w:t>
      </w:r>
      <w:r w:rsidR="004C0C60" w:rsidRPr="00913AAF">
        <w:rPr>
          <w:lang w:val="de-LI" w:eastAsia="de-CH"/>
        </w:rPr>
        <w:t>.</w:t>
      </w:r>
    </w:p>
    <w:p w14:paraId="501BE11E" w14:textId="77777777" w:rsidR="004268DD" w:rsidRPr="00913AAF" w:rsidRDefault="00BC52F9" w:rsidP="004C0C60">
      <w:pPr>
        <w:pStyle w:val="berschrift3"/>
        <w:spacing w:before="360"/>
        <w:rPr>
          <w:lang w:val="de-LI"/>
        </w:rPr>
      </w:pPr>
      <w:r w:rsidRPr="00913AAF">
        <w:rPr>
          <w:lang w:val="de-LI"/>
        </w:rPr>
        <w:t>Aufgabe 5</w:t>
      </w:r>
      <w:r w:rsidR="004C0C60" w:rsidRPr="00913AAF">
        <w:rPr>
          <w:lang w:val="de-LI"/>
        </w:rPr>
        <w:t xml:space="preserve"> - </w:t>
      </w:r>
      <w:r w:rsidR="004268DD" w:rsidRPr="00913AAF">
        <w:rPr>
          <w:lang w:val="de-LI"/>
        </w:rPr>
        <w:t>Eingabebedingte Ausgabe</w:t>
      </w:r>
    </w:p>
    <w:p w14:paraId="58982D0A" w14:textId="77777777" w:rsidR="004268DD" w:rsidRPr="00913AAF" w:rsidRDefault="004268DD" w:rsidP="004268DD">
      <w:pPr>
        <w:rPr>
          <w:lang w:val="de-LI" w:eastAsia="de-CH"/>
        </w:rPr>
      </w:pPr>
      <w:r w:rsidRPr="00913AAF">
        <w:rPr>
          <w:lang w:val="de-LI" w:eastAsia="de-CH"/>
        </w:rPr>
        <w:t>Frage den Benutzer deines Programms nach einer Zahl. Je nach Eingabe soll folgende Meldung am Bildschirm erscheinen.</w:t>
      </w:r>
    </w:p>
    <w:p w14:paraId="6104BD1C" w14:textId="77777777" w:rsidR="004268DD" w:rsidRPr="00913AAF" w:rsidRDefault="004268DD" w:rsidP="004268DD">
      <w:pPr>
        <w:rPr>
          <w:lang w:val="de-LI" w:eastAsia="de-CH"/>
        </w:rPr>
      </w:pPr>
      <w:r w:rsidRPr="00913AAF">
        <w:rPr>
          <w:lang w:val="de-LI" w:eastAsia="de-CH"/>
        </w:rPr>
        <w:t>Positive Zahl:</w:t>
      </w:r>
      <w:r w:rsidRPr="00913AAF">
        <w:rPr>
          <w:lang w:val="de-LI" w:eastAsia="de-CH"/>
        </w:rPr>
        <w:tab/>
      </w:r>
      <w:r w:rsidRPr="00913AAF">
        <w:rPr>
          <w:lang w:val="de-LI" w:eastAsia="de-CH"/>
        </w:rPr>
        <w:tab/>
        <w:t>„</w:t>
      </w:r>
      <w:r w:rsidR="003C6EFD" w:rsidRPr="00913AAF">
        <w:rPr>
          <w:lang w:val="de-LI" w:eastAsia="de-CH"/>
        </w:rPr>
        <w:t>Deine</w:t>
      </w:r>
      <w:r w:rsidRPr="00913AAF">
        <w:rPr>
          <w:lang w:val="de-LI" w:eastAsia="de-CH"/>
        </w:rPr>
        <w:t xml:space="preserve"> Zahl ist grösser 0“</w:t>
      </w:r>
      <w:r w:rsidRPr="00913AAF">
        <w:rPr>
          <w:lang w:val="de-LI" w:eastAsia="de-CH"/>
        </w:rPr>
        <w:br/>
        <w:t>Negative Zahl:</w:t>
      </w:r>
      <w:r w:rsidRPr="00913AAF">
        <w:rPr>
          <w:lang w:val="de-LI" w:eastAsia="de-CH"/>
        </w:rPr>
        <w:tab/>
      </w:r>
      <w:r w:rsidRPr="00913AAF">
        <w:rPr>
          <w:lang w:val="de-LI" w:eastAsia="de-CH"/>
        </w:rPr>
        <w:tab/>
        <w:t>„</w:t>
      </w:r>
      <w:r w:rsidR="003C6EFD" w:rsidRPr="00913AAF">
        <w:rPr>
          <w:lang w:val="de-LI" w:eastAsia="de-CH"/>
        </w:rPr>
        <w:t>Deine</w:t>
      </w:r>
      <w:r w:rsidRPr="00913AAF">
        <w:rPr>
          <w:lang w:val="de-LI" w:eastAsia="de-CH"/>
        </w:rPr>
        <w:t xml:space="preserve"> Zahl ist kleiner 0“</w:t>
      </w:r>
      <w:r w:rsidRPr="00913AAF">
        <w:rPr>
          <w:lang w:val="de-LI" w:eastAsia="de-CH"/>
        </w:rPr>
        <w:br/>
        <w:t>0:</w:t>
      </w:r>
      <w:r w:rsidRPr="00913AAF">
        <w:rPr>
          <w:lang w:val="de-LI" w:eastAsia="de-CH"/>
        </w:rPr>
        <w:tab/>
      </w:r>
      <w:r w:rsidRPr="00913AAF">
        <w:rPr>
          <w:lang w:val="de-LI" w:eastAsia="de-CH"/>
        </w:rPr>
        <w:tab/>
      </w:r>
      <w:r w:rsidRPr="00913AAF">
        <w:rPr>
          <w:lang w:val="de-LI" w:eastAsia="de-CH"/>
        </w:rPr>
        <w:tab/>
        <w:t>„</w:t>
      </w:r>
      <w:r w:rsidR="003C6EFD" w:rsidRPr="00913AAF">
        <w:rPr>
          <w:lang w:val="de-LI" w:eastAsia="de-CH"/>
        </w:rPr>
        <w:t>Deine</w:t>
      </w:r>
      <w:r w:rsidRPr="00913AAF">
        <w:rPr>
          <w:lang w:val="de-LI" w:eastAsia="de-CH"/>
        </w:rPr>
        <w:t xml:space="preserve"> Zahl ist die 0“</w:t>
      </w:r>
    </w:p>
    <w:p w14:paraId="0DD7CB45" w14:textId="77777777" w:rsidR="00EE358A" w:rsidRPr="00913AAF" w:rsidRDefault="00EE358A" w:rsidP="00EE358A">
      <w:pPr>
        <w:pStyle w:val="berschrift3"/>
        <w:rPr>
          <w:lang w:val="de-LI" w:eastAsia="de-CH"/>
        </w:rPr>
      </w:pPr>
      <w:r w:rsidRPr="00913AAF">
        <w:rPr>
          <w:lang w:val="de-LI" w:eastAsia="de-CH"/>
        </w:rPr>
        <w:lastRenderedPageBreak/>
        <w:t>Auf</w:t>
      </w:r>
      <w:r w:rsidR="00365B44" w:rsidRPr="00913AAF">
        <w:rPr>
          <w:lang w:val="de-LI" w:eastAsia="de-CH"/>
        </w:rPr>
        <w:t>g</w:t>
      </w:r>
      <w:r w:rsidR="00BC52F9" w:rsidRPr="00913AAF">
        <w:rPr>
          <w:lang w:val="de-LI" w:eastAsia="de-CH"/>
        </w:rPr>
        <w:t>abe 6</w:t>
      </w:r>
      <w:r w:rsidRPr="00913AAF">
        <w:rPr>
          <w:lang w:val="de-LI" w:eastAsia="de-CH"/>
        </w:rPr>
        <w:t xml:space="preserve"> – Strings vergleichen mit equals()</w:t>
      </w:r>
    </w:p>
    <w:p w14:paraId="0DEB3AA3" w14:textId="5A541290" w:rsidR="001C0895" w:rsidRDefault="00365B44" w:rsidP="00EE358A">
      <w:pPr>
        <w:rPr>
          <w:b/>
          <w:lang w:val="de-LI"/>
        </w:rPr>
      </w:pPr>
      <w:r w:rsidRPr="00913AAF">
        <w:rPr>
          <w:lang w:val="de-LI"/>
        </w:rPr>
        <w:t xml:space="preserve">Schreibe ein Programm, welches dich solange nach deinem Vornamen fragt, bis du deinen Vornamen richtig eingegeben hast. </w:t>
      </w:r>
    </w:p>
    <w:p w14:paraId="0DFF27BA" w14:textId="6929AA11" w:rsidR="00826F73" w:rsidRPr="00913AAF" w:rsidRDefault="00826F73" w:rsidP="00EE358A">
      <w:pPr>
        <w:rPr>
          <w:lang w:val="de-LI"/>
        </w:rPr>
      </w:pPr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7E6E31FA" wp14:editId="7DAA9FED">
                <wp:extent cx="4466590" cy="1238301"/>
                <wp:effectExtent l="0" t="0" r="0" b="0"/>
                <wp:docPr id="38" name="Zeichenbereich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Textfeld 34" title="Dies ist eine Notiz"/>
                        <wps:cNvSpPr txBox="1"/>
                        <wps:spPr>
                          <a:xfrm>
                            <a:off x="172840" y="35999"/>
                            <a:ext cx="4257940" cy="1202302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223FB8" w14:textId="77777777" w:rsidR="00826F73" w:rsidRPr="008D351C" w:rsidRDefault="00826F73" w:rsidP="00826F73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D351C">
                                <w:rPr>
                                  <w:b/>
                                  <w:sz w:val="24"/>
                                  <w:szCs w:val="24"/>
                                </w:rPr>
                                <w:t>Achtung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!</w:t>
                              </w:r>
                            </w:p>
                            <w:p w14:paraId="74F32C3D" w14:textId="12A16A7F" w:rsidR="00826F73" w:rsidRPr="00826F73" w:rsidRDefault="00826F73" w:rsidP="00826F73">
                              <w:r w:rsidRPr="00826F73">
                                <w:rPr>
                                  <w:lang w:val="de-LI"/>
                                </w:rPr>
                                <w:t xml:space="preserve">Java vergleicht String mittels der </w:t>
                              </w:r>
                              <w:r w:rsidRPr="00826F73">
                                <w:rPr>
                                  <w:rStyle w:val="CodeInlineZchn"/>
                                </w:rPr>
                                <w:t>equals()</w:t>
                              </w:r>
                              <w:r w:rsidRPr="00826F73">
                                <w:rPr>
                                  <w:lang w:val="de-LI"/>
                                </w:rPr>
                                <w:t xml:space="preserve">-Methode und nicht mittels Doppelgleich </w:t>
                              </w:r>
                              <w:r w:rsidRPr="00826F73">
                                <w:rPr>
                                  <w:rStyle w:val="CodeInlineZchn"/>
                                </w:rPr>
                                <w:t>==</w:t>
                              </w:r>
                              <w:r w:rsidRPr="00826F73">
                                <w:rPr>
                                  <w:lang w:val="de-L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0" tIns="180000" rIns="36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Grafik 3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36" y="107687"/>
                            <a:ext cx="538754" cy="49834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E6E31FA" id="Zeichenbereich 38" o:spid="_x0000_s1050" editas="canvas" style="width:351.7pt;height:97.5pt;mso-position-horizontal-relative:char;mso-position-vertical-relative:line" coordsize="44665,12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">
                <v:shape id="_x0000_s1051" type="#_x0000_t75" style="position:absolute;width:44665;height:12382;visibility:visible;mso-wrap-style:square">
                  <v:fill o:detectmouseclick="t"/>
                  <v:path o:connecttype="none"/>
                </v:shape>
                <v:shape id="Textfeld 34" o:spid="_x0000_s1052" type="#_x0000_t202" style="position:absolute;left:1728;top:359;width:42579;height:1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" fillcolor="#ececec" stroked="f" strokeweight=".5pt">
                  <v:textbox inset="15mm,5mm,10mm,3mm">
                    <w:txbxContent>
                      <w:p w14:paraId="18223FB8" w14:textId="77777777" w:rsidR="00826F73" w:rsidRPr="008D351C" w:rsidRDefault="00826F73" w:rsidP="00826F7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 w:rsidRPr="008D351C">
                          <w:rPr>
                            <w:b/>
                            <w:sz w:val="24"/>
                            <w:szCs w:val="24"/>
                          </w:rPr>
                          <w:t>Achtung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!</w:t>
                        </w:r>
                      </w:p>
                      <w:p w14:paraId="74F32C3D" w14:textId="12A16A7F" w:rsidR="00826F73" w:rsidRPr="00826F73" w:rsidRDefault="00826F73" w:rsidP="00826F73">
                        <w:r w:rsidRPr="00826F73">
                          <w:rPr>
                            <w:lang w:val="de-LI"/>
                          </w:rPr>
                          <w:t xml:space="preserve">Java vergleicht String mittels der </w:t>
                        </w:r>
                        <w:proofErr w:type="spellStart"/>
                        <w:proofErr w:type="gramStart"/>
                        <w:r w:rsidRPr="00826F73">
                          <w:rPr>
                            <w:rStyle w:val="CodeInlineZchn"/>
                          </w:rPr>
                          <w:t>equals</w:t>
                        </w:r>
                        <w:proofErr w:type="spellEnd"/>
                        <w:r w:rsidRPr="00826F73">
                          <w:rPr>
                            <w:rStyle w:val="CodeInlineZchn"/>
                          </w:rPr>
                          <w:t>(</w:t>
                        </w:r>
                        <w:proofErr w:type="gramEnd"/>
                        <w:r w:rsidRPr="00826F73">
                          <w:rPr>
                            <w:rStyle w:val="CodeInlineZchn"/>
                          </w:rPr>
                          <w:t>)</w:t>
                        </w:r>
                        <w:r w:rsidRPr="00826F73">
                          <w:rPr>
                            <w:lang w:val="de-LI"/>
                          </w:rPr>
                          <w:t xml:space="preserve">-Methode und nicht mittels Doppelgleich </w:t>
                        </w:r>
                        <w:r w:rsidRPr="00826F73">
                          <w:rPr>
                            <w:rStyle w:val="CodeInlineZchn"/>
                          </w:rPr>
                          <w:t>==</w:t>
                        </w:r>
                        <w:r w:rsidRPr="00826F73">
                          <w:rPr>
                            <w:lang w:val="de-LI"/>
                          </w:rPr>
                          <w:t>.</w:t>
                        </w:r>
                      </w:p>
                    </w:txbxContent>
                  </v:textbox>
                </v:shape>
                <v:shape id="Grafik 37" o:spid="_x0000_s1053" type="#_x0000_t75" style="position:absolute;left:25;top:1076;width:5387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14:paraId="00C2BCC3" w14:textId="0255C487" w:rsidR="00A500A9" w:rsidRPr="00913AAF" w:rsidRDefault="00365B44" w:rsidP="00A500A9">
      <w:pPr>
        <w:pStyle w:val="Listenabsatz"/>
        <w:numPr>
          <w:ilvl w:val="0"/>
          <w:numId w:val="27"/>
        </w:numPr>
        <w:rPr>
          <w:lang w:val="de-LI"/>
        </w:rPr>
      </w:pPr>
      <w:r w:rsidRPr="00913AAF">
        <w:rPr>
          <w:lang w:val="de-LI"/>
        </w:rPr>
        <w:t xml:space="preserve">Falls du deinen Vornamen richtig eingibst, soll der Text </w:t>
      </w:r>
      <w:r w:rsidRPr="00A40D41">
        <w:rPr>
          <w:rStyle w:val="CodeInlineZchn"/>
        </w:rPr>
        <w:t>Das bin ich!</w:t>
      </w:r>
      <w:r w:rsidRPr="00913AAF">
        <w:rPr>
          <w:lang w:val="de-LI"/>
        </w:rPr>
        <w:t xml:space="preserve"> ausgegeben werden und dein</w:t>
      </w:r>
      <w:r w:rsidR="00FF54E0">
        <w:rPr>
          <w:lang w:val="de-LI"/>
        </w:rPr>
        <w:t>e Applikation soll sich beenden</w:t>
      </w:r>
      <w:r w:rsidRPr="00913AAF">
        <w:rPr>
          <w:noProof/>
          <w:lang w:val="de-LI" w:eastAsia="de-CH"/>
        </w:rPr>
        <w:t xml:space="preserve"> </w:t>
      </w:r>
    </w:p>
    <w:p w14:paraId="49D028E1" w14:textId="1AE8E2DC" w:rsidR="00EE358A" w:rsidRPr="00913AAF" w:rsidRDefault="00365B44" w:rsidP="00A500A9">
      <w:pPr>
        <w:pStyle w:val="Listenabsatz"/>
        <w:numPr>
          <w:ilvl w:val="0"/>
          <w:numId w:val="27"/>
        </w:numPr>
        <w:rPr>
          <w:lang w:val="de-LI" w:eastAsia="de-CH"/>
        </w:rPr>
      </w:pPr>
      <w:r w:rsidRPr="00913AAF">
        <w:rPr>
          <w:lang w:val="de-LI"/>
        </w:rPr>
        <w:t xml:space="preserve">Falls du deinen Vornamen falsch eingibst, soll der Text </w:t>
      </w:r>
      <w:r w:rsidRPr="00A40D41">
        <w:rPr>
          <w:rStyle w:val="CodeInlineZchn"/>
        </w:rPr>
        <w:t>Das bin ich nicht!</w:t>
      </w:r>
      <w:r w:rsidR="00FF54E0">
        <w:rPr>
          <w:lang w:val="de-LI"/>
        </w:rPr>
        <w:t xml:space="preserve"> ausgegeben werden</w:t>
      </w:r>
      <w:r w:rsidRPr="00913AAF">
        <w:rPr>
          <w:lang w:val="de-LI"/>
        </w:rPr>
        <w:t xml:space="preserve"> </w:t>
      </w:r>
    </w:p>
    <w:p w14:paraId="51BD27BD" w14:textId="77777777" w:rsidR="004015DA" w:rsidRPr="00913AAF" w:rsidRDefault="004015DA" w:rsidP="004015DA">
      <w:pPr>
        <w:pStyle w:val="berschrift3"/>
        <w:rPr>
          <w:lang w:val="de-LI"/>
        </w:rPr>
      </w:pPr>
      <w:r w:rsidRPr="00913AAF">
        <w:rPr>
          <w:lang w:val="de-LI"/>
        </w:rPr>
        <w:t>Auftrag 7 -</w:t>
      </w:r>
      <w:r w:rsidRPr="00913AAF">
        <w:rPr>
          <w:lang w:val="de-LI" w:eastAsia="de-CH"/>
        </w:rPr>
        <w:t xml:space="preserve"> Quadratzahlen</w:t>
      </w:r>
    </w:p>
    <w:p w14:paraId="25273ACE" w14:textId="2DE0F662" w:rsidR="00E17128" w:rsidRDefault="004015DA" w:rsidP="004015DA">
      <w:pPr>
        <w:rPr>
          <w:lang w:val="de-LI" w:eastAsia="de-CH"/>
        </w:rPr>
      </w:pPr>
      <w:r w:rsidRPr="00913AAF">
        <w:rPr>
          <w:lang w:val="de-LI" w:eastAsia="de-CH"/>
        </w:rPr>
        <w:t>Gib auf der Konsole d</w:t>
      </w:r>
      <w:r w:rsidR="00E17128">
        <w:rPr>
          <w:lang w:val="de-LI" w:eastAsia="de-CH"/>
        </w:rPr>
        <w:t>ie ersten 25 Quadratzahlen aus.</w:t>
      </w:r>
    </w:p>
    <w:p w14:paraId="064B6F1E" w14:textId="4806FB10" w:rsidR="00E17128" w:rsidRDefault="00E17128" w:rsidP="004015DA">
      <w:pPr>
        <w:rPr>
          <w:lang w:val="de-LI" w:eastAsia="de-CH"/>
        </w:rPr>
      </w:pPr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4EDA82A8" wp14:editId="7F7756F8">
                <wp:extent cx="4555490" cy="1230669"/>
                <wp:effectExtent l="0" t="0" r="0" b="7620"/>
                <wp:docPr id="41" name="Zeichenbereich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Textfeld 39" title="Dies ist eine Notiz"/>
                        <wps:cNvSpPr txBox="1"/>
                        <wps:spPr>
                          <a:xfrm>
                            <a:off x="119987" y="35996"/>
                            <a:ext cx="4273755" cy="119478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271BE2" w14:textId="77777777" w:rsidR="00E17128" w:rsidRPr="002E7C20" w:rsidRDefault="00E17128" w:rsidP="00E17128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  <w:p w14:paraId="2C658598" w14:textId="71F47AED" w:rsidR="00E17128" w:rsidRPr="00230FC0" w:rsidRDefault="00E17128" w:rsidP="00E17128">
                              <w:r w:rsidRPr="00913AAF">
                                <w:rPr>
                                  <w:lang w:val="de-LI" w:eastAsia="de-CH"/>
                                </w:rPr>
                                <w:t xml:space="preserve">Mit </w:t>
                              </w:r>
                              <w:r w:rsidRPr="006519BA">
                                <w:rPr>
                                  <w:rStyle w:val="CodeInlineZchn"/>
                                </w:rPr>
                                <w:t>Math.pow(x, 2)</w:t>
                              </w:r>
                              <w:r w:rsidRPr="00913AAF">
                                <w:rPr>
                                  <w:lang w:val="de-LI" w:eastAsia="de-CH"/>
                                </w:rPr>
                                <w:t xml:space="preserve"> kannst du x² ausrechnen. Verwende eine Schlaufe</w:t>
                              </w:r>
                              <w:r w:rsidR="00A140EC">
                                <w:rPr>
                                  <w:lang w:val="de-LI" w:eastAsia="de-CH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0" tIns="180000" rIns="36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0" name="Grafik 4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" y="172222"/>
                            <a:ext cx="520831" cy="4836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EDA82A8" id="Zeichenbereich 41" o:spid="_x0000_s1054" editas="canvas" style="width:358.7pt;height:96.9pt;mso-position-horizontal-relative:char;mso-position-vertical-relative:line" coordsize="45554,12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">
                <v:shape id="_x0000_s1055" type="#_x0000_t75" style="position:absolute;width:45554;height:12306;visibility:visible;mso-wrap-style:square">
                  <v:fill o:detectmouseclick="t"/>
                  <v:path o:connecttype="none"/>
                </v:shape>
                <v:shape id="Textfeld 39" o:spid="_x0000_s1056" type="#_x0000_t202" style="position:absolute;left:1199;top:359;width:42738;height:11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" fillcolor="#ececec" stroked="f" strokeweight=".5pt">
                  <v:textbox style="mso-fit-shape-to-text:t" inset="15mm,5mm,10mm,3mm">
                    <w:txbxContent>
                      <w:p w14:paraId="39271BE2" w14:textId="77777777" w:rsidR="00E17128" w:rsidRPr="002E7C20" w:rsidRDefault="00E17128" w:rsidP="00E17128">
                        <w:pP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Hinweis</w:t>
                        </w:r>
                      </w:p>
                      <w:p w14:paraId="2C658598" w14:textId="71F47AED" w:rsidR="00E17128" w:rsidRPr="00230FC0" w:rsidRDefault="00E17128" w:rsidP="00E17128">
                        <w:r w:rsidRPr="00913AAF">
                          <w:rPr>
                            <w:lang w:val="de-LI" w:eastAsia="de-CH"/>
                          </w:rPr>
                          <w:t xml:space="preserve">Mit </w:t>
                        </w:r>
                        <w:proofErr w:type="spellStart"/>
                        <w:proofErr w:type="gramStart"/>
                        <w:r w:rsidRPr="006519BA">
                          <w:rPr>
                            <w:rStyle w:val="CodeInlineZchn"/>
                          </w:rPr>
                          <w:t>Math.pow</w:t>
                        </w:r>
                        <w:proofErr w:type="spellEnd"/>
                        <w:r w:rsidRPr="006519BA">
                          <w:rPr>
                            <w:rStyle w:val="CodeInlineZchn"/>
                          </w:rPr>
                          <w:t>(</w:t>
                        </w:r>
                        <w:proofErr w:type="gramEnd"/>
                        <w:r w:rsidRPr="006519BA">
                          <w:rPr>
                            <w:rStyle w:val="CodeInlineZchn"/>
                          </w:rPr>
                          <w:t>x, 2)</w:t>
                        </w:r>
                        <w:r w:rsidRPr="00913AAF">
                          <w:rPr>
                            <w:lang w:val="de-LI" w:eastAsia="de-CH"/>
                          </w:rPr>
                          <w:t xml:space="preserve"> kannst du x² ausrechnen. Verwende eine Schlaufe</w:t>
                        </w:r>
                        <w:r w:rsidR="00A140EC">
                          <w:rPr>
                            <w:lang w:val="de-LI" w:eastAsia="de-CH"/>
                          </w:rPr>
                          <w:t>.</w:t>
                        </w:r>
                      </w:p>
                    </w:txbxContent>
                  </v:textbox>
                </v:shape>
                <v:shape id="Grafik 40" o:spid="_x0000_s1057" type="#_x0000_t75" style="position:absolute;top:1722;width:5208;height:4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14:paraId="044FDFA1" w14:textId="77777777" w:rsidR="004015DA" w:rsidRPr="00913AAF" w:rsidRDefault="004015DA" w:rsidP="004015DA">
      <w:pPr>
        <w:autoSpaceDE w:val="0"/>
        <w:autoSpaceDN w:val="0"/>
        <w:adjustRightInd w:val="0"/>
        <w:rPr>
          <w:lang w:val="de-LI" w:eastAsia="de-CH"/>
        </w:rPr>
      </w:pPr>
      <w:r w:rsidRPr="00913AAF">
        <w:rPr>
          <w:rStyle w:val="hljs-comment"/>
          <w:rFonts w:ascii="Courier New" w:hAnsi="Courier New" w:cs="Courier New"/>
          <w:color w:val="283155"/>
          <w:lang w:val="de-LI"/>
        </w:rPr>
        <w:t>// Ausgabe</w:t>
      </w:r>
      <w:r w:rsidRPr="00913AAF">
        <w:rPr>
          <w:rFonts w:ascii="Courier New" w:hAnsi="Courier New" w:cs="Courier New"/>
          <w:color w:val="000000"/>
          <w:lang w:val="de-LI"/>
        </w:rPr>
        <w:br/>
      </w:r>
      <w:r w:rsidRPr="00913AAF">
        <w:rPr>
          <w:rStyle w:val="hljs-comment"/>
          <w:rFonts w:ascii="Courier New" w:hAnsi="Courier New" w:cs="Courier New"/>
          <w:color w:val="283155"/>
          <w:lang w:val="de-LI"/>
        </w:rPr>
        <w:t>// 1^2 = 1</w:t>
      </w:r>
      <w:r w:rsidRPr="00913AAF">
        <w:rPr>
          <w:rFonts w:ascii="Courier New" w:hAnsi="Courier New" w:cs="Courier New"/>
          <w:color w:val="000000"/>
          <w:lang w:val="de-LI"/>
        </w:rPr>
        <w:br/>
      </w:r>
      <w:r w:rsidRPr="00913AAF">
        <w:rPr>
          <w:rStyle w:val="hljs-comment"/>
          <w:rFonts w:ascii="Courier New" w:hAnsi="Courier New" w:cs="Courier New"/>
          <w:color w:val="283155"/>
          <w:lang w:val="de-LI"/>
        </w:rPr>
        <w:t>// 2^2 = 4</w:t>
      </w:r>
      <w:r w:rsidRPr="00913AAF">
        <w:rPr>
          <w:rFonts w:ascii="Courier New" w:hAnsi="Courier New" w:cs="Courier New"/>
          <w:color w:val="000000"/>
          <w:lang w:val="de-LI"/>
        </w:rPr>
        <w:br/>
      </w:r>
      <w:r w:rsidRPr="00913AAF">
        <w:rPr>
          <w:rStyle w:val="hljs-comment"/>
          <w:rFonts w:ascii="Courier New" w:hAnsi="Courier New" w:cs="Courier New"/>
          <w:color w:val="283155"/>
          <w:lang w:val="de-LI"/>
        </w:rPr>
        <w:t>// 3^2 = 9</w:t>
      </w:r>
      <w:r w:rsidRPr="00913AAF">
        <w:rPr>
          <w:rFonts w:ascii="Courier New" w:hAnsi="Courier New" w:cs="Courier New"/>
          <w:color w:val="000000"/>
          <w:lang w:val="de-LI"/>
        </w:rPr>
        <w:br/>
      </w:r>
      <w:r w:rsidRPr="00913AAF">
        <w:rPr>
          <w:rStyle w:val="hljs-comment"/>
          <w:rFonts w:ascii="Courier New" w:hAnsi="Courier New" w:cs="Courier New"/>
          <w:color w:val="283155"/>
          <w:lang w:val="de-LI"/>
        </w:rPr>
        <w:t>// 4^2 = 16</w:t>
      </w:r>
      <w:r w:rsidRPr="00913AAF">
        <w:rPr>
          <w:rFonts w:ascii="Courier New" w:hAnsi="Courier New" w:cs="Courier New"/>
          <w:color w:val="000000"/>
          <w:lang w:val="de-LI"/>
        </w:rPr>
        <w:br/>
      </w:r>
      <w:r w:rsidRPr="00913AAF">
        <w:rPr>
          <w:rStyle w:val="hljs-comment"/>
          <w:rFonts w:ascii="Courier New" w:hAnsi="Courier New" w:cs="Courier New"/>
          <w:color w:val="283155"/>
          <w:lang w:val="de-LI"/>
        </w:rPr>
        <w:t>// ...</w:t>
      </w:r>
    </w:p>
    <w:p w14:paraId="04C0EEC6" w14:textId="77777777" w:rsidR="00DF54FF" w:rsidRDefault="00DF54FF">
      <w:pPr>
        <w:spacing w:after="160" w:line="259" w:lineRule="auto"/>
        <w:rPr>
          <w:rFonts w:eastAsiaTheme="majorEastAsia" w:cstheme="majorBidi"/>
          <w:color w:val="000000" w:themeColor="text1"/>
          <w:sz w:val="28"/>
          <w:lang w:val="de-LI" w:eastAsia="de-CH"/>
        </w:rPr>
      </w:pPr>
      <w:r>
        <w:rPr>
          <w:lang w:val="de-LI" w:eastAsia="de-CH"/>
        </w:rPr>
        <w:br w:type="page"/>
      </w:r>
    </w:p>
    <w:p w14:paraId="0742DB17" w14:textId="79426F9E" w:rsidR="004015DA" w:rsidRPr="00913AAF" w:rsidRDefault="004015DA" w:rsidP="004015DA">
      <w:pPr>
        <w:pStyle w:val="berschrift3"/>
        <w:spacing w:before="240"/>
        <w:rPr>
          <w:lang w:val="de-LI" w:eastAsia="de-CH"/>
        </w:rPr>
      </w:pPr>
      <w:r w:rsidRPr="00913AAF">
        <w:rPr>
          <w:lang w:val="de-LI" w:eastAsia="de-CH"/>
        </w:rPr>
        <w:lastRenderedPageBreak/>
        <w:t>Auftrag 8 – Berechne die Distanz zwischen zwei Punkten</w:t>
      </w:r>
    </w:p>
    <w:p w14:paraId="2ADBAC4A" w14:textId="77777777" w:rsidR="004015DA" w:rsidRPr="00913AAF" w:rsidRDefault="004015DA" w:rsidP="004015DA">
      <w:pPr>
        <w:rPr>
          <w:lang w:val="de-LI" w:eastAsia="de-CH"/>
        </w:rPr>
      </w:pPr>
      <w:r w:rsidRPr="00913AAF"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6351F116" wp14:editId="599AB680">
            <wp:simplePos x="0" y="0"/>
            <wp:positionH relativeFrom="margin">
              <wp:align>right</wp:align>
            </wp:positionH>
            <wp:positionV relativeFrom="paragraph">
              <wp:posOffset>345440</wp:posOffset>
            </wp:positionV>
            <wp:extent cx="2124710" cy="1727835"/>
            <wp:effectExtent l="0" t="0" r="0" b="5715"/>
            <wp:wrapSquare wrapText="bothSides"/>
            <wp:docPr id="14" name="Grafik 14" descr="https://upload.wikimedia.org/wikipedia/commons/thumb/2/27/01-Abstand_zweier_Punkte.svg/1280px-01-Abstand_zweier_Punkt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pload.wikimedia.org/wikipedia/commons/thumb/2/27/01-Abstand_zweier_Punkte.svg/1280px-01-Abstand_zweier_Punkte.sv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3AAF">
        <w:rPr>
          <w:noProof/>
          <w:lang w:eastAsia="de-CH"/>
        </w:rPr>
        <w:drawing>
          <wp:anchor distT="0" distB="0" distL="114300" distR="114300" simplePos="0" relativeHeight="251662336" behindDoc="0" locked="0" layoutInCell="1" allowOverlap="1" wp14:anchorId="700DF079" wp14:editId="61CF41F9">
            <wp:simplePos x="0" y="0"/>
            <wp:positionH relativeFrom="column">
              <wp:posOffset>649539</wp:posOffset>
            </wp:positionH>
            <wp:positionV relativeFrom="paragraph">
              <wp:posOffset>265430</wp:posOffset>
            </wp:positionV>
            <wp:extent cx="1609090" cy="361950"/>
            <wp:effectExtent l="0" t="0" r="0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AAF">
        <w:rPr>
          <w:lang w:val="de-LI" w:eastAsia="de-CH"/>
        </w:rPr>
        <w:t>Die Distanz zwischen zwei Punkten berechnet man mittels Satzes von Pythagoras.</w:t>
      </w:r>
    </w:p>
    <w:p w14:paraId="486D6FCB" w14:textId="77777777" w:rsidR="004015DA" w:rsidRPr="00913AAF" w:rsidRDefault="004015DA" w:rsidP="004015DA">
      <w:pPr>
        <w:rPr>
          <w:lang w:val="de-LI" w:eastAsia="de-CH"/>
        </w:rPr>
      </w:pPr>
      <w:r w:rsidRPr="00913AAF">
        <w:rPr>
          <w:lang w:val="de-LI" w:eastAsia="de-CH"/>
        </w:rPr>
        <w:t xml:space="preserve">Distanz = </w:t>
      </w:r>
    </w:p>
    <w:p w14:paraId="2966A194" w14:textId="77777777" w:rsidR="004015DA" w:rsidRPr="00913AAF" w:rsidRDefault="004015DA" w:rsidP="004015DA">
      <w:pPr>
        <w:rPr>
          <w:lang w:val="de-LI" w:eastAsia="de-CH"/>
        </w:rPr>
      </w:pPr>
      <w:r w:rsidRPr="00913AAF">
        <w:rPr>
          <w:lang w:val="de-LI" w:eastAsia="de-CH"/>
        </w:rPr>
        <w:t xml:space="preserve">Vervollständige den Code, so dass folgender Output erzeugt wird: </w:t>
      </w:r>
    </w:p>
    <w:p w14:paraId="615174A5" w14:textId="77777777" w:rsidR="004015DA" w:rsidRPr="00913AAF" w:rsidRDefault="004015DA" w:rsidP="00401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de-LI" w:eastAsia="de-CH"/>
        </w:rPr>
      </w:pPr>
      <w:r w:rsidRPr="00913AAF">
        <w:rPr>
          <w:noProof/>
          <w:lang w:eastAsia="de-CH"/>
        </w:rPr>
        <w:drawing>
          <wp:inline distT="0" distB="0" distL="0" distR="0" wp14:anchorId="75137BB1" wp14:editId="077D3AAD">
            <wp:extent cx="1719817" cy="17532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2149" b="-1"/>
                    <a:stretch/>
                  </pic:blipFill>
                  <pic:spPr bwMode="auto">
                    <a:xfrm>
                      <a:off x="0" y="0"/>
                      <a:ext cx="1769572" cy="18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4BB88" w14:textId="77777777" w:rsidR="004015DA" w:rsidRPr="00913AAF" w:rsidRDefault="004015DA" w:rsidP="00401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val="de-LI" w:eastAsia="de-CH"/>
        </w:rPr>
      </w:pPr>
    </w:p>
    <w:p w14:paraId="23CAFEDD" w14:textId="77777777" w:rsidR="004015DA" w:rsidRPr="00D97163" w:rsidRDefault="004015DA" w:rsidP="00DF54FF">
      <w:pPr>
        <w:pStyle w:val="CodeBlock"/>
      </w:pPr>
      <w:r w:rsidRPr="00D97163">
        <w:rPr>
          <w:bCs/>
          <w:color w:val="000080"/>
        </w:rPr>
        <w:t xml:space="preserve">public static void </w:t>
      </w:r>
      <w:r w:rsidRPr="00D97163">
        <w:t>main(String[] args) {</w:t>
      </w:r>
      <w:r w:rsidRPr="00D97163">
        <w:br/>
        <w:t xml:space="preserve">    </w:t>
      </w:r>
      <w:r w:rsidRPr="00D97163">
        <w:rPr>
          <w:bCs/>
          <w:color w:val="000080"/>
        </w:rPr>
        <w:t xml:space="preserve">int </w:t>
      </w:r>
      <w:r w:rsidRPr="00D97163">
        <w:t xml:space="preserve">x1 = </w:t>
      </w:r>
      <w:r w:rsidRPr="00D97163">
        <w:rPr>
          <w:color w:val="0000FF"/>
        </w:rPr>
        <w:t>1</w:t>
      </w:r>
      <w:r w:rsidRPr="00D97163">
        <w:t>;</w:t>
      </w:r>
      <w:r w:rsidRPr="00D97163">
        <w:br/>
        <w:t xml:space="preserve">    </w:t>
      </w:r>
      <w:r w:rsidRPr="00D97163">
        <w:rPr>
          <w:bCs/>
          <w:color w:val="000080"/>
        </w:rPr>
        <w:t xml:space="preserve">int </w:t>
      </w:r>
      <w:r w:rsidRPr="00D97163">
        <w:t xml:space="preserve">y1 = </w:t>
      </w:r>
      <w:r w:rsidRPr="00D97163">
        <w:rPr>
          <w:color w:val="0000FF"/>
        </w:rPr>
        <w:t>1</w:t>
      </w:r>
      <w:r w:rsidRPr="00D97163">
        <w:t>;</w:t>
      </w:r>
      <w:r w:rsidRPr="00D97163">
        <w:br/>
        <w:t xml:space="preserve">    </w:t>
      </w:r>
      <w:r w:rsidRPr="00D97163">
        <w:rPr>
          <w:bCs/>
          <w:color w:val="000080"/>
        </w:rPr>
        <w:t xml:space="preserve">int </w:t>
      </w:r>
      <w:r w:rsidRPr="00D97163">
        <w:t xml:space="preserve">x2 = </w:t>
      </w:r>
      <w:r w:rsidRPr="00D97163">
        <w:rPr>
          <w:color w:val="0000FF"/>
        </w:rPr>
        <w:t>4</w:t>
      </w:r>
      <w:r w:rsidRPr="00D97163">
        <w:t>;</w:t>
      </w:r>
      <w:r w:rsidRPr="00D97163">
        <w:br/>
        <w:t xml:space="preserve">    </w:t>
      </w:r>
      <w:r w:rsidRPr="00D97163">
        <w:rPr>
          <w:bCs/>
          <w:color w:val="000080"/>
        </w:rPr>
        <w:t xml:space="preserve">int </w:t>
      </w:r>
      <w:r w:rsidRPr="00D97163">
        <w:t xml:space="preserve">y2 = </w:t>
      </w:r>
      <w:r w:rsidRPr="00D97163">
        <w:rPr>
          <w:color w:val="0000FF"/>
        </w:rPr>
        <w:t>4</w:t>
      </w:r>
      <w:r w:rsidRPr="00D97163">
        <w:t>;</w:t>
      </w:r>
      <w:r w:rsidRPr="00D97163">
        <w:br/>
        <w:t xml:space="preserve">    </w:t>
      </w:r>
      <w:r w:rsidRPr="00D97163">
        <w:rPr>
          <w:bCs/>
          <w:color w:val="000080"/>
        </w:rPr>
        <w:t xml:space="preserve">double </w:t>
      </w:r>
      <w:r w:rsidRPr="00D97163">
        <w:t xml:space="preserve">distance = </w:t>
      </w:r>
      <w:r w:rsidRPr="00D97163">
        <w:rPr>
          <w:b/>
        </w:rPr>
        <w:t>&lt;TODO&gt;</w:t>
      </w:r>
      <w:r w:rsidRPr="00D97163">
        <w:br/>
        <w:t xml:space="preserve">    System.</w:t>
      </w:r>
      <w:r w:rsidRPr="00D97163">
        <w:rPr>
          <w:bCs/>
          <w:i/>
          <w:iCs/>
          <w:color w:val="660E7A"/>
        </w:rPr>
        <w:t>out</w:t>
      </w:r>
      <w:r w:rsidRPr="00D97163">
        <w:t>.println(</w:t>
      </w:r>
      <w:r w:rsidRPr="00D97163">
        <w:rPr>
          <w:bCs/>
          <w:color w:val="008000"/>
        </w:rPr>
        <w:t xml:space="preserve">"Distance: " </w:t>
      </w:r>
      <w:r w:rsidRPr="00D97163">
        <w:t>+ distance);</w:t>
      </w:r>
      <w:r w:rsidRPr="00D97163">
        <w:br/>
        <w:t>}</w:t>
      </w:r>
    </w:p>
    <w:p w14:paraId="3DA02F70" w14:textId="18BAC3D1" w:rsidR="004015DA" w:rsidRPr="00913AAF" w:rsidRDefault="00ED2DEF" w:rsidP="004C0C60">
      <w:pPr>
        <w:pStyle w:val="berschrift3"/>
        <w:rPr>
          <w:lang w:val="de-LI"/>
        </w:rPr>
      </w:pPr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4FF6E970" wp14:editId="729F19B5">
                <wp:extent cx="4555490" cy="1764665"/>
                <wp:effectExtent l="0" t="0" r="0" b="6985"/>
                <wp:docPr id="44" name="Zeichenbereich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" name="Textfeld 42" title="Dies ist eine Notiz"/>
                        <wps:cNvSpPr txBox="1"/>
                        <wps:spPr>
                          <a:xfrm>
                            <a:off x="119987" y="35989"/>
                            <a:ext cx="4273755" cy="17288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0FEB63" w14:textId="77777777" w:rsidR="00ED2DEF" w:rsidRPr="002E7C20" w:rsidRDefault="00ED2DEF" w:rsidP="00ED2DEF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  <w:p w14:paraId="55C60463" w14:textId="6EA76992" w:rsidR="00ED2DEF" w:rsidRDefault="00ED2DEF" w:rsidP="00ED2DEF">
                              <w:r>
                                <w:t xml:space="preserve">Wir haben dir gezeigt, wie du die </w:t>
                              </w:r>
                              <w:r w:rsidRPr="00ED2DEF">
                                <w:rPr>
                                  <w:rStyle w:val="CodeInlineZchn"/>
                                </w:rPr>
                                <w:t>Math.pow()</w:t>
                              </w:r>
                              <w:r>
                                <w:t>-Methode benutzen kannst, um hochzurechnen.</w:t>
                              </w:r>
                            </w:p>
                            <w:p w14:paraId="2789FE73" w14:textId="2BCDD9BB" w:rsidR="00ED2DEF" w:rsidRPr="00230FC0" w:rsidRDefault="00ED2DEF" w:rsidP="00ED2DEF">
                              <w:r>
                                <w:t>Findest du selbst heraus, wie du Quadratwurzeln berechnen kannst?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0" tIns="180000" rIns="36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3" name="Grafik 4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" y="172222"/>
                            <a:ext cx="520831" cy="4836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FF6E970" id="Zeichenbereich 44" o:spid="_x0000_s1058" editas="canvas" style="width:358.7pt;height:138.95pt;mso-position-horizontal-relative:char;mso-position-vertical-relative:line" coordsize="45554,17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">
                <v:shape id="_x0000_s1059" type="#_x0000_t75" style="position:absolute;width:45554;height:17646;visibility:visible;mso-wrap-style:square">
                  <v:fill o:detectmouseclick="t"/>
                  <v:path o:connecttype="none"/>
                </v:shape>
                <v:shape id="Textfeld 42" o:spid="_x0000_s1060" type="#_x0000_t202" style="position:absolute;left:1199;top:359;width:42738;height:17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" fillcolor="#ececec" stroked="f" strokeweight=".5pt">
                  <v:textbox style="mso-fit-shape-to-text:t" inset="15mm,5mm,10mm,3mm">
                    <w:txbxContent>
                      <w:p w14:paraId="380FEB63" w14:textId="77777777" w:rsidR="00ED2DEF" w:rsidRPr="002E7C20" w:rsidRDefault="00ED2DEF" w:rsidP="00ED2DEF">
                        <w:pP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Hinweis</w:t>
                        </w:r>
                      </w:p>
                      <w:p w14:paraId="55C60463" w14:textId="6EA76992" w:rsidR="00ED2DEF" w:rsidRDefault="00ED2DEF" w:rsidP="00ED2DEF">
                        <w:r>
                          <w:t xml:space="preserve">Wir haben dir gezeigt, wie du die </w:t>
                        </w:r>
                        <w:proofErr w:type="spellStart"/>
                        <w:proofErr w:type="gramStart"/>
                        <w:r w:rsidRPr="00ED2DEF">
                          <w:rPr>
                            <w:rStyle w:val="CodeInlineZchn"/>
                          </w:rPr>
                          <w:t>Math.pow</w:t>
                        </w:r>
                        <w:proofErr w:type="spellEnd"/>
                        <w:r w:rsidRPr="00ED2DEF">
                          <w:rPr>
                            <w:rStyle w:val="CodeInlineZchn"/>
                          </w:rPr>
                          <w:t>(</w:t>
                        </w:r>
                        <w:proofErr w:type="gramEnd"/>
                        <w:r w:rsidRPr="00ED2DEF">
                          <w:rPr>
                            <w:rStyle w:val="CodeInlineZchn"/>
                          </w:rPr>
                          <w:t>)</w:t>
                        </w:r>
                        <w:r>
                          <w:t>-Methode benutzen kannst, um hochzurechnen.</w:t>
                        </w:r>
                      </w:p>
                      <w:p w14:paraId="2789FE73" w14:textId="2BCDD9BB" w:rsidR="00ED2DEF" w:rsidRPr="00230FC0" w:rsidRDefault="00ED2DEF" w:rsidP="00ED2DEF">
                        <w:r>
                          <w:t>Findest du selbst heraus, wie du Quadratwurzeln berechnen kannst?</w:t>
                        </w:r>
                      </w:p>
                    </w:txbxContent>
                  </v:textbox>
                </v:shape>
                <v:shape id="Grafik 43" o:spid="_x0000_s1061" type="#_x0000_t75" style="position:absolute;top:1722;width:5208;height:4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14:paraId="4548BCA5" w14:textId="77777777" w:rsidR="004268DD" w:rsidRPr="00913AAF" w:rsidRDefault="004015DA" w:rsidP="004C0C60">
      <w:pPr>
        <w:pStyle w:val="berschrift3"/>
        <w:rPr>
          <w:lang w:val="de-LI"/>
        </w:rPr>
      </w:pPr>
      <w:r w:rsidRPr="00913AAF">
        <w:rPr>
          <w:lang w:val="de-LI"/>
        </w:rPr>
        <w:t>Auftrag 9</w:t>
      </w:r>
      <w:r w:rsidR="004C0C60" w:rsidRPr="00913AAF">
        <w:rPr>
          <w:lang w:val="de-LI"/>
        </w:rPr>
        <w:t xml:space="preserve"> - </w:t>
      </w:r>
      <w:r w:rsidR="004268DD" w:rsidRPr="00913AAF">
        <w:rPr>
          <w:lang w:val="de-LI"/>
        </w:rPr>
        <w:t>BMI</w:t>
      </w:r>
    </w:p>
    <w:p w14:paraId="1279E16F" w14:textId="77777777" w:rsidR="004268DD" w:rsidRPr="00913AAF" w:rsidRDefault="004268DD" w:rsidP="004268DD">
      <w:pPr>
        <w:rPr>
          <w:lang w:val="de-LI" w:eastAsia="de-CH"/>
        </w:rPr>
      </w:pPr>
      <w:r w:rsidRPr="00913AAF">
        <w:rPr>
          <w:lang w:val="de-LI" w:eastAsia="de-CH"/>
        </w:rPr>
        <w:t>Frage den Benutzer nach seinem Gewicht, seinem Namen und seiner Körpergrösse. Das Programm soll den Bodymassindex mit folgender Formel berechnen:</w:t>
      </w:r>
    </w:p>
    <w:p w14:paraId="68CA0A7B" w14:textId="77777777" w:rsidR="004268DD" w:rsidRPr="00913AAF" w:rsidRDefault="004268DD" w:rsidP="004268DD">
      <w:pPr>
        <w:autoSpaceDE w:val="0"/>
        <w:autoSpaceDN w:val="0"/>
        <w:adjustRightInd w:val="0"/>
        <w:spacing w:after="0"/>
        <w:ind w:left="708" w:firstLine="708"/>
        <w:rPr>
          <w:lang w:val="de-LI" w:eastAsia="de-CH"/>
        </w:rPr>
      </w:pPr>
      <w:r w:rsidRPr="00913AAF">
        <w:rPr>
          <w:lang w:val="de-LI" w:eastAsia="de-CH"/>
        </w:rPr>
        <w:t>Gewicht (kg)</w:t>
      </w:r>
    </w:p>
    <w:p w14:paraId="2A010280" w14:textId="77777777" w:rsidR="004268DD" w:rsidRPr="00913AAF" w:rsidRDefault="004268DD" w:rsidP="004268DD">
      <w:p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 xml:space="preserve">BMI = </w:t>
      </w:r>
      <w:r w:rsidRPr="00913AAF">
        <w:rPr>
          <w:lang w:val="de-LI" w:eastAsia="de-CH"/>
        </w:rPr>
        <w:tab/>
      </w:r>
      <w:r w:rsidRPr="00913AAF">
        <w:rPr>
          <w:lang w:val="de-LI" w:eastAsia="de-CH"/>
        </w:rPr>
        <w:tab/>
        <w:t>------------</w:t>
      </w:r>
    </w:p>
    <w:p w14:paraId="03C9BEF9" w14:textId="77777777" w:rsidR="004268DD" w:rsidRPr="00913AAF" w:rsidRDefault="004268DD" w:rsidP="004268DD">
      <w:pPr>
        <w:autoSpaceDE w:val="0"/>
        <w:autoSpaceDN w:val="0"/>
        <w:adjustRightInd w:val="0"/>
        <w:spacing w:after="0"/>
        <w:ind w:left="708" w:firstLine="708"/>
        <w:rPr>
          <w:lang w:val="de-LI" w:eastAsia="de-CH"/>
        </w:rPr>
      </w:pPr>
      <w:r w:rsidRPr="00913AAF">
        <w:rPr>
          <w:lang w:val="de-LI" w:eastAsia="de-CH"/>
        </w:rPr>
        <w:t>Grösse² (m)</w:t>
      </w:r>
    </w:p>
    <w:p w14:paraId="6DAFFB18" w14:textId="77777777" w:rsidR="004268DD" w:rsidRPr="00913AAF" w:rsidRDefault="004268DD" w:rsidP="004268DD">
      <w:pPr>
        <w:autoSpaceDE w:val="0"/>
        <w:autoSpaceDN w:val="0"/>
        <w:adjustRightInd w:val="0"/>
        <w:spacing w:after="0"/>
        <w:ind w:left="708" w:firstLine="708"/>
        <w:rPr>
          <w:lang w:val="de-LI" w:eastAsia="de-CH"/>
        </w:rPr>
      </w:pPr>
    </w:p>
    <w:p w14:paraId="1340C11B" w14:textId="77777777" w:rsidR="004268DD" w:rsidRPr="00913AAF" w:rsidRDefault="004268DD" w:rsidP="004268DD">
      <w:pPr>
        <w:autoSpaceDE w:val="0"/>
        <w:autoSpaceDN w:val="0"/>
        <w:adjustRightInd w:val="0"/>
        <w:rPr>
          <w:lang w:val="de-LI" w:eastAsia="de-CH"/>
        </w:rPr>
      </w:pPr>
      <w:r w:rsidRPr="00913AAF">
        <w:rPr>
          <w:lang w:val="de-LI" w:eastAsia="de-CH"/>
        </w:rPr>
        <w:t>Gib den Namen und BMI auf der Konsole aus.</w:t>
      </w:r>
    </w:p>
    <w:p w14:paraId="363CE62D" w14:textId="77777777" w:rsidR="004268DD" w:rsidRPr="00913AAF" w:rsidRDefault="003E44D4" w:rsidP="004C0C60">
      <w:pPr>
        <w:pStyle w:val="berschrift3"/>
        <w:rPr>
          <w:lang w:val="de-LI"/>
        </w:rPr>
      </w:pPr>
      <w:r w:rsidRPr="00913AAF">
        <w:rPr>
          <w:lang w:val="de-LI"/>
        </w:rPr>
        <w:t>Auftrag 10</w:t>
      </w:r>
      <w:r w:rsidR="004C0C60" w:rsidRPr="00913AAF">
        <w:rPr>
          <w:lang w:val="de-LI"/>
        </w:rPr>
        <w:t xml:space="preserve"> - </w:t>
      </w:r>
      <w:r w:rsidR="004268DD" w:rsidRPr="00913AAF">
        <w:rPr>
          <w:lang w:val="de-LI"/>
        </w:rPr>
        <w:t>Kleiner Rechner</w:t>
      </w:r>
    </w:p>
    <w:p w14:paraId="59571D1E" w14:textId="77777777" w:rsidR="004268DD" w:rsidRPr="00913AAF" w:rsidRDefault="004268DD" w:rsidP="004268DD">
      <w:p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>Der Benutzer kann zwei Zahlen und einen Operator eingeben. (+</w:t>
      </w:r>
      <w:r w:rsidR="00934097" w:rsidRPr="00913AAF">
        <w:rPr>
          <w:lang w:val="de-LI" w:eastAsia="de-CH"/>
        </w:rPr>
        <w:t xml:space="preserve">, </w:t>
      </w:r>
      <w:r w:rsidRPr="00913AAF">
        <w:rPr>
          <w:lang w:val="de-LI" w:eastAsia="de-CH"/>
        </w:rPr>
        <w:t>*</w:t>
      </w:r>
      <w:r w:rsidR="00934097" w:rsidRPr="00913AAF">
        <w:rPr>
          <w:lang w:val="de-LI" w:eastAsia="de-CH"/>
        </w:rPr>
        <w:t xml:space="preserve">, </w:t>
      </w:r>
      <w:r w:rsidRPr="00913AAF">
        <w:rPr>
          <w:lang w:val="de-LI" w:eastAsia="de-CH"/>
        </w:rPr>
        <w:t>/</w:t>
      </w:r>
      <w:r w:rsidR="00934097" w:rsidRPr="00913AAF">
        <w:rPr>
          <w:lang w:val="de-LI" w:eastAsia="de-CH"/>
        </w:rPr>
        <w:t xml:space="preserve">, </w:t>
      </w:r>
      <w:r w:rsidRPr="00913AAF">
        <w:rPr>
          <w:lang w:val="de-LI" w:eastAsia="de-CH"/>
        </w:rPr>
        <w:t>-</w:t>
      </w:r>
      <w:r w:rsidR="00934097" w:rsidRPr="00913AAF">
        <w:rPr>
          <w:lang w:val="de-LI" w:eastAsia="de-CH"/>
        </w:rPr>
        <w:t xml:space="preserve">, </w:t>
      </w:r>
      <w:r w:rsidRPr="00913AAF">
        <w:rPr>
          <w:lang w:val="de-LI" w:eastAsia="de-CH"/>
        </w:rPr>
        <w:t>%)</w:t>
      </w:r>
    </w:p>
    <w:p w14:paraId="7E0500C1" w14:textId="128A52C0" w:rsidR="004268DD" w:rsidRPr="00913AAF" w:rsidRDefault="004268DD" w:rsidP="004268DD">
      <w:p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>Am Bildschirm soll nun die entsprechende Rechenaufgabe und das Resultat erscheinen:</w:t>
      </w:r>
      <w:r w:rsidR="00487C6B">
        <w:rPr>
          <w:lang w:val="de-LI" w:eastAsia="de-CH"/>
        </w:rPr>
        <w:br/>
      </w:r>
    </w:p>
    <w:p w14:paraId="20FAEBCB" w14:textId="77777777" w:rsidR="004268DD" w:rsidRPr="00913AAF" w:rsidRDefault="004268DD" w:rsidP="00487C6B">
      <w:pPr>
        <w:pStyle w:val="CodeInline"/>
      </w:pPr>
      <w:r w:rsidRPr="00913AAF">
        <w:t xml:space="preserve">System.out.println(zahl1 + </w:t>
      </w:r>
      <w:r w:rsidRPr="00913AAF">
        <w:rPr>
          <w:rStyle w:val="hljs-string"/>
          <w:rFonts w:ascii="Courier New" w:hAnsi="Courier New" w:cs="Courier New"/>
          <w:color w:val="C93E33"/>
        </w:rPr>
        <w:t xml:space="preserve">" * " </w:t>
      </w:r>
      <w:r w:rsidRPr="00913AAF">
        <w:t xml:space="preserve">+ zahl2 + </w:t>
      </w:r>
      <w:r w:rsidRPr="00913AAF">
        <w:rPr>
          <w:rStyle w:val="hljs-string"/>
          <w:rFonts w:ascii="Courier New" w:hAnsi="Courier New" w:cs="Courier New"/>
          <w:color w:val="C93E33"/>
        </w:rPr>
        <w:t xml:space="preserve">"ergibt " </w:t>
      </w:r>
      <w:r w:rsidRPr="00913AAF">
        <w:t>+ resultat);</w:t>
      </w:r>
    </w:p>
    <w:p w14:paraId="55349200" w14:textId="77777777" w:rsidR="004C0C60" w:rsidRPr="00913AAF" w:rsidRDefault="004C0C60" w:rsidP="004C0C60">
      <w:pPr>
        <w:rPr>
          <w:b/>
          <w:lang w:val="de-LI"/>
        </w:rPr>
      </w:pPr>
      <w:r w:rsidRPr="00913AAF">
        <w:rPr>
          <w:b/>
          <w:lang w:val="de-LI"/>
        </w:rPr>
        <w:t>V</w:t>
      </w:r>
      <w:r w:rsidR="00A500A9" w:rsidRPr="00913AAF">
        <w:rPr>
          <w:b/>
          <w:lang w:val="de-LI"/>
        </w:rPr>
        <w:t>erwende dabei eine swi</w:t>
      </w:r>
      <w:r w:rsidR="00EC5D47" w:rsidRPr="00913AAF">
        <w:rPr>
          <w:b/>
          <w:lang w:val="de-LI"/>
        </w:rPr>
        <w:t>t</w:t>
      </w:r>
      <w:r w:rsidR="00A500A9" w:rsidRPr="00913AAF">
        <w:rPr>
          <w:b/>
          <w:lang w:val="de-LI"/>
        </w:rPr>
        <w:t>ch-case Anweisung!</w:t>
      </w:r>
    </w:p>
    <w:p w14:paraId="0E5AD5FA" w14:textId="77777777" w:rsidR="00282689" w:rsidRDefault="00282689">
      <w:pPr>
        <w:spacing w:after="160" w:line="259" w:lineRule="auto"/>
        <w:rPr>
          <w:rFonts w:eastAsiaTheme="majorEastAsia" w:cstheme="majorBidi"/>
          <w:color w:val="000000" w:themeColor="text1"/>
          <w:sz w:val="28"/>
          <w:lang w:val="de-LI"/>
        </w:rPr>
      </w:pPr>
      <w:r>
        <w:rPr>
          <w:lang w:val="de-LI"/>
        </w:rPr>
        <w:br w:type="page"/>
      </w:r>
    </w:p>
    <w:p w14:paraId="5CD2003C" w14:textId="55B44843" w:rsidR="002A379E" w:rsidRPr="00913AAF" w:rsidRDefault="003E44D4" w:rsidP="002A379E">
      <w:pPr>
        <w:pStyle w:val="berschrift3"/>
        <w:rPr>
          <w:lang w:val="de-LI"/>
        </w:rPr>
      </w:pPr>
      <w:r w:rsidRPr="00913AAF">
        <w:rPr>
          <w:lang w:val="de-LI"/>
        </w:rPr>
        <w:lastRenderedPageBreak/>
        <w:t>Auftrag 11</w:t>
      </w:r>
      <w:r w:rsidR="002A379E" w:rsidRPr="00913AAF">
        <w:rPr>
          <w:lang w:val="de-LI"/>
        </w:rPr>
        <w:t xml:space="preserve"> - Einfache Methoden aus dem Paket</w:t>
      </w:r>
      <w:r w:rsidR="00282689">
        <w:rPr>
          <w:lang w:val="de-LI"/>
        </w:rPr>
        <w:t xml:space="preserve"> </w:t>
      </w:r>
      <w:r w:rsidR="00282689" w:rsidRPr="00282689">
        <w:rPr>
          <w:rStyle w:val="CodeInlineZchn"/>
          <w:sz w:val="30"/>
          <w:szCs w:val="30"/>
        </w:rPr>
        <w:t>java.lang</w:t>
      </w:r>
    </w:p>
    <w:p w14:paraId="7F5FEFC2" w14:textId="77777777" w:rsidR="002A379E" w:rsidRPr="00913AAF" w:rsidRDefault="002A379E" w:rsidP="002A379E">
      <w:pPr>
        <w:rPr>
          <w:lang w:val="de-LI"/>
        </w:rPr>
      </w:pPr>
      <w:r w:rsidRPr="00913AAF">
        <w:rPr>
          <w:lang w:val="de-LI"/>
        </w:rPr>
        <w:t>Teste folgende Methoden aus. Was machen sie? Beschreibe Zweck und Output mittels Kommentar.</w:t>
      </w:r>
    </w:p>
    <w:p w14:paraId="1E7DF03F" w14:textId="15178278" w:rsidR="002A379E" w:rsidRPr="00913AAF" w:rsidRDefault="002A379E" w:rsidP="002A379E">
      <w:pPr>
        <w:rPr>
          <w:lang w:val="de-LI"/>
        </w:rPr>
      </w:pPr>
      <w:r w:rsidRPr="00913AAF">
        <w:rPr>
          <w:rFonts w:ascii="Courier New" w:hAnsi="Courier New" w:cs="Courier New"/>
          <w:color w:val="000000"/>
          <w:lang w:val="de-LI"/>
        </w:rPr>
        <w:t>System.out.println(Math.random());</w:t>
      </w:r>
      <w:r w:rsidRPr="00913AAF">
        <w:rPr>
          <w:rFonts w:ascii="Courier New" w:hAnsi="Courier New" w:cs="Courier New"/>
          <w:color w:val="000000"/>
          <w:lang w:val="de-LI"/>
        </w:rPr>
        <w:br/>
        <w:t>System.out.println(Math.PI);</w:t>
      </w:r>
      <w:r w:rsidRPr="00913AAF">
        <w:rPr>
          <w:rFonts w:ascii="Courier New" w:hAnsi="Courier New" w:cs="Courier New"/>
          <w:color w:val="000000"/>
          <w:lang w:val="de-LI"/>
        </w:rPr>
        <w:br/>
        <w:t>System.out.println(Math.sqrt(</w:t>
      </w:r>
      <w:r w:rsidRPr="00913AAF">
        <w:rPr>
          <w:rStyle w:val="hljs-number"/>
          <w:rFonts w:ascii="Courier New" w:hAnsi="Courier New" w:cs="Courier New"/>
          <w:color w:val="984B97"/>
          <w:lang w:val="de-LI"/>
        </w:rPr>
        <w:t>81</w:t>
      </w:r>
      <w:r w:rsidRPr="00913AAF">
        <w:rPr>
          <w:rFonts w:ascii="Courier New" w:hAnsi="Courier New" w:cs="Courier New"/>
          <w:color w:val="000000"/>
          <w:lang w:val="de-LI"/>
        </w:rPr>
        <w:t>));</w:t>
      </w:r>
      <w:r w:rsidRPr="00913AAF">
        <w:rPr>
          <w:rFonts w:ascii="Courier New" w:hAnsi="Courier New" w:cs="Courier New"/>
          <w:color w:val="000000"/>
          <w:lang w:val="de-LI"/>
        </w:rPr>
        <w:br/>
        <w:t>System.out.println(Math.round(</w:t>
      </w:r>
      <w:r w:rsidRPr="00913AAF">
        <w:rPr>
          <w:rStyle w:val="hljs-number"/>
          <w:rFonts w:ascii="Courier New" w:hAnsi="Courier New" w:cs="Courier New"/>
          <w:color w:val="984B97"/>
          <w:lang w:val="de-LI"/>
        </w:rPr>
        <w:t>3.14</w:t>
      </w:r>
      <w:r w:rsidRPr="00913AAF">
        <w:rPr>
          <w:rFonts w:ascii="Courier New" w:hAnsi="Courier New" w:cs="Courier New"/>
          <w:color w:val="000000"/>
          <w:lang w:val="de-LI"/>
        </w:rPr>
        <w:t>));</w:t>
      </w:r>
      <w:r w:rsidRPr="00913AAF">
        <w:rPr>
          <w:rFonts w:ascii="Courier New" w:hAnsi="Courier New" w:cs="Courier New"/>
          <w:color w:val="000000"/>
          <w:lang w:val="de-LI"/>
        </w:rPr>
        <w:br/>
        <w:t>System.out.println(Math.max(</w:t>
      </w:r>
      <w:r w:rsidRPr="00913AAF">
        <w:rPr>
          <w:rStyle w:val="hljs-number"/>
          <w:rFonts w:ascii="Courier New" w:hAnsi="Courier New" w:cs="Courier New"/>
          <w:color w:val="984B97"/>
          <w:lang w:val="de-LI"/>
        </w:rPr>
        <w:t>2343</w:t>
      </w:r>
      <w:r w:rsidRPr="00913AAF">
        <w:rPr>
          <w:rFonts w:ascii="Courier New" w:hAnsi="Courier New" w:cs="Courier New"/>
          <w:color w:val="000000"/>
          <w:lang w:val="de-LI"/>
        </w:rPr>
        <w:t>, </w:t>
      </w:r>
      <w:r w:rsidRPr="00913AAF">
        <w:rPr>
          <w:rStyle w:val="hljs-number"/>
          <w:rFonts w:ascii="Courier New" w:hAnsi="Courier New" w:cs="Courier New"/>
          <w:color w:val="984B97"/>
          <w:lang w:val="de-LI"/>
        </w:rPr>
        <w:t>432</w:t>
      </w:r>
      <w:r w:rsidR="00EE0441" w:rsidRPr="00913AAF">
        <w:rPr>
          <w:rFonts w:ascii="Courier New" w:hAnsi="Courier New" w:cs="Courier New"/>
          <w:color w:val="000000"/>
          <w:lang w:val="de-LI"/>
        </w:rPr>
        <w:t>));</w:t>
      </w:r>
    </w:p>
    <w:p w14:paraId="607663A5" w14:textId="77777777" w:rsidR="00313FA4" w:rsidRPr="00913AAF" w:rsidRDefault="00313FA4" w:rsidP="00A500A9">
      <w:pPr>
        <w:pStyle w:val="berschrift2"/>
        <w:rPr>
          <w:lang w:val="de-LI"/>
        </w:rPr>
      </w:pPr>
      <w:r w:rsidRPr="00913AAF">
        <w:rPr>
          <w:lang w:val="de-LI"/>
        </w:rPr>
        <w:t>Arrays</w:t>
      </w:r>
    </w:p>
    <w:p w14:paraId="38D9AB13" w14:textId="6AE1A8D5" w:rsidR="00313FA4" w:rsidRPr="00913AAF" w:rsidRDefault="00B36820" w:rsidP="00B36820">
      <w:pPr>
        <w:rPr>
          <w:lang w:val="de-LI"/>
        </w:rPr>
      </w:pPr>
      <w:r w:rsidRPr="00913AAF">
        <w:rPr>
          <w:b/>
          <w:lang w:val="de-LI"/>
        </w:rPr>
        <w:t>Arrays</w:t>
      </w:r>
      <w:r w:rsidRPr="00913AAF">
        <w:rPr>
          <w:lang w:val="de-LI"/>
        </w:rPr>
        <w:t xml:space="preserve"> bei Java beinhalte</w:t>
      </w:r>
      <w:r w:rsidR="00CA77FE" w:rsidRPr="00913AAF">
        <w:rPr>
          <w:lang w:val="de-LI"/>
        </w:rPr>
        <w:t>n</w:t>
      </w:r>
      <w:r w:rsidRPr="00913AAF">
        <w:rPr>
          <w:lang w:val="de-LI"/>
        </w:rPr>
        <w:t xml:space="preserve"> nur Werte </w:t>
      </w:r>
      <w:r w:rsidRPr="00913AAF">
        <w:rPr>
          <w:b/>
          <w:lang w:val="de-LI"/>
        </w:rPr>
        <w:t xml:space="preserve">eines </w:t>
      </w:r>
      <w:r w:rsidRPr="0019099C">
        <w:rPr>
          <w:lang w:val="de-LI"/>
        </w:rPr>
        <w:t>Datentyps</w:t>
      </w:r>
      <w:r w:rsidR="005F2A9E" w:rsidRPr="00913AAF">
        <w:rPr>
          <w:b/>
          <w:lang w:val="de-LI"/>
        </w:rPr>
        <w:t>,</w:t>
      </w:r>
      <w:r w:rsidR="001450DD" w:rsidRPr="00913AAF">
        <w:rPr>
          <w:lang w:val="de-LI"/>
        </w:rPr>
        <w:t xml:space="preserve"> d</w:t>
      </w:r>
      <w:r w:rsidRPr="00913AAF">
        <w:rPr>
          <w:lang w:val="de-LI"/>
        </w:rPr>
        <w:t xml:space="preserve">ie Länge des Arrays ist </w:t>
      </w:r>
      <w:r w:rsidRPr="00913AAF">
        <w:rPr>
          <w:b/>
          <w:lang w:val="de-LI"/>
        </w:rPr>
        <w:t>unveränderbar</w:t>
      </w:r>
      <w:r w:rsidRPr="00913AAF">
        <w:rPr>
          <w:lang w:val="de-LI"/>
        </w:rPr>
        <w:t xml:space="preserve"> und muss beim Initialisieren gesetzt werden.</w:t>
      </w:r>
      <w:r w:rsidR="001450DD" w:rsidRPr="00913AAF">
        <w:rPr>
          <w:lang w:val="de-LI"/>
        </w:rPr>
        <w:t xml:space="preserve"> </w:t>
      </w:r>
      <w:r w:rsidR="001450DD" w:rsidRPr="00913AAF">
        <w:rPr>
          <w:lang w:val="de-LI"/>
        </w:rPr>
        <w:br/>
        <w:t>Du kannst ein Array als Liste von bestimmter Länge erstellen</w:t>
      </w:r>
      <w:r w:rsidR="00EC5D47" w:rsidRPr="00913AAF">
        <w:rPr>
          <w:lang w:val="de-LI"/>
        </w:rPr>
        <w:t>,</w:t>
      </w:r>
      <w:r w:rsidR="001450DD" w:rsidRPr="00913AAF">
        <w:rPr>
          <w:lang w:val="de-LI"/>
        </w:rPr>
        <w:t xml:space="preserve"> oder das Array auch gleich mit konkreten Werten initialisieren.</w:t>
      </w:r>
    </w:p>
    <w:p w14:paraId="1184D498" w14:textId="15FB9701" w:rsidR="00B36820" w:rsidRPr="00913AAF" w:rsidRDefault="00B36820" w:rsidP="00B36820">
      <w:pPr>
        <w:pStyle w:val="HTMLVorformatiert"/>
        <w:shd w:val="clear" w:color="auto" w:fill="FFFFFF"/>
        <w:rPr>
          <w:rFonts w:ascii="Consolas" w:hAnsi="Consolas"/>
          <w:color w:val="000000"/>
          <w:lang w:val="de-LI"/>
        </w:rPr>
      </w:pPr>
      <w:r w:rsidRPr="00913AAF">
        <w:rPr>
          <w:rFonts w:ascii="Consolas" w:hAnsi="Consolas"/>
          <w:bCs/>
          <w:color w:val="000080"/>
          <w:lang w:val="de-LI"/>
        </w:rPr>
        <w:t>int</w:t>
      </w:r>
      <w:r w:rsidRPr="00913AAF">
        <w:rPr>
          <w:rFonts w:ascii="Consolas" w:hAnsi="Consolas"/>
          <w:color w:val="000000"/>
          <w:lang w:val="de-LI"/>
        </w:rPr>
        <w:t xml:space="preserve">[] </w:t>
      </w:r>
      <w:r w:rsidR="00191925">
        <w:rPr>
          <w:rFonts w:ascii="Consolas" w:hAnsi="Consolas"/>
          <w:color w:val="000000"/>
          <w:lang w:val="de-LI"/>
        </w:rPr>
        <w:t>mein</w:t>
      </w:r>
      <w:r w:rsidRPr="00913AAF">
        <w:rPr>
          <w:rFonts w:ascii="Consolas" w:hAnsi="Consolas"/>
          <w:color w:val="000000"/>
          <w:lang w:val="de-LI"/>
        </w:rPr>
        <w:t xml:space="preserve">Array = </w:t>
      </w:r>
      <w:r w:rsidRPr="00913AAF">
        <w:rPr>
          <w:rFonts w:ascii="Consolas" w:hAnsi="Consolas"/>
          <w:bCs/>
          <w:color w:val="000080"/>
          <w:lang w:val="de-LI"/>
        </w:rPr>
        <w:t>new int</w:t>
      </w:r>
      <w:r w:rsidRPr="00913AAF">
        <w:rPr>
          <w:rFonts w:ascii="Consolas" w:hAnsi="Consolas"/>
          <w:color w:val="000000"/>
          <w:lang w:val="de-LI"/>
        </w:rPr>
        <w:t>[</w:t>
      </w:r>
      <w:r w:rsidRPr="00913AAF">
        <w:rPr>
          <w:rFonts w:ascii="Consolas" w:hAnsi="Consolas"/>
          <w:color w:val="0000FF"/>
          <w:lang w:val="de-LI"/>
        </w:rPr>
        <w:t>3</w:t>
      </w:r>
      <w:r w:rsidRPr="00913AAF">
        <w:rPr>
          <w:rFonts w:ascii="Consolas" w:hAnsi="Consolas"/>
          <w:color w:val="000000"/>
          <w:lang w:val="de-LI"/>
        </w:rPr>
        <w:t>];</w:t>
      </w:r>
      <w:r w:rsidRPr="00913AAF">
        <w:rPr>
          <w:rFonts w:ascii="Consolas" w:hAnsi="Consolas"/>
          <w:color w:val="000000"/>
          <w:lang w:val="de-LI"/>
        </w:rPr>
        <w:br/>
      </w:r>
      <w:r w:rsidRPr="00913AAF">
        <w:rPr>
          <w:rFonts w:ascii="Consolas" w:hAnsi="Consolas"/>
          <w:bCs/>
          <w:color w:val="000080"/>
          <w:lang w:val="de-LI"/>
        </w:rPr>
        <w:t>int</w:t>
      </w:r>
      <w:r w:rsidRPr="00913AAF">
        <w:rPr>
          <w:rFonts w:ascii="Consolas" w:hAnsi="Consolas"/>
          <w:color w:val="000000"/>
          <w:lang w:val="de-LI"/>
        </w:rPr>
        <w:t xml:space="preserve">[] zahlen = { </w:t>
      </w:r>
      <w:r w:rsidRPr="00913AAF">
        <w:rPr>
          <w:rFonts w:ascii="Consolas" w:hAnsi="Consolas"/>
          <w:color w:val="0000FF"/>
          <w:lang w:val="de-LI"/>
        </w:rPr>
        <w:t>10</w:t>
      </w:r>
      <w:r w:rsidRPr="00913AAF">
        <w:rPr>
          <w:rFonts w:ascii="Consolas" w:hAnsi="Consolas"/>
          <w:color w:val="000000"/>
          <w:lang w:val="de-LI"/>
        </w:rPr>
        <w:t xml:space="preserve">, </w:t>
      </w:r>
      <w:r w:rsidRPr="00913AAF">
        <w:rPr>
          <w:rFonts w:ascii="Consolas" w:hAnsi="Consolas"/>
          <w:color w:val="0000FF"/>
          <w:lang w:val="de-LI"/>
        </w:rPr>
        <w:t>20</w:t>
      </w:r>
      <w:r w:rsidRPr="00913AAF">
        <w:rPr>
          <w:rFonts w:ascii="Consolas" w:hAnsi="Consolas"/>
          <w:color w:val="000000"/>
          <w:lang w:val="de-LI"/>
        </w:rPr>
        <w:t xml:space="preserve">, </w:t>
      </w:r>
      <w:r w:rsidRPr="00913AAF">
        <w:rPr>
          <w:rFonts w:ascii="Consolas" w:hAnsi="Consolas"/>
          <w:color w:val="0000FF"/>
          <w:lang w:val="de-LI"/>
        </w:rPr>
        <w:t xml:space="preserve">13 </w:t>
      </w:r>
      <w:r w:rsidRPr="00913AAF">
        <w:rPr>
          <w:rFonts w:ascii="Consolas" w:hAnsi="Consolas"/>
          <w:color w:val="000000"/>
          <w:lang w:val="de-LI"/>
        </w:rPr>
        <w:t>};</w:t>
      </w:r>
      <w:r w:rsidRPr="00913AAF">
        <w:rPr>
          <w:rFonts w:ascii="Consolas" w:hAnsi="Consolas"/>
          <w:color w:val="000000"/>
          <w:lang w:val="de-LI"/>
        </w:rPr>
        <w:br/>
        <w:t xml:space="preserve">String[] farben = { </w:t>
      </w:r>
      <w:r w:rsidRPr="00913AAF">
        <w:rPr>
          <w:rFonts w:ascii="Consolas" w:hAnsi="Consolas"/>
          <w:bCs/>
          <w:color w:val="008000"/>
          <w:lang w:val="de-LI"/>
        </w:rPr>
        <w:t>"Rot"</w:t>
      </w:r>
      <w:r w:rsidRPr="00913AAF">
        <w:rPr>
          <w:rFonts w:ascii="Consolas" w:hAnsi="Consolas"/>
          <w:color w:val="000000"/>
          <w:lang w:val="de-LI"/>
        </w:rPr>
        <w:t xml:space="preserve">, </w:t>
      </w:r>
      <w:r w:rsidRPr="00913AAF">
        <w:rPr>
          <w:rFonts w:ascii="Consolas" w:hAnsi="Consolas"/>
          <w:bCs/>
          <w:color w:val="008000"/>
          <w:lang w:val="de-LI"/>
        </w:rPr>
        <w:t>"Grün"</w:t>
      </w:r>
      <w:r w:rsidRPr="00913AAF">
        <w:rPr>
          <w:rFonts w:ascii="Consolas" w:hAnsi="Consolas"/>
          <w:color w:val="000000"/>
          <w:lang w:val="de-LI"/>
        </w:rPr>
        <w:t xml:space="preserve">, </w:t>
      </w:r>
      <w:r w:rsidRPr="00913AAF">
        <w:rPr>
          <w:rFonts w:ascii="Consolas" w:hAnsi="Consolas"/>
          <w:bCs/>
          <w:color w:val="008000"/>
          <w:lang w:val="de-LI"/>
        </w:rPr>
        <w:t xml:space="preserve">"Blau" </w:t>
      </w:r>
      <w:r w:rsidRPr="00913AAF">
        <w:rPr>
          <w:rFonts w:ascii="Consolas" w:hAnsi="Consolas"/>
          <w:color w:val="000000"/>
          <w:lang w:val="de-LI"/>
        </w:rPr>
        <w:t>};</w:t>
      </w:r>
    </w:p>
    <w:p w14:paraId="2FDC72C8" w14:textId="29F503B8" w:rsidR="00B36820" w:rsidRPr="00913AAF" w:rsidRDefault="001450DD" w:rsidP="001450DD">
      <w:pPr>
        <w:spacing w:before="240" w:after="120"/>
        <w:rPr>
          <w:lang w:val="de-LI"/>
        </w:rPr>
      </w:pPr>
      <w:r w:rsidRPr="00913AAF">
        <w:rPr>
          <w:lang w:val="de-LI"/>
        </w:rPr>
        <w:t>Das Lesen und</w:t>
      </w:r>
      <w:r w:rsidR="00B36820" w:rsidRPr="00913AAF">
        <w:rPr>
          <w:lang w:val="de-LI"/>
        </w:rPr>
        <w:t xml:space="preserve"> Schreiben </w:t>
      </w:r>
      <w:r w:rsidRPr="00913AAF">
        <w:rPr>
          <w:lang w:val="de-LI"/>
        </w:rPr>
        <w:t>bei</w:t>
      </w:r>
      <w:r w:rsidR="00B36820" w:rsidRPr="00913AAF">
        <w:rPr>
          <w:lang w:val="de-LI"/>
        </w:rPr>
        <w:t xml:space="preserve"> Arrays</w:t>
      </w:r>
      <w:r w:rsidRPr="00913AAF">
        <w:rPr>
          <w:lang w:val="de-LI"/>
        </w:rPr>
        <w:t xml:space="preserve"> erfolgt über den </w:t>
      </w:r>
      <w:r w:rsidR="00406A4C">
        <w:rPr>
          <w:b/>
          <w:lang w:val="de-LI"/>
        </w:rPr>
        <w:t>Index-</w:t>
      </w:r>
      <w:r w:rsidRPr="00913AAF">
        <w:rPr>
          <w:b/>
          <w:lang w:val="de-LI"/>
        </w:rPr>
        <w:t>Operator</w:t>
      </w:r>
      <w:r w:rsidR="00B36820" w:rsidRPr="00913AAF">
        <w:rPr>
          <w:lang w:val="de-LI"/>
        </w:rPr>
        <w:t>:</w:t>
      </w:r>
    </w:p>
    <w:p w14:paraId="372C38E6" w14:textId="7CEF6DF9" w:rsidR="001450DD" w:rsidRPr="00913AAF" w:rsidRDefault="00B36820" w:rsidP="00B36820">
      <w:pPr>
        <w:spacing w:after="360"/>
        <w:rPr>
          <w:rFonts w:ascii="Consolas" w:hAnsi="Consolas"/>
          <w:i/>
          <w:iCs/>
          <w:color w:val="808080"/>
          <w:sz w:val="20"/>
          <w:szCs w:val="20"/>
          <w:lang w:val="de-LI"/>
        </w:rPr>
      </w:pPr>
      <w:r w:rsidRPr="00913AAF">
        <w:rPr>
          <w:rFonts w:ascii="Consolas" w:hAnsi="Consolas"/>
          <w:bCs/>
          <w:color w:val="000080"/>
          <w:sz w:val="20"/>
          <w:szCs w:val="20"/>
          <w:lang w:val="de-LI"/>
        </w:rPr>
        <w:t xml:space="preserve">int </w:t>
      </w:r>
      <w:r w:rsidRPr="00913AAF">
        <w:rPr>
          <w:rFonts w:ascii="Consolas" w:hAnsi="Consolas"/>
          <w:color w:val="000000"/>
          <w:sz w:val="20"/>
          <w:szCs w:val="20"/>
          <w:lang w:val="de-LI"/>
        </w:rPr>
        <w:t>x = zahlen[</w:t>
      </w:r>
      <w:r w:rsidRPr="00913AAF">
        <w:rPr>
          <w:rFonts w:ascii="Consolas" w:hAnsi="Consolas"/>
          <w:color w:val="0000FF"/>
          <w:sz w:val="20"/>
          <w:szCs w:val="20"/>
          <w:lang w:val="de-LI"/>
        </w:rPr>
        <w:t>0</w:t>
      </w:r>
      <w:r w:rsidRPr="00913AAF">
        <w:rPr>
          <w:rFonts w:ascii="Consolas" w:hAnsi="Consolas"/>
          <w:color w:val="000000"/>
          <w:sz w:val="20"/>
          <w:szCs w:val="20"/>
          <w:lang w:val="de-LI"/>
        </w:rPr>
        <w:t xml:space="preserve">];    </w:t>
      </w:r>
      <w:r w:rsidRPr="00913AAF">
        <w:rPr>
          <w:rFonts w:ascii="Consolas" w:hAnsi="Consolas"/>
          <w:color w:val="000000"/>
          <w:sz w:val="20"/>
          <w:szCs w:val="20"/>
          <w:lang w:val="de-LI"/>
        </w:rPr>
        <w:tab/>
      </w:r>
      <w:r w:rsidRPr="00913AAF">
        <w:rPr>
          <w:rFonts w:ascii="Consolas" w:hAnsi="Consolas"/>
          <w:i/>
          <w:iCs/>
          <w:color w:val="808080"/>
          <w:sz w:val="20"/>
          <w:szCs w:val="20"/>
          <w:lang w:val="de-LI"/>
        </w:rPr>
        <w:t>// x = 10</w:t>
      </w:r>
      <w:r w:rsidRPr="00913AAF">
        <w:rPr>
          <w:rFonts w:ascii="Consolas" w:hAnsi="Consolas"/>
          <w:i/>
          <w:iCs/>
          <w:color w:val="808080"/>
          <w:sz w:val="20"/>
          <w:szCs w:val="20"/>
          <w:lang w:val="de-LI"/>
        </w:rPr>
        <w:br/>
      </w:r>
      <w:r w:rsidRPr="00913AAF">
        <w:rPr>
          <w:rFonts w:ascii="Consolas" w:hAnsi="Consolas"/>
          <w:color w:val="000000"/>
          <w:sz w:val="20"/>
          <w:szCs w:val="20"/>
          <w:lang w:val="de-LI"/>
        </w:rPr>
        <w:t>zahlen[</w:t>
      </w:r>
      <w:r w:rsidRPr="00913AAF">
        <w:rPr>
          <w:rFonts w:ascii="Consolas" w:hAnsi="Consolas"/>
          <w:color w:val="0000FF"/>
          <w:sz w:val="20"/>
          <w:szCs w:val="20"/>
          <w:lang w:val="de-LI"/>
        </w:rPr>
        <w:t>1</w:t>
      </w:r>
      <w:r w:rsidRPr="00913AAF">
        <w:rPr>
          <w:rFonts w:ascii="Consolas" w:hAnsi="Consolas"/>
          <w:color w:val="000000"/>
          <w:sz w:val="20"/>
          <w:szCs w:val="20"/>
          <w:lang w:val="de-LI"/>
        </w:rPr>
        <w:t xml:space="preserve">] = </w:t>
      </w:r>
      <w:r w:rsidRPr="00913AAF">
        <w:rPr>
          <w:rFonts w:ascii="Consolas" w:hAnsi="Consolas"/>
          <w:color w:val="0000FF"/>
          <w:sz w:val="20"/>
          <w:szCs w:val="20"/>
          <w:lang w:val="de-LI"/>
        </w:rPr>
        <w:t>15</w:t>
      </w:r>
      <w:r w:rsidRPr="00913AAF">
        <w:rPr>
          <w:rFonts w:ascii="Consolas" w:hAnsi="Consolas"/>
          <w:color w:val="000000"/>
          <w:sz w:val="20"/>
          <w:szCs w:val="20"/>
          <w:lang w:val="de-LI"/>
        </w:rPr>
        <w:t xml:space="preserve">;   </w:t>
      </w:r>
      <w:r w:rsidRPr="00913AAF">
        <w:rPr>
          <w:rFonts w:ascii="Consolas" w:hAnsi="Consolas"/>
          <w:color w:val="000000"/>
          <w:sz w:val="20"/>
          <w:szCs w:val="20"/>
          <w:lang w:val="de-LI"/>
        </w:rPr>
        <w:tab/>
      </w:r>
      <w:r w:rsidR="00945135">
        <w:rPr>
          <w:rFonts w:ascii="Consolas" w:hAnsi="Consolas"/>
          <w:i/>
          <w:iCs/>
          <w:color w:val="808080"/>
          <w:sz w:val="20"/>
          <w:szCs w:val="20"/>
          <w:lang w:val="de-LI"/>
        </w:rPr>
        <w:t>// [10, 1</w:t>
      </w:r>
      <w:r w:rsidR="006140C3">
        <w:rPr>
          <w:rFonts w:ascii="Consolas" w:hAnsi="Consolas"/>
          <w:i/>
          <w:iCs/>
          <w:color w:val="808080"/>
          <w:sz w:val="20"/>
          <w:szCs w:val="20"/>
          <w:lang w:val="de-LI"/>
        </w:rPr>
        <w:t>5</w:t>
      </w:r>
      <w:r w:rsidR="006949E0">
        <w:rPr>
          <w:rFonts w:ascii="Consolas" w:hAnsi="Consolas"/>
          <w:i/>
          <w:iCs/>
          <w:color w:val="808080"/>
          <w:sz w:val="20"/>
          <w:szCs w:val="20"/>
          <w:lang w:val="de-LI"/>
        </w:rPr>
        <w:t>, 13</w:t>
      </w:r>
      <w:r w:rsidR="001450DD" w:rsidRPr="00913AAF">
        <w:rPr>
          <w:rFonts w:ascii="Consolas" w:hAnsi="Consolas"/>
          <w:i/>
          <w:iCs/>
          <w:color w:val="808080"/>
          <w:sz w:val="20"/>
          <w:szCs w:val="20"/>
          <w:lang w:val="de-LI"/>
        </w:rPr>
        <w:t>]</w:t>
      </w:r>
    </w:p>
    <w:p w14:paraId="368FAC04" w14:textId="77777777" w:rsidR="001450DD" w:rsidRPr="00913AAF" w:rsidRDefault="00B36820" w:rsidP="00B36820">
      <w:pPr>
        <w:spacing w:after="360"/>
        <w:rPr>
          <w:rFonts w:ascii="Consolas" w:hAnsi="Consolas"/>
          <w:i/>
          <w:iCs/>
          <w:color w:val="808080"/>
          <w:sz w:val="20"/>
          <w:szCs w:val="20"/>
          <w:lang w:val="de-LI"/>
        </w:rPr>
      </w:pPr>
      <w:r w:rsidRPr="00913AAF">
        <w:rPr>
          <w:rFonts w:ascii="Consolas" w:hAnsi="Consolas"/>
          <w:color w:val="000000"/>
          <w:sz w:val="20"/>
          <w:szCs w:val="20"/>
          <w:lang w:val="de-LI"/>
        </w:rPr>
        <w:t>x = zahlen.</w:t>
      </w:r>
      <w:r w:rsidRPr="00913AAF">
        <w:rPr>
          <w:rFonts w:ascii="Consolas" w:hAnsi="Consolas"/>
          <w:bCs/>
          <w:color w:val="660E7A"/>
          <w:sz w:val="20"/>
          <w:szCs w:val="20"/>
          <w:lang w:val="de-LI"/>
        </w:rPr>
        <w:t>length</w:t>
      </w:r>
      <w:r w:rsidRPr="00913AAF">
        <w:rPr>
          <w:rFonts w:ascii="Consolas" w:hAnsi="Consolas"/>
          <w:color w:val="000000"/>
          <w:sz w:val="20"/>
          <w:szCs w:val="20"/>
          <w:lang w:val="de-LI"/>
        </w:rPr>
        <w:t xml:space="preserve">; </w:t>
      </w:r>
      <w:r w:rsidR="001450DD" w:rsidRPr="00913AAF">
        <w:rPr>
          <w:rFonts w:ascii="Consolas" w:hAnsi="Consolas"/>
          <w:color w:val="000000"/>
          <w:sz w:val="20"/>
          <w:szCs w:val="20"/>
          <w:lang w:val="de-LI"/>
        </w:rPr>
        <w:tab/>
      </w:r>
      <w:r w:rsidR="001450DD" w:rsidRPr="00913AAF">
        <w:rPr>
          <w:rFonts w:ascii="Consolas" w:hAnsi="Consolas"/>
          <w:i/>
          <w:iCs/>
          <w:color w:val="808080"/>
          <w:sz w:val="20"/>
          <w:szCs w:val="20"/>
          <w:lang w:val="de-LI"/>
        </w:rPr>
        <w:t>// x = 3</w:t>
      </w:r>
    </w:p>
    <w:p w14:paraId="40C6F4D6" w14:textId="77777777" w:rsidR="001450DD" w:rsidRPr="00913AAF" w:rsidRDefault="001450DD" w:rsidP="001450DD">
      <w:pPr>
        <w:spacing w:after="120"/>
        <w:rPr>
          <w:lang w:val="de-LI"/>
        </w:rPr>
      </w:pPr>
      <w:r w:rsidRPr="00913AAF">
        <w:rPr>
          <w:lang w:val="de-LI"/>
        </w:rPr>
        <w:t xml:space="preserve">Für das </w:t>
      </w:r>
      <w:r w:rsidR="00C96756" w:rsidRPr="00913AAF">
        <w:rPr>
          <w:lang w:val="de-LI"/>
        </w:rPr>
        <w:t>D</w:t>
      </w:r>
      <w:r w:rsidR="00B36820" w:rsidRPr="00913AAF">
        <w:rPr>
          <w:lang w:val="de-LI"/>
        </w:rPr>
        <w:t>urchlaufen (iterieren)</w:t>
      </w:r>
      <w:r w:rsidRPr="00913AAF">
        <w:rPr>
          <w:lang w:val="de-LI"/>
        </w:rPr>
        <w:t xml:space="preserve"> durch Arrays, existiert eine </w:t>
      </w:r>
      <w:r w:rsidR="007F1F1F" w:rsidRPr="00913AAF">
        <w:rPr>
          <w:lang w:val="de-LI"/>
        </w:rPr>
        <w:t>spezielle</w:t>
      </w:r>
      <w:r w:rsidRPr="00913AAF">
        <w:rPr>
          <w:lang w:val="de-LI"/>
        </w:rPr>
        <w:t xml:space="preserve"> </w:t>
      </w:r>
      <w:r w:rsidRPr="00406A4C">
        <w:rPr>
          <w:rStyle w:val="CodeInlineZchn"/>
        </w:rPr>
        <w:t>for</w:t>
      </w:r>
      <w:r w:rsidRPr="00913AAF">
        <w:rPr>
          <w:b/>
          <w:lang w:val="de-LI"/>
        </w:rPr>
        <w:t>-</w:t>
      </w:r>
      <w:r w:rsidR="004004B9" w:rsidRPr="00913AAF">
        <w:rPr>
          <w:b/>
          <w:lang w:val="de-LI"/>
        </w:rPr>
        <w:t>Schlaufe</w:t>
      </w:r>
      <w:r w:rsidRPr="00913AAF">
        <w:rPr>
          <w:lang w:val="de-LI"/>
        </w:rPr>
        <w:t>.</w:t>
      </w:r>
    </w:p>
    <w:p w14:paraId="2BAB9859" w14:textId="77777777" w:rsidR="00B36820" w:rsidRPr="00913AAF" w:rsidRDefault="00B36820" w:rsidP="00B36820">
      <w:pPr>
        <w:spacing w:after="360"/>
        <w:rPr>
          <w:sz w:val="20"/>
          <w:szCs w:val="20"/>
          <w:lang w:val="de-LI"/>
        </w:rPr>
      </w:pPr>
      <w:r w:rsidRPr="00913AAF">
        <w:rPr>
          <w:rFonts w:ascii="Consolas" w:hAnsi="Consolas"/>
          <w:bCs/>
          <w:color w:val="000080"/>
          <w:sz w:val="20"/>
          <w:szCs w:val="20"/>
          <w:lang w:val="de-LI"/>
        </w:rPr>
        <w:t xml:space="preserve">for </w:t>
      </w:r>
      <w:r w:rsidRPr="00913AAF">
        <w:rPr>
          <w:rFonts w:ascii="Consolas" w:hAnsi="Consolas"/>
          <w:color w:val="000000"/>
          <w:sz w:val="20"/>
          <w:szCs w:val="20"/>
          <w:lang w:val="de-LI"/>
        </w:rPr>
        <w:t>(String farbe : farben) {</w:t>
      </w:r>
      <w:r w:rsidRPr="00913AAF">
        <w:rPr>
          <w:rFonts w:ascii="Consolas" w:hAnsi="Consolas"/>
          <w:color w:val="000000"/>
          <w:sz w:val="20"/>
          <w:szCs w:val="20"/>
          <w:lang w:val="de-LI"/>
        </w:rPr>
        <w:br/>
        <w:t xml:space="preserve">    System.</w:t>
      </w:r>
      <w:r w:rsidRPr="00913AAF">
        <w:rPr>
          <w:rFonts w:ascii="Consolas" w:hAnsi="Consolas"/>
          <w:bCs/>
          <w:i/>
          <w:iCs/>
          <w:color w:val="660E7A"/>
          <w:sz w:val="20"/>
          <w:szCs w:val="20"/>
          <w:lang w:val="de-LI"/>
        </w:rPr>
        <w:t>out</w:t>
      </w:r>
      <w:r w:rsidRPr="00913AAF">
        <w:rPr>
          <w:rFonts w:ascii="Consolas" w:hAnsi="Consolas"/>
          <w:color w:val="000000"/>
          <w:sz w:val="20"/>
          <w:szCs w:val="20"/>
          <w:lang w:val="de-LI"/>
        </w:rPr>
        <w:t>.print(farbe);</w:t>
      </w:r>
      <w:r w:rsidRPr="00913AAF">
        <w:rPr>
          <w:rFonts w:ascii="Consolas" w:hAnsi="Consolas"/>
          <w:color w:val="000000"/>
          <w:sz w:val="20"/>
          <w:szCs w:val="20"/>
          <w:lang w:val="de-LI"/>
        </w:rPr>
        <w:br/>
        <w:t>}</w:t>
      </w:r>
    </w:p>
    <w:p w14:paraId="710069AB" w14:textId="77777777" w:rsidR="001450DD" w:rsidRPr="00913AAF" w:rsidRDefault="001450DD" w:rsidP="001450DD">
      <w:pPr>
        <w:pStyle w:val="berschrift4"/>
        <w:rPr>
          <w:lang w:val="de-LI"/>
        </w:rPr>
      </w:pPr>
      <w:r w:rsidRPr="00913AAF">
        <w:rPr>
          <w:lang w:val="de-LI"/>
        </w:rPr>
        <w:t>Task</w:t>
      </w:r>
    </w:p>
    <w:p w14:paraId="37E2AF12" w14:textId="01EB11A0" w:rsidR="001450DD" w:rsidRPr="00913AAF" w:rsidRDefault="001450DD" w:rsidP="001450DD">
      <w:pPr>
        <w:rPr>
          <w:lang w:val="de-LI"/>
        </w:rPr>
      </w:pPr>
      <w:r w:rsidRPr="00913AAF">
        <w:rPr>
          <w:lang w:val="de-LI"/>
        </w:rPr>
        <w:t xml:space="preserve">Kopiere die Codezeilen in </w:t>
      </w:r>
      <w:r w:rsidR="00967B7F">
        <w:rPr>
          <w:lang w:val="de-LI"/>
        </w:rPr>
        <w:t>eine neue Klasse</w:t>
      </w:r>
      <w:r w:rsidRPr="00913AAF">
        <w:rPr>
          <w:lang w:val="de-LI"/>
        </w:rPr>
        <w:t xml:space="preserve">, spiele etwas herum und debugge einmal durch. </w:t>
      </w:r>
    </w:p>
    <w:p w14:paraId="0E631963" w14:textId="77777777" w:rsidR="004133CE" w:rsidRPr="00913AAF" w:rsidRDefault="004133CE" w:rsidP="004133CE">
      <w:pPr>
        <w:pStyle w:val="berschrift3"/>
        <w:rPr>
          <w:lang w:val="de-LI"/>
        </w:rPr>
      </w:pPr>
      <w:r w:rsidRPr="00913AAF">
        <w:rPr>
          <w:lang w:val="de-LI"/>
        </w:rPr>
        <w:t>Auftrag 1</w:t>
      </w:r>
      <w:r w:rsidR="000F58EF" w:rsidRPr="00913AAF">
        <w:rPr>
          <w:lang w:val="de-LI"/>
        </w:rPr>
        <w:t>2</w:t>
      </w:r>
      <w:r w:rsidRPr="00913AAF">
        <w:rPr>
          <w:lang w:val="de-LI"/>
        </w:rPr>
        <w:t xml:space="preserve"> – </w:t>
      </w:r>
      <w:r w:rsidR="00EE358A" w:rsidRPr="00913AAF">
        <w:rPr>
          <w:lang w:val="de-LI"/>
        </w:rPr>
        <w:t>Arrays</w:t>
      </w:r>
    </w:p>
    <w:p w14:paraId="0AD1A842" w14:textId="18BAF9A5" w:rsidR="00EE358A" w:rsidRPr="00913AAF" w:rsidRDefault="00EE358A" w:rsidP="00EE358A">
      <w:pPr>
        <w:rPr>
          <w:lang w:val="de-LI"/>
        </w:rPr>
      </w:pPr>
      <w:r w:rsidRPr="00913AAF">
        <w:rPr>
          <w:lang w:val="de-LI"/>
        </w:rPr>
        <w:t>Schreibe die Lösungen a</w:t>
      </w:r>
      <w:r w:rsidR="004015DA" w:rsidRPr="00913AAF">
        <w:rPr>
          <w:lang w:val="de-LI"/>
        </w:rPr>
        <w:t xml:space="preserve">lle untereinander in eine </w:t>
      </w:r>
      <w:r w:rsidR="004015DA" w:rsidRPr="00C4239D">
        <w:rPr>
          <w:rStyle w:val="CodeInlineZchn"/>
        </w:rPr>
        <w:t>main</w:t>
      </w:r>
      <w:r w:rsidR="00C4239D" w:rsidRPr="00C4239D">
        <w:rPr>
          <w:rStyle w:val="CodeInlineZchn"/>
        </w:rPr>
        <w:t>()</w:t>
      </w:r>
      <w:r w:rsidRPr="00913AAF">
        <w:rPr>
          <w:lang w:val="de-LI"/>
        </w:rPr>
        <w:t>-Methode.</w:t>
      </w:r>
    </w:p>
    <w:p w14:paraId="2830B5C8" w14:textId="77777777" w:rsidR="004268DD" w:rsidRPr="00913AAF" w:rsidRDefault="004133CE" w:rsidP="004268DD">
      <w:pPr>
        <w:pStyle w:val="Listenabsatz"/>
        <w:numPr>
          <w:ilvl w:val="0"/>
          <w:numId w:val="21"/>
        </w:numPr>
        <w:spacing w:after="360" w:line="276" w:lineRule="auto"/>
        <w:rPr>
          <w:lang w:val="de-LI"/>
        </w:rPr>
      </w:pPr>
      <w:r w:rsidRPr="00913AAF">
        <w:rPr>
          <w:lang w:val="de-LI"/>
        </w:rPr>
        <w:t>D</w:t>
      </w:r>
      <w:r w:rsidR="004268DD" w:rsidRPr="00913AAF">
        <w:rPr>
          <w:lang w:val="de-LI"/>
        </w:rPr>
        <w:t xml:space="preserve">eklariere ein Array vom </w:t>
      </w:r>
      <w:r w:rsidR="004015DA" w:rsidRPr="00913AAF">
        <w:rPr>
          <w:lang w:val="de-LI"/>
        </w:rPr>
        <w:t>Datentyp</w:t>
      </w:r>
      <w:r w:rsidR="004268DD" w:rsidRPr="00913AAF">
        <w:rPr>
          <w:lang w:val="de-LI"/>
        </w:rPr>
        <w:t xml:space="preserve"> </w:t>
      </w:r>
      <w:r w:rsidR="004268DD" w:rsidRPr="00C4239D">
        <w:rPr>
          <w:rStyle w:val="CodeInlineZchn"/>
        </w:rPr>
        <w:t>int</w:t>
      </w:r>
      <w:r w:rsidR="004268DD" w:rsidRPr="00913AAF">
        <w:rPr>
          <w:lang w:val="de-LI"/>
        </w:rPr>
        <w:t xml:space="preserve"> mit der Länge 5. Fülle die Zahlen 0 – 4 von Hand in das Array. Gib alle Werte des Arrays </w:t>
      </w:r>
      <w:r w:rsidR="004015DA" w:rsidRPr="00913AAF">
        <w:rPr>
          <w:lang w:val="de-LI"/>
        </w:rPr>
        <w:t xml:space="preserve">mithilfe einer </w:t>
      </w:r>
      <w:r w:rsidR="004004B9" w:rsidRPr="00913AAF">
        <w:rPr>
          <w:lang w:val="de-LI"/>
        </w:rPr>
        <w:t>Schlaufe</w:t>
      </w:r>
      <w:r w:rsidR="004015DA" w:rsidRPr="00913AAF">
        <w:rPr>
          <w:lang w:val="de-LI"/>
        </w:rPr>
        <w:t xml:space="preserve"> </w:t>
      </w:r>
      <w:r w:rsidR="004268DD" w:rsidRPr="00913AAF">
        <w:rPr>
          <w:lang w:val="de-LI"/>
        </w:rPr>
        <w:t>in der Konsole aus.</w:t>
      </w:r>
    </w:p>
    <w:p w14:paraId="6FBA9045" w14:textId="77777777" w:rsidR="00EE358A" w:rsidRPr="00913AAF" w:rsidRDefault="004268DD" w:rsidP="00EE358A">
      <w:pPr>
        <w:pStyle w:val="Listenabsatz"/>
        <w:numPr>
          <w:ilvl w:val="0"/>
          <w:numId w:val="21"/>
        </w:numPr>
        <w:spacing w:after="360" w:line="276" w:lineRule="auto"/>
        <w:rPr>
          <w:lang w:val="de-LI"/>
        </w:rPr>
      </w:pPr>
      <w:r w:rsidRPr="00913AAF">
        <w:rPr>
          <w:lang w:val="de-LI"/>
        </w:rPr>
        <w:t xml:space="preserve">Deklariere ein Array vom </w:t>
      </w:r>
      <w:r w:rsidR="004015DA" w:rsidRPr="00913AAF">
        <w:rPr>
          <w:lang w:val="de-LI"/>
        </w:rPr>
        <w:t>Datentyp</w:t>
      </w:r>
      <w:r w:rsidRPr="00913AAF">
        <w:rPr>
          <w:lang w:val="de-LI"/>
        </w:rPr>
        <w:t xml:space="preserve"> </w:t>
      </w:r>
      <w:r w:rsidRPr="00C4239D">
        <w:rPr>
          <w:rStyle w:val="CodeInlineZchn"/>
        </w:rPr>
        <w:t>int</w:t>
      </w:r>
      <w:r w:rsidRPr="00913AAF">
        <w:rPr>
          <w:lang w:val="de-LI"/>
        </w:rPr>
        <w:t xml:space="preserve"> mit der Länge 100. Fülle die Zahlen 0 - 99 mit Hilfe einer </w:t>
      </w:r>
      <w:r w:rsidR="004004B9" w:rsidRPr="00913AAF">
        <w:rPr>
          <w:lang w:val="de-LI"/>
        </w:rPr>
        <w:t>Schlaufe</w:t>
      </w:r>
      <w:r w:rsidR="004015DA" w:rsidRPr="00913AAF">
        <w:rPr>
          <w:lang w:val="de-LI"/>
        </w:rPr>
        <w:t xml:space="preserve"> </w:t>
      </w:r>
      <w:r w:rsidRPr="00913AAF">
        <w:rPr>
          <w:lang w:val="de-LI"/>
        </w:rPr>
        <w:t>in das Array. Gib alle Werte des Arrays in der Konsole aus.</w:t>
      </w:r>
    </w:p>
    <w:p w14:paraId="633DA65E" w14:textId="77777777" w:rsidR="00EE358A" w:rsidRPr="00913AAF" w:rsidRDefault="004268DD" w:rsidP="00EE358A">
      <w:pPr>
        <w:pStyle w:val="Listenabsatz"/>
        <w:numPr>
          <w:ilvl w:val="0"/>
          <w:numId w:val="21"/>
        </w:numPr>
        <w:spacing w:after="360" w:line="276" w:lineRule="auto"/>
        <w:rPr>
          <w:lang w:val="de-LI"/>
        </w:rPr>
      </w:pPr>
      <w:r w:rsidRPr="00913AAF">
        <w:rPr>
          <w:lang w:val="de-LI"/>
        </w:rPr>
        <w:t>Nimm das Array aus der vorherigen Aufgabe und addiere alle Werte des Arrays. Welches Resultat ergibt sich?</w:t>
      </w:r>
    </w:p>
    <w:p w14:paraId="4F24555D" w14:textId="77777777" w:rsidR="00DB3315" w:rsidRPr="00913AAF" w:rsidRDefault="00EE08E6" w:rsidP="00DB3315">
      <w:pPr>
        <w:pStyle w:val="Listenabsatz"/>
        <w:numPr>
          <w:ilvl w:val="0"/>
          <w:numId w:val="21"/>
        </w:numPr>
        <w:spacing w:after="360" w:line="276" w:lineRule="auto"/>
        <w:rPr>
          <w:lang w:val="de-LI"/>
        </w:rPr>
      </w:pPr>
      <w:r w:rsidRPr="00913AAF">
        <w:rPr>
          <w:lang w:val="de-LI"/>
        </w:rPr>
        <w:t>Iteriere nochmals durch d</w:t>
      </w:r>
      <w:r w:rsidR="004268DD" w:rsidRPr="00913AAF">
        <w:rPr>
          <w:lang w:val="de-LI"/>
        </w:rPr>
        <w:t>ein Array und inkrementiere (+1) alle geraden Zahlen und dekrement</w:t>
      </w:r>
      <w:r w:rsidR="00DB3315" w:rsidRPr="00913AAF">
        <w:rPr>
          <w:lang w:val="de-LI"/>
        </w:rPr>
        <w:t>iere (-1) alle ungeraden Zahlen.</w:t>
      </w:r>
    </w:p>
    <w:p w14:paraId="3FEBBC3C" w14:textId="77777777" w:rsidR="0069752A" w:rsidRPr="00913AAF" w:rsidRDefault="0069752A" w:rsidP="0069752A">
      <w:pPr>
        <w:pStyle w:val="berschrift2"/>
        <w:rPr>
          <w:lang w:val="de-LI"/>
        </w:rPr>
      </w:pPr>
      <w:r w:rsidRPr="00913AAF">
        <w:rPr>
          <w:lang w:val="de-LI"/>
        </w:rPr>
        <w:lastRenderedPageBreak/>
        <w:t>Casten von primitiven Datentypen</w:t>
      </w:r>
    </w:p>
    <w:p w14:paraId="51A10F68" w14:textId="77777777" w:rsidR="0069752A" w:rsidRPr="00913AAF" w:rsidRDefault="0069752A" w:rsidP="0069752A">
      <w:pPr>
        <w:rPr>
          <w:lang w:val="de-LI"/>
        </w:rPr>
      </w:pPr>
      <w:r w:rsidRPr="00913AAF">
        <w:rPr>
          <w:lang w:val="de-LI"/>
        </w:rPr>
        <w:t xml:space="preserve">Auch Java kennt das </w:t>
      </w:r>
      <w:r w:rsidR="004B1C09" w:rsidRPr="00913AAF">
        <w:rPr>
          <w:lang w:val="de-LI"/>
        </w:rPr>
        <w:t>Casten von Daten</w:t>
      </w:r>
      <w:r w:rsidR="007C2801" w:rsidRPr="00913AAF">
        <w:rPr>
          <w:lang w:val="de-LI"/>
        </w:rPr>
        <w:t>t</w:t>
      </w:r>
      <w:r w:rsidR="004B1C09" w:rsidRPr="00913AAF">
        <w:rPr>
          <w:lang w:val="de-LI"/>
        </w:rPr>
        <w:t>ypen:</w:t>
      </w:r>
    </w:p>
    <w:p w14:paraId="2AD8D8CE" w14:textId="77777777" w:rsidR="004B1C09" w:rsidRPr="00EB5F3D" w:rsidRDefault="004B1C09" w:rsidP="004B1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  <w:lang w:val="fr-CH" w:eastAsia="de-CH"/>
        </w:rPr>
      </w:pPr>
      <w:r w:rsidRPr="00EB5F3D">
        <w:rPr>
          <w:rFonts w:ascii="Consolas" w:eastAsia="Times New Roman" w:hAnsi="Consolas" w:cs="Courier New"/>
          <w:bCs/>
          <w:color w:val="000080"/>
          <w:sz w:val="20"/>
          <w:szCs w:val="20"/>
          <w:lang w:val="fr-CH" w:eastAsia="de-CH"/>
        </w:rPr>
        <w:t xml:space="preserve">int </w:t>
      </w:r>
      <w:r w:rsidRPr="00EB5F3D">
        <w:rPr>
          <w:rFonts w:ascii="Consolas" w:eastAsia="Times New Roman" w:hAnsi="Consolas" w:cs="Courier New"/>
          <w:color w:val="000000"/>
          <w:sz w:val="20"/>
          <w:szCs w:val="20"/>
          <w:lang w:val="fr-CH" w:eastAsia="de-CH"/>
        </w:rPr>
        <w:t>i = Integer.</w:t>
      </w:r>
      <w:r w:rsidRPr="00EB5F3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fr-CH" w:eastAsia="de-CH"/>
        </w:rPr>
        <w:t>parseInt</w:t>
      </w:r>
      <w:r w:rsidRPr="00EB5F3D">
        <w:rPr>
          <w:rFonts w:ascii="Consolas" w:eastAsia="Times New Roman" w:hAnsi="Consolas" w:cs="Courier New"/>
          <w:color w:val="000000"/>
          <w:sz w:val="20"/>
          <w:szCs w:val="20"/>
          <w:lang w:val="fr-CH" w:eastAsia="de-CH"/>
        </w:rPr>
        <w:t>(</w:t>
      </w:r>
      <w:r w:rsidRPr="00EB5F3D">
        <w:rPr>
          <w:rFonts w:ascii="Consolas" w:eastAsia="Times New Roman" w:hAnsi="Consolas" w:cs="Courier New"/>
          <w:bCs/>
          <w:color w:val="008000"/>
          <w:sz w:val="20"/>
          <w:szCs w:val="20"/>
          <w:lang w:val="fr-CH" w:eastAsia="de-CH"/>
        </w:rPr>
        <w:t>"10"</w:t>
      </w:r>
      <w:r w:rsidRPr="00EB5F3D">
        <w:rPr>
          <w:rFonts w:ascii="Consolas" w:eastAsia="Times New Roman" w:hAnsi="Consolas" w:cs="Courier New"/>
          <w:color w:val="000000"/>
          <w:sz w:val="20"/>
          <w:szCs w:val="20"/>
          <w:lang w:val="fr-CH" w:eastAsia="de-CH"/>
        </w:rPr>
        <w:t>);</w:t>
      </w:r>
      <w:r w:rsidRPr="00EB5F3D">
        <w:rPr>
          <w:rFonts w:ascii="Consolas" w:eastAsia="Times New Roman" w:hAnsi="Consolas" w:cs="Courier New"/>
          <w:color w:val="000000"/>
          <w:sz w:val="20"/>
          <w:szCs w:val="20"/>
          <w:lang w:val="fr-CH" w:eastAsia="de-CH"/>
        </w:rPr>
        <w:br/>
      </w:r>
      <w:r w:rsidRPr="00EB5F3D">
        <w:rPr>
          <w:rFonts w:ascii="Consolas" w:eastAsia="Times New Roman" w:hAnsi="Consolas" w:cs="Courier New"/>
          <w:bCs/>
          <w:color w:val="000080"/>
          <w:sz w:val="20"/>
          <w:szCs w:val="20"/>
          <w:lang w:val="fr-CH" w:eastAsia="de-CH"/>
        </w:rPr>
        <w:t xml:space="preserve">double </w:t>
      </w:r>
      <w:r w:rsidRPr="00EB5F3D">
        <w:rPr>
          <w:rFonts w:ascii="Consolas" w:eastAsia="Times New Roman" w:hAnsi="Consolas" w:cs="Courier New"/>
          <w:color w:val="000000"/>
          <w:sz w:val="20"/>
          <w:szCs w:val="20"/>
          <w:lang w:val="fr-CH" w:eastAsia="de-CH"/>
        </w:rPr>
        <w:t>d = Double.</w:t>
      </w:r>
      <w:r w:rsidRPr="00EB5F3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fr-CH" w:eastAsia="de-CH"/>
        </w:rPr>
        <w:t>parseDouble</w:t>
      </w:r>
      <w:r w:rsidRPr="00EB5F3D">
        <w:rPr>
          <w:rFonts w:ascii="Consolas" w:eastAsia="Times New Roman" w:hAnsi="Consolas" w:cs="Courier New"/>
          <w:color w:val="000000"/>
          <w:sz w:val="20"/>
          <w:szCs w:val="20"/>
          <w:lang w:val="fr-CH" w:eastAsia="de-CH"/>
        </w:rPr>
        <w:t>(</w:t>
      </w:r>
      <w:r w:rsidRPr="00EB5F3D">
        <w:rPr>
          <w:rFonts w:ascii="Consolas" w:eastAsia="Times New Roman" w:hAnsi="Consolas" w:cs="Courier New"/>
          <w:bCs/>
          <w:color w:val="008000"/>
          <w:sz w:val="20"/>
          <w:szCs w:val="20"/>
          <w:lang w:val="fr-CH" w:eastAsia="de-CH"/>
        </w:rPr>
        <w:t>"5.5"</w:t>
      </w:r>
      <w:r w:rsidRPr="00EB5F3D">
        <w:rPr>
          <w:rFonts w:ascii="Consolas" w:eastAsia="Times New Roman" w:hAnsi="Consolas" w:cs="Courier New"/>
          <w:color w:val="000000"/>
          <w:sz w:val="20"/>
          <w:szCs w:val="20"/>
          <w:lang w:val="fr-CH" w:eastAsia="de-CH"/>
        </w:rPr>
        <w:t>);</w:t>
      </w:r>
      <w:r w:rsidRPr="00EB5F3D">
        <w:rPr>
          <w:rFonts w:ascii="Consolas" w:eastAsia="Times New Roman" w:hAnsi="Consolas" w:cs="Courier New"/>
          <w:color w:val="000000"/>
          <w:sz w:val="20"/>
          <w:szCs w:val="20"/>
          <w:lang w:val="fr-CH" w:eastAsia="de-CH"/>
        </w:rPr>
        <w:br/>
        <w:t>String text = Integer.</w:t>
      </w:r>
      <w:r w:rsidRPr="00EB5F3D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fr-CH" w:eastAsia="de-CH"/>
        </w:rPr>
        <w:t>toString</w:t>
      </w:r>
      <w:r w:rsidRPr="00EB5F3D">
        <w:rPr>
          <w:rFonts w:ascii="Consolas" w:eastAsia="Times New Roman" w:hAnsi="Consolas" w:cs="Courier New"/>
          <w:color w:val="000000"/>
          <w:sz w:val="20"/>
          <w:szCs w:val="20"/>
          <w:lang w:val="fr-CH" w:eastAsia="de-CH"/>
        </w:rPr>
        <w:t>(</w:t>
      </w:r>
      <w:r w:rsidRPr="00EB5F3D">
        <w:rPr>
          <w:rFonts w:ascii="Consolas" w:eastAsia="Times New Roman" w:hAnsi="Consolas" w:cs="Courier New"/>
          <w:color w:val="0000FF"/>
          <w:sz w:val="20"/>
          <w:szCs w:val="20"/>
          <w:lang w:val="fr-CH" w:eastAsia="de-CH"/>
        </w:rPr>
        <w:t>100</w:t>
      </w:r>
      <w:r w:rsidRPr="00EB5F3D">
        <w:rPr>
          <w:rFonts w:ascii="Consolas" w:eastAsia="Times New Roman" w:hAnsi="Consolas" w:cs="Courier New"/>
          <w:color w:val="000000"/>
          <w:sz w:val="20"/>
          <w:szCs w:val="20"/>
          <w:lang w:val="fr-CH" w:eastAsia="de-CH"/>
        </w:rPr>
        <w:t>);</w:t>
      </w:r>
    </w:p>
    <w:p w14:paraId="5C023060" w14:textId="77777777" w:rsidR="004B1C09" w:rsidRPr="00913AAF" w:rsidRDefault="004B1C09" w:rsidP="00233E2F">
      <w:pPr>
        <w:spacing w:before="240"/>
        <w:rPr>
          <w:bCs/>
          <w:lang w:val="de-LI" w:eastAsia="de-CH"/>
        </w:rPr>
      </w:pPr>
      <w:r w:rsidRPr="00913AAF">
        <w:rPr>
          <w:lang w:val="de-LI" w:eastAsia="de-CH"/>
        </w:rPr>
        <w:t xml:space="preserve">Neu ist jedoch das Casten von Datentypen mit unterschiedlicher Wertigkeit. </w:t>
      </w:r>
      <w:r w:rsidR="007C2801" w:rsidRPr="00913AAF">
        <w:rPr>
          <w:lang w:val="de-LI" w:eastAsia="de-CH"/>
        </w:rPr>
        <w:t xml:space="preserve">Gemeint ist hier </w:t>
      </w:r>
      <w:r w:rsidRPr="00913AAF">
        <w:rPr>
          <w:lang w:val="de-LI" w:eastAsia="de-CH"/>
        </w:rPr>
        <w:t xml:space="preserve">Double </w:t>
      </w:r>
      <w:r w:rsidR="007C2801" w:rsidRPr="00913AAF">
        <w:rPr>
          <w:lang w:val="de-LI" w:eastAsia="de-CH"/>
        </w:rPr>
        <w:sym w:font="Wingdings" w:char="F0F3"/>
      </w:r>
      <w:r w:rsidRPr="00913AAF">
        <w:rPr>
          <w:lang w:val="de-LI" w:eastAsia="de-CH"/>
        </w:rPr>
        <w:t xml:space="preserve"> Float</w:t>
      </w:r>
      <w:r w:rsidR="007C2801" w:rsidRPr="00913AAF">
        <w:rPr>
          <w:lang w:val="de-LI" w:eastAsia="de-CH"/>
        </w:rPr>
        <w:t xml:space="preserve"> oder </w:t>
      </w:r>
      <w:r w:rsidRPr="00913AAF">
        <w:rPr>
          <w:lang w:val="de-LI" w:eastAsia="de-CH"/>
        </w:rPr>
        <w:t xml:space="preserve">Long </w:t>
      </w:r>
      <w:r w:rsidR="007C2801" w:rsidRPr="00913AAF">
        <w:rPr>
          <w:lang w:val="de-LI" w:eastAsia="de-CH"/>
        </w:rPr>
        <w:t xml:space="preserve"> </w:t>
      </w:r>
      <w:r w:rsidR="007C2801" w:rsidRPr="00913AAF">
        <w:rPr>
          <w:lang w:val="de-LI" w:eastAsia="de-CH"/>
        </w:rPr>
        <w:sym w:font="Wingdings" w:char="F0F3"/>
      </w:r>
      <w:r w:rsidR="007C2801" w:rsidRPr="00913AAF">
        <w:rPr>
          <w:lang w:val="de-LI" w:eastAsia="de-CH"/>
        </w:rPr>
        <w:t xml:space="preserve"> </w:t>
      </w:r>
      <w:r w:rsidRPr="00913AAF">
        <w:rPr>
          <w:lang w:val="de-LI" w:eastAsia="de-CH"/>
        </w:rPr>
        <w:t xml:space="preserve"> Integer</w:t>
      </w:r>
      <w:r w:rsidR="007C2801" w:rsidRPr="00913AAF">
        <w:rPr>
          <w:lang w:val="de-LI" w:eastAsia="de-CH"/>
        </w:rPr>
        <w:t xml:space="preserve">. </w:t>
      </w:r>
      <w:r w:rsidRPr="00913AAF">
        <w:rPr>
          <w:lang w:val="de-LI" w:eastAsia="de-CH"/>
        </w:rPr>
        <w:t xml:space="preserve">Hier wird zwischen </w:t>
      </w:r>
      <w:r w:rsidRPr="00913AAF">
        <w:rPr>
          <w:b/>
          <w:bCs/>
          <w:lang w:val="de-LI" w:eastAsia="de-CH"/>
        </w:rPr>
        <w:t xml:space="preserve">implizitem und explizitem Cast unterschieden. </w:t>
      </w:r>
      <w:r w:rsidRPr="00913AAF">
        <w:rPr>
          <w:b/>
          <w:bCs/>
          <w:lang w:val="de-LI" w:eastAsia="de-CH"/>
        </w:rPr>
        <w:br/>
      </w:r>
      <w:r w:rsidRPr="00913AAF">
        <w:rPr>
          <w:bCs/>
          <w:lang w:val="de-LI" w:eastAsia="de-CH"/>
        </w:rPr>
        <w:t xml:space="preserve">Nichts beachten musst du bei einem Cast von einem </w:t>
      </w:r>
      <w:r w:rsidRPr="00913AAF">
        <w:rPr>
          <w:b/>
          <w:bCs/>
          <w:lang w:val="de-LI" w:eastAsia="de-CH"/>
        </w:rPr>
        <w:t>niederwertigen</w:t>
      </w:r>
      <w:r w:rsidR="001D268D" w:rsidRPr="00913AAF">
        <w:rPr>
          <w:b/>
          <w:bCs/>
          <w:lang w:val="de-LI" w:eastAsia="de-CH"/>
        </w:rPr>
        <w:t xml:space="preserve"> </w:t>
      </w:r>
      <w:r w:rsidRPr="00913AAF">
        <w:rPr>
          <w:b/>
          <w:bCs/>
          <w:lang w:val="de-LI" w:eastAsia="de-CH"/>
        </w:rPr>
        <w:t xml:space="preserve">zu </w:t>
      </w:r>
      <w:r w:rsidR="007C2801" w:rsidRPr="00913AAF">
        <w:rPr>
          <w:bCs/>
          <w:lang w:val="de-LI" w:eastAsia="de-CH"/>
        </w:rPr>
        <w:t>einem</w:t>
      </w:r>
      <w:r w:rsidR="007C2801" w:rsidRPr="00913AAF">
        <w:rPr>
          <w:b/>
          <w:bCs/>
          <w:lang w:val="de-LI" w:eastAsia="de-CH"/>
        </w:rPr>
        <w:t xml:space="preserve"> höherwertigen Datentyp</w:t>
      </w:r>
      <w:r w:rsidRPr="00913AAF">
        <w:rPr>
          <w:bCs/>
          <w:lang w:val="de-LI" w:eastAsia="de-CH"/>
        </w:rPr>
        <w:t>, also Integ</w:t>
      </w:r>
      <w:r w:rsidR="007C2801" w:rsidRPr="00913AAF">
        <w:rPr>
          <w:bCs/>
          <w:lang w:val="de-LI" w:eastAsia="de-CH"/>
        </w:rPr>
        <w:t>er zu Long oder Float zu Double.</w:t>
      </w:r>
    </w:p>
    <w:p w14:paraId="5B06AF09" w14:textId="77777777" w:rsidR="007C2801" w:rsidRPr="00913AAF" w:rsidRDefault="007C2801" w:rsidP="007C2801">
      <w:pPr>
        <w:pStyle w:val="HTMLVorformatiert"/>
        <w:shd w:val="clear" w:color="auto" w:fill="FFFFFF"/>
        <w:rPr>
          <w:rFonts w:ascii="Consolas" w:hAnsi="Consolas"/>
          <w:color w:val="000000"/>
          <w:lang w:val="de-LI"/>
        </w:rPr>
      </w:pPr>
      <w:r w:rsidRPr="00913AAF">
        <w:rPr>
          <w:rFonts w:ascii="Consolas" w:hAnsi="Consolas"/>
          <w:bCs/>
          <w:color w:val="000080"/>
          <w:lang w:val="de-LI"/>
        </w:rPr>
        <w:t xml:space="preserve">int </w:t>
      </w:r>
      <w:r w:rsidRPr="00913AAF">
        <w:rPr>
          <w:rFonts w:ascii="Consolas" w:hAnsi="Consolas"/>
          <w:color w:val="000000"/>
          <w:lang w:val="de-LI"/>
        </w:rPr>
        <w:t xml:space="preserve">wert = </w:t>
      </w:r>
      <w:r w:rsidRPr="00913AAF">
        <w:rPr>
          <w:rFonts w:ascii="Consolas" w:hAnsi="Consolas"/>
          <w:color w:val="0000FF"/>
          <w:lang w:val="de-LI"/>
        </w:rPr>
        <w:t>10</w:t>
      </w:r>
      <w:r w:rsidRPr="00913AAF">
        <w:rPr>
          <w:rFonts w:ascii="Consolas" w:hAnsi="Consolas"/>
          <w:color w:val="000000"/>
          <w:lang w:val="de-LI"/>
        </w:rPr>
        <w:t>;</w:t>
      </w:r>
      <w:r w:rsidRPr="00913AAF">
        <w:rPr>
          <w:rFonts w:ascii="Consolas" w:hAnsi="Consolas"/>
          <w:color w:val="000000"/>
          <w:lang w:val="de-LI"/>
        </w:rPr>
        <w:br/>
      </w:r>
      <w:r w:rsidRPr="00913AAF">
        <w:rPr>
          <w:rFonts w:ascii="Consolas" w:hAnsi="Consolas"/>
          <w:bCs/>
          <w:color w:val="000080"/>
          <w:lang w:val="de-LI"/>
        </w:rPr>
        <w:t xml:space="preserve">long </w:t>
      </w:r>
      <w:r w:rsidRPr="00913AAF">
        <w:rPr>
          <w:rFonts w:ascii="Consolas" w:hAnsi="Consolas"/>
          <w:color w:val="000000"/>
          <w:lang w:val="de-LI"/>
        </w:rPr>
        <w:t xml:space="preserve">wert2 = </w:t>
      </w:r>
      <w:r w:rsidRPr="00913AAF">
        <w:rPr>
          <w:rFonts w:ascii="Consolas" w:hAnsi="Consolas"/>
          <w:color w:val="0000FF"/>
          <w:lang w:val="de-LI"/>
        </w:rPr>
        <w:t>30</w:t>
      </w:r>
      <w:r w:rsidRPr="00913AAF">
        <w:rPr>
          <w:rFonts w:ascii="Consolas" w:hAnsi="Consolas"/>
          <w:color w:val="000000"/>
          <w:lang w:val="de-LI"/>
        </w:rPr>
        <w:t>;</w:t>
      </w:r>
      <w:r w:rsidRPr="00913AAF">
        <w:rPr>
          <w:rFonts w:ascii="Consolas" w:hAnsi="Consolas"/>
          <w:color w:val="000000"/>
          <w:lang w:val="de-LI"/>
        </w:rPr>
        <w:br/>
      </w:r>
      <w:r w:rsidRPr="00913AAF">
        <w:rPr>
          <w:rFonts w:ascii="Consolas" w:hAnsi="Consolas"/>
          <w:color w:val="000000"/>
          <w:lang w:val="de-LI"/>
        </w:rPr>
        <w:br/>
        <w:t>wert2 = wert;</w:t>
      </w:r>
    </w:p>
    <w:p w14:paraId="2A75D625" w14:textId="77777777" w:rsidR="00BB6C39" w:rsidRPr="00913AAF" w:rsidRDefault="007C2801" w:rsidP="007C2801">
      <w:pPr>
        <w:rPr>
          <w:bCs/>
          <w:lang w:val="de-LI" w:eastAsia="de-CH"/>
        </w:rPr>
      </w:pPr>
      <w:r w:rsidRPr="00913AAF">
        <w:rPr>
          <w:bCs/>
          <w:lang w:val="de-LI" w:eastAsia="de-CH"/>
        </w:rPr>
        <w:br/>
      </w:r>
      <w:r w:rsidR="004B1C09" w:rsidRPr="00913AAF">
        <w:rPr>
          <w:bCs/>
          <w:lang w:val="de-LI" w:eastAsia="de-CH"/>
        </w:rPr>
        <w:t>Jedoch bei</w:t>
      </w:r>
      <w:r w:rsidRPr="00913AAF">
        <w:rPr>
          <w:bCs/>
          <w:lang w:val="de-LI" w:eastAsia="de-CH"/>
        </w:rPr>
        <w:t xml:space="preserve">m Casten eines </w:t>
      </w:r>
      <w:r w:rsidR="004B1C09" w:rsidRPr="00913AAF">
        <w:rPr>
          <w:b/>
          <w:bCs/>
          <w:lang w:val="de-LI" w:eastAsia="de-CH"/>
        </w:rPr>
        <w:t>h</w:t>
      </w:r>
      <w:r w:rsidRPr="00913AAF">
        <w:rPr>
          <w:b/>
          <w:bCs/>
          <w:lang w:val="de-LI" w:eastAsia="de-CH"/>
        </w:rPr>
        <w:t>öherwertigen</w:t>
      </w:r>
      <w:r w:rsidR="001D268D" w:rsidRPr="00913AAF">
        <w:rPr>
          <w:b/>
          <w:bCs/>
          <w:lang w:val="de-LI" w:eastAsia="de-CH"/>
        </w:rPr>
        <w:t xml:space="preserve"> </w:t>
      </w:r>
      <w:r w:rsidR="004B1C09" w:rsidRPr="00913AAF">
        <w:rPr>
          <w:b/>
          <w:bCs/>
          <w:lang w:val="de-LI" w:eastAsia="de-CH"/>
        </w:rPr>
        <w:t>zu</w:t>
      </w:r>
      <w:r w:rsidR="001D268D" w:rsidRPr="00913AAF">
        <w:rPr>
          <w:b/>
          <w:bCs/>
          <w:lang w:val="de-LI" w:eastAsia="de-CH"/>
        </w:rPr>
        <w:t xml:space="preserve"> </w:t>
      </w:r>
      <w:r w:rsidRPr="00913AAF">
        <w:rPr>
          <w:bCs/>
          <w:lang w:val="de-LI" w:eastAsia="de-CH"/>
        </w:rPr>
        <w:t>einem</w:t>
      </w:r>
      <w:r w:rsidRPr="00913AAF">
        <w:rPr>
          <w:b/>
          <w:bCs/>
          <w:lang w:val="de-LI" w:eastAsia="de-CH"/>
        </w:rPr>
        <w:t xml:space="preserve"> niederwertigen Datentyp,</w:t>
      </w:r>
      <w:r w:rsidR="004B1C09" w:rsidRPr="00913AAF">
        <w:rPr>
          <w:bCs/>
          <w:lang w:val="de-LI" w:eastAsia="de-CH"/>
        </w:rPr>
        <w:t xml:space="preserve"> musst du dies </w:t>
      </w:r>
      <w:r w:rsidR="004B1C09" w:rsidRPr="00913AAF">
        <w:rPr>
          <w:bCs/>
          <w:highlight w:val="yellow"/>
          <w:lang w:val="de-LI" w:eastAsia="de-CH"/>
        </w:rPr>
        <w:t>explizit</w:t>
      </w:r>
      <w:r w:rsidR="004B1C09" w:rsidRPr="00913AAF">
        <w:rPr>
          <w:bCs/>
          <w:lang w:val="de-LI" w:eastAsia="de-CH"/>
        </w:rPr>
        <w:t xml:space="preserve"> angeben.</w:t>
      </w:r>
      <w:r w:rsidRPr="00913AAF">
        <w:rPr>
          <w:bCs/>
          <w:lang w:val="de-LI" w:eastAsia="de-CH"/>
        </w:rPr>
        <w:t xml:space="preserve"> Falls der Wert in der Long Variable zu gross ist, wird dein Code eine Exception werfen bzw. abbrechen.</w:t>
      </w:r>
    </w:p>
    <w:p w14:paraId="05A5162C" w14:textId="1B711708" w:rsidR="007C2801" w:rsidRDefault="007C2801" w:rsidP="00F84BAE">
      <w:pPr>
        <w:pStyle w:val="HTMLVorformatiert"/>
        <w:shd w:val="clear" w:color="auto" w:fill="FFFFFF"/>
        <w:spacing w:after="240"/>
        <w:rPr>
          <w:rFonts w:ascii="Consolas" w:hAnsi="Consolas"/>
          <w:color w:val="000000"/>
          <w:lang w:val="de-LI"/>
        </w:rPr>
      </w:pPr>
      <w:r w:rsidRPr="00913AAF">
        <w:rPr>
          <w:rFonts w:ascii="Consolas" w:hAnsi="Consolas"/>
          <w:bCs/>
          <w:color w:val="000080"/>
          <w:lang w:val="de-LI"/>
        </w:rPr>
        <w:t xml:space="preserve">int </w:t>
      </w:r>
      <w:r w:rsidRPr="00913AAF">
        <w:rPr>
          <w:rFonts w:ascii="Consolas" w:hAnsi="Consolas"/>
          <w:color w:val="000000"/>
          <w:lang w:val="de-LI"/>
        </w:rPr>
        <w:t xml:space="preserve">wert = </w:t>
      </w:r>
      <w:r w:rsidRPr="00913AAF">
        <w:rPr>
          <w:rFonts w:ascii="Consolas" w:hAnsi="Consolas"/>
          <w:color w:val="0000FF"/>
          <w:lang w:val="de-LI"/>
        </w:rPr>
        <w:t>10</w:t>
      </w:r>
      <w:r w:rsidRPr="00913AAF">
        <w:rPr>
          <w:rFonts w:ascii="Consolas" w:hAnsi="Consolas"/>
          <w:color w:val="000000"/>
          <w:lang w:val="de-LI"/>
        </w:rPr>
        <w:t>;</w:t>
      </w:r>
      <w:r w:rsidRPr="00913AAF">
        <w:rPr>
          <w:rFonts w:ascii="Consolas" w:hAnsi="Consolas"/>
          <w:color w:val="000000"/>
          <w:lang w:val="de-LI"/>
        </w:rPr>
        <w:br/>
      </w:r>
      <w:r w:rsidRPr="00913AAF">
        <w:rPr>
          <w:rFonts w:ascii="Consolas" w:hAnsi="Consolas"/>
          <w:bCs/>
          <w:color w:val="000080"/>
          <w:lang w:val="de-LI"/>
        </w:rPr>
        <w:t xml:space="preserve">float </w:t>
      </w:r>
      <w:r w:rsidRPr="00913AAF">
        <w:rPr>
          <w:rFonts w:ascii="Consolas" w:hAnsi="Consolas"/>
          <w:color w:val="000000"/>
          <w:lang w:val="de-LI"/>
        </w:rPr>
        <w:t xml:space="preserve">wert2 = </w:t>
      </w:r>
      <w:r w:rsidRPr="00913AAF">
        <w:rPr>
          <w:rFonts w:ascii="Consolas" w:hAnsi="Consolas"/>
          <w:color w:val="0000FF"/>
          <w:lang w:val="de-LI"/>
        </w:rPr>
        <w:t>30.5f</w:t>
      </w:r>
      <w:r w:rsidRPr="00913AAF">
        <w:rPr>
          <w:rFonts w:ascii="Consolas" w:hAnsi="Consolas"/>
          <w:color w:val="000000"/>
          <w:lang w:val="de-LI"/>
        </w:rPr>
        <w:t>;</w:t>
      </w:r>
      <w:r w:rsidRPr="00913AAF">
        <w:rPr>
          <w:rFonts w:ascii="Consolas" w:hAnsi="Consolas"/>
          <w:color w:val="000000"/>
          <w:lang w:val="de-LI"/>
        </w:rPr>
        <w:br/>
      </w:r>
      <w:r w:rsidRPr="00913AAF">
        <w:rPr>
          <w:rFonts w:ascii="Consolas" w:hAnsi="Consolas"/>
          <w:color w:val="000000"/>
          <w:lang w:val="de-LI"/>
        </w:rPr>
        <w:br/>
        <w:t xml:space="preserve">wert = </w:t>
      </w:r>
      <w:r w:rsidRPr="00913AAF">
        <w:rPr>
          <w:rFonts w:ascii="Consolas" w:hAnsi="Consolas"/>
          <w:b/>
          <w:color w:val="000000"/>
          <w:highlight w:val="yellow"/>
          <w:lang w:val="de-LI"/>
        </w:rPr>
        <w:t>(</w:t>
      </w:r>
      <w:r w:rsidRPr="00913AAF">
        <w:rPr>
          <w:rFonts w:ascii="Consolas" w:hAnsi="Consolas"/>
          <w:b/>
          <w:bCs/>
          <w:color w:val="000080"/>
          <w:highlight w:val="yellow"/>
          <w:lang w:val="de-LI"/>
        </w:rPr>
        <w:t>int</w:t>
      </w:r>
      <w:r w:rsidRPr="00913AAF">
        <w:rPr>
          <w:rFonts w:ascii="Consolas" w:hAnsi="Consolas"/>
          <w:b/>
          <w:color w:val="000000"/>
          <w:highlight w:val="yellow"/>
          <w:lang w:val="de-LI"/>
        </w:rPr>
        <w:t>)</w:t>
      </w:r>
      <w:r w:rsidRPr="00913AAF">
        <w:rPr>
          <w:rFonts w:ascii="Consolas" w:hAnsi="Consolas"/>
          <w:color w:val="000000"/>
          <w:lang w:val="de-LI"/>
        </w:rPr>
        <w:t xml:space="preserve"> wert2;</w:t>
      </w:r>
    </w:p>
    <w:p w14:paraId="5C8D5F47" w14:textId="77777777" w:rsidR="00121BF3" w:rsidRDefault="00121BF3" w:rsidP="00F84BAE">
      <w:pPr>
        <w:pStyle w:val="HTMLVorformatiert"/>
        <w:shd w:val="clear" w:color="auto" w:fill="FFFFFF"/>
        <w:spacing w:after="240"/>
        <w:rPr>
          <w:rFonts w:ascii="Consolas" w:hAnsi="Consolas"/>
          <w:color w:val="000000"/>
          <w:lang w:val="de-LI"/>
        </w:rPr>
      </w:pPr>
    </w:p>
    <w:p w14:paraId="464E2B1C" w14:textId="03ABE053" w:rsidR="00F84BAE" w:rsidRPr="00913AAF" w:rsidRDefault="00F84BAE" w:rsidP="00F84BAE">
      <w:pPr>
        <w:rPr>
          <w:lang w:val="de-LI"/>
        </w:rPr>
      </w:pPr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73C984AD" wp14:editId="14F3C75A">
                <wp:extent cx="4533265" cy="1929475"/>
                <wp:effectExtent l="0" t="0" r="635" b="0"/>
                <wp:docPr id="47" name="Zeichenbereich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Textfeld 45"/>
                        <wps:cNvSpPr txBox="1"/>
                        <wps:spPr>
                          <a:xfrm>
                            <a:off x="134020" y="0"/>
                            <a:ext cx="4363925" cy="173834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24B9FD" w14:textId="77777777" w:rsidR="00F84BAE" w:rsidRPr="008D351C" w:rsidRDefault="00F84BAE" w:rsidP="00F84BAE">
                              <w:pPr>
                                <w:pStyle w:val="Note"/>
                                <w:rPr>
                                  <w:color w:val="auto"/>
                                </w:rPr>
                              </w:pPr>
                              <w:r w:rsidRPr="008D351C">
                                <w:rPr>
                                  <w:color w:val="auto"/>
                                </w:rPr>
                                <w:t>Begriffserklärung</w:t>
                              </w:r>
                            </w:p>
                            <w:p w14:paraId="42EBF41F" w14:textId="77777777" w:rsidR="00103724" w:rsidRDefault="00F84BAE" w:rsidP="00F84BAE">
                              <w:r w:rsidRPr="00F84BAE">
                                <w:rPr>
                                  <w:b/>
                                </w:rPr>
                                <w:t>Explizit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 w:rsidRPr="00F84BAE">
                                <w:t xml:space="preserve">heisst, du </w:t>
                              </w:r>
                              <w:r w:rsidR="00103724">
                                <w:t xml:space="preserve">als Programmierer </w:t>
                              </w:r>
                              <w:r w:rsidRPr="00F84BAE">
                                <w:t xml:space="preserve">musst etwas </w:t>
                              </w:r>
                              <w:r>
                                <w:t>selbst hinschreiben.</w:t>
                              </w:r>
                            </w:p>
                            <w:p w14:paraId="5CFFEBEF" w14:textId="2F51A14D" w:rsidR="00F84BAE" w:rsidRPr="00F84BAE" w:rsidRDefault="00F84BAE" w:rsidP="00F84BAE">
                              <w:r w:rsidRPr="00F84BAE">
                                <w:rPr>
                                  <w:b/>
                                </w:rPr>
                                <w:t>Implizit</w:t>
                              </w:r>
                              <w:r>
                                <w:t xml:space="preserve"> heisst, es ist</w:t>
                              </w:r>
                              <w:r w:rsidR="00A0028A">
                                <w:t xml:space="preserve"> bereits</w:t>
                              </w:r>
                              <w:r>
                                <w:t xml:space="preserve"> etwas </w:t>
                              </w:r>
                              <w:r w:rsidR="00A0028A">
                                <w:t>u</w:t>
                              </w:r>
                              <w:r w:rsidR="00103724">
                                <w:t>nsichtbares</w:t>
                              </w:r>
                              <w:r>
                                <w:t xml:space="preserve"> vorhanden, das du nicht </w:t>
                              </w:r>
                              <w:r w:rsidR="00A0028A">
                                <w:t xml:space="preserve">mehr </w:t>
                              </w:r>
                              <w:r>
                                <w:t>hinschreiben musst.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0" tIns="180000" rIns="36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" y="164859"/>
                            <a:ext cx="518849" cy="45720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3C984AD" id="Zeichenbereich 47" o:spid="_x0000_s1062" editas="canvas" style="width:356.95pt;height:151.95pt;mso-position-horizontal-relative:char;mso-position-vertical-relative:line" coordsize="45332,19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">
                <v:shape id="_x0000_s1063" type="#_x0000_t75" style="position:absolute;width:45332;height:19291;visibility:visible;mso-wrap-style:square">
                  <v:fill o:detectmouseclick="t"/>
                  <v:path o:connecttype="none"/>
                </v:shape>
                <v:shape id="Textfeld 45" o:spid="_x0000_s1064" type="#_x0000_t202" style="position:absolute;left:1340;width:43639;height:17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" fillcolor="#ececec" stroked="f" strokeweight=".5pt">
                  <v:textbox style="mso-fit-shape-to-text:t" inset="15mm,5mm,10mm,3mm">
                    <w:txbxContent>
                      <w:p w14:paraId="3524B9FD" w14:textId="77777777" w:rsidR="00F84BAE" w:rsidRPr="008D351C" w:rsidRDefault="00F84BAE" w:rsidP="00F84BAE">
                        <w:pPr>
                          <w:pStyle w:val="Note"/>
                          <w:rPr>
                            <w:color w:val="auto"/>
                          </w:rPr>
                        </w:pPr>
                        <w:r w:rsidRPr="008D351C">
                          <w:rPr>
                            <w:color w:val="auto"/>
                          </w:rPr>
                          <w:t>Begriffserklärung</w:t>
                        </w:r>
                      </w:p>
                      <w:p w14:paraId="42EBF41F" w14:textId="77777777" w:rsidR="00103724" w:rsidRDefault="00F84BAE" w:rsidP="00F84BAE">
                        <w:r w:rsidRPr="00F84BAE">
                          <w:rPr>
                            <w:b/>
                          </w:rPr>
                          <w:t>Explizit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Pr="00F84BAE">
                          <w:t xml:space="preserve">heisst, du </w:t>
                        </w:r>
                        <w:r w:rsidR="00103724">
                          <w:t xml:space="preserve">als Programmierer </w:t>
                        </w:r>
                        <w:r w:rsidRPr="00F84BAE">
                          <w:t xml:space="preserve">musst etwas </w:t>
                        </w:r>
                        <w:r>
                          <w:t>selbst hinschreiben.</w:t>
                        </w:r>
                      </w:p>
                      <w:p w14:paraId="5CFFEBEF" w14:textId="2F51A14D" w:rsidR="00F84BAE" w:rsidRPr="00F84BAE" w:rsidRDefault="00F84BAE" w:rsidP="00F84BAE">
                        <w:r w:rsidRPr="00F84BAE">
                          <w:rPr>
                            <w:b/>
                          </w:rPr>
                          <w:t>Implizit</w:t>
                        </w:r>
                        <w:r>
                          <w:t xml:space="preserve"> heisst, es ist</w:t>
                        </w:r>
                        <w:r w:rsidR="00A0028A">
                          <w:t xml:space="preserve"> bereits</w:t>
                        </w:r>
                        <w:r>
                          <w:t xml:space="preserve"> etwas </w:t>
                        </w:r>
                        <w:proofErr w:type="gramStart"/>
                        <w:r w:rsidR="00A0028A">
                          <w:t>u</w:t>
                        </w:r>
                        <w:r w:rsidR="00103724">
                          <w:t>nsichtbares</w:t>
                        </w:r>
                        <w:proofErr w:type="gramEnd"/>
                        <w:r>
                          <w:t xml:space="preserve"> vorhanden, das du nicht </w:t>
                        </w:r>
                        <w:r w:rsidR="00A0028A">
                          <w:t xml:space="preserve">mehr </w:t>
                        </w:r>
                        <w:r>
                          <w:t>hinschreiben musst.</w:t>
                        </w:r>
                      </w:p>
                    </w:txbxContent>
                  </v:textbox>
                </v:shape>
                <v:shape id="Grafik 46" o:spid="_x0000_s1065" type="#_x0000_t75" style="position:absolute;top:1648;width:5189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14:paraId="3707EA7D" w14:textId="77777777" w:rsidR="009D1954" w:rsidRDefault="009D1954">
      <w:pPr>
        <w:spacing w:after="160" w:line="259" w:lineRule="auto"/>
        <w:rPr>
          <w:rFonts w:eastAsiaTheme="majorEastAsia" w:cstheme="majorBidi"/>
          <w:color w:val="000000" w:themeColor="text1"/>
          <w:sz w:val="28"/>
          <w:lang w:val="de-LI"/>
        </w:rPr>
      </w:pPr>
      <w:r>
        <w:rPr>
          <w:lang w:val="de-LI"/>
        </w:rPr>
        <w:br w:type="page"/>
      </w:r>
    </w:p>
    <w:p w14:paraId="29504976" w14:textId="7DBCFE1A" w:rsidR="00DB3315" w:rsidRDefault="00DB3315" w:rsidP="00AD1455">
      <w:pPr>
        <w:pStyle w:val="berschrift3"/>
        <w:spacing w:before="360" w:after="360"/>
        <w:rPr>
          <w:lang w:val="de-LI"/>
        </w:rPr>
      </w:pPr>
      <w:r w:rsidRPr="00913AAF">
        <w:rPr>
          <w:lang w:val="de-LI"/>
        </w:rPr>
        <w:lastRenderedPageBreak/>
        <w:t>Auftrag 1</w:t>
      </w:r>
      <w:r w:rsidR="007C392F" w:rsidRPr="00913AAF">
        <w:rPr>
          <w:lang w:val="de-LI"/>
        </w:rPr>
        <w:t>3</w:t>
      </w:r>
      <w:r w:rsidRPr="00913AAF">
        <w:rPr>
          <w:lang w:val="de-LI"/>
        </w:rPr>
        <w:t xml:space="preserve"> – Explizites </w:t>
      </w:r>
      <w:r w:rsidR="00363484" w:rsidRPr="00913AAF">
        <w:rPr>
          <w:lang w:val="de-LI"/>
        </w:rPr>
        <w:t>c</w:t>
      </w:r>
      <w:r w:rsidRPr="00913AAF">
        <w:rPr>
          <w:lang w:val="de-LI"/>
        </w:rPr>
        <w:t>asten von Long nach Integer</w:t>
      </w:r>
    </w:p>
    <w:p w14:paraId="566D23AB" w14:textId="42A52C1C" w:rsidR="00AD1455" w:rsidRDefault="00AD1455" w:rsidP="00AD1455">
      <w:pPr>
        <w:pStyle w:val="HTMLVorformatiert"/>
        <w:shd w:val="clear" w:color="auto" w:fill="FFFFFF"/>
        <w:rPr>
          <w:rFonts w:ascii="Consolas" w:hAnsi="Consolas"/>
          <w:color w:val="000000"/>
          <w:sz w:val="18"/>
          <w:szCs w:val="18"/>
          <w:lang w:val="de-LI"/>
        </w:rPr>
      </w:pPr>
      <w:r w:rsidRPr="00913AAF">
        <w:rPr>
          <w:rFonts w:ascii="Consolas" w:hAnsi="Consolas"/>
          <w:bCs/>
          <w:color w:val="000080"/>
          <w:sz w:val="18"/>
          <w:szCs w:val="18"/>
          <w:lang w:val="de-LI"/>
        </w:rPr>
        <w:t xml:space="preserve">public class 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t>Aufgabe13 {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br/>
        <w:t xml:space="preserve">    </w:t>
      </w:r>
      <w:r w:rsidRPr="00913AAF">
        <w:rPr>
          <w:rFonts w:ascii="Consolas" w:hAnsi="Consolas"/>
          <w:bCs/>
          <w:color w:val="000080"/>
          <w:sz w:val="18"/>
          <w:szCs w:val="18"/>
          <w:lang w:val="de-LI"/>
        </w:rPr>
        <w:t xml:space="preserve">public static void 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t>main(String[] args) {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br/>
        <w:t xml:space="preserve">        </w:t>
      </w:r>
      <w:r w:rsidRPr="00913AAF">
        <w:rPr>
          <w:rFonts w:ascii="Consolas" w:hAnsi="Consolas"/>
          <w:bCs/>
          <w:color w:val="000080"/>
          <w:sz w:val="18"/>
          <w:szCs w:val="18"/>
          <w:lang w:val="de-LI"/>
        </w:rPr>
        <w:t>long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t xml:space="preserve">[] numbersAsLong = { </w:t>
      </w:r>
      <w:r w:rsidRPr="00913AAF">
        <w:rPr>
          <w:rFonts w:ascii="Consolas" w:hAnsi="Consolas"/>
          <w:color w:val="0000FF"/>
          <w:sz w:val="18"/>
          <w:szCs w:val="18"/>
          <w:lang w:val="de-LI"/>
        </w:rPr>
        <w:t>10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t xml:space="preserve">, </w:t>
      </w:r>
      <w:r w:rsidRPr="00913AAF">
        <w:rPr>
          <w:rFonts w:ascii="Consolas" w:hAnsi="Consolas"/>
          <w:color w:val="0000FF"/>
          <w:sz w:val="18"/>
          <w:szCs w:val="18"/>
          <w:lang w:val="de-LI"/>
        </w:rPr>
        <w:t>20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t xml:space="preserve">, </w:t>
      </w:r>
      <w:r w:rsidRPr="00913AAF">
        <w:rPr>
          <w:rFonts w:ascii="Consolas" w:hAnsi="Consolas"/>
          <w:color w:val="0000FF"/>
          <w:sz w:val="18"/>
          <w:szCs w:val="18"/>
          <w:lang w:val="de-LI"/>
        </w:rPr>
        <w:t>30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t>};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br/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br/>
        <w:t xml:space="preserve">        </w:t>
      </w:r>
      <w:r w:rsidRPr="00913AAF">
        <w:rPr>
          <w:rFonts w:ascii="Consolas" w:hAnsi="Consolas"/>
          <w:bCs/>
          <w:color w:val="000080"/>
          <w:sz w:val="18"/>
          <w:szCs w:val="18"/>
          <w:lang w:val="de-LI"/>
        </w:rPr>
        <w:t>int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t xml:space="preserve">[] numberAsInteger = </w:t>
      </w:r>
      <w:r w:rsidRPr="00913AAF">
        <w:rPr>
          <w:rFonts w:ascii="Consolas" w:hAnsi="Consolas"/>
          <w:bCs/>
          <w:color w:val="000080"/>
          <w:sz w:val="18"/>
          <w:szCs w:val="18"/>
          <w:lang w:val="de-LI"/>
        </w:rPr>
        <w:t>new int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t>[numbersAsLong.</w:t>
      </w:r>
      <w:r w:rsidRPr="00913AAF">
        <w:rPr>
          <w:rFonts w:ascii="Consolas" w:hAnsi="Consolas"/>
          <w:bCs/>
          <w:color w:val="660E7A"/>
          <w:sz w:val="18"/>
          <w:szCs w:val="18"/>
          <w:lang w:val="de-LI"/>
        </w:rPr>
        <w:t>length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t>];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br/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br/>
        <w:t xml:space="preserve">        </w:t>
      </w:r>
      <w:r w:rsidRPr="00913AAF">
        <w:rPr>
          <w:rFonts w:ascii="Consolas" w:hAnsi="Consolas"/>
          <w:i/>
          <w:iCs/>
          <w:color w:val="808080"/>
          <w:sz w:val="18"/>
          <w:szCs w:val="18"/>
          <w:lang w:val="de-LI"/>
        </w:rPr>
        <w:t xml:space="preserve">// </w:t>
      </w:r>
      <w:r w:rsidRPr="00913AAF">
        <w:rPr>
          <w:rFonts w:ascii="Consolas" w:hAnsi="Consolas"/>
          <w:bCs/>
          <w:i/>
          <w:iCs/>
          <w:color w:val="0073BF"/>
          <w:sz w:val="18"/>
          <w:szCs w:val="18"/>
          <w:lang w:val="de-LI"/>
        </w:rPr>
        <w:t>TODO</w:t>
      </w:r>
      <w:r w:rsidRPr="00913AAF">
        <w:rPr>
          <w:rFonts w:ascii="Consolas" w:hAnsi="Consolas"/>
          <w:bCs/>
          <w:i/>
          <w:iCs/>
          <w:color w:val="0073BF"/>
          <w:sz w:val="18"/>
          <w:szCs w:val="18"/>
          <w:lang w:val="de-LI"/>
        </w:rPr>
        <w:br/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br/>
        <w:t xml:space="preserve">        </w:t>
      </w:r>
      <w:r w:rsidRPr="00913AAF">
        <w:rPr>
          <w:rFonts w:ascii="Consolas" w:hAnsi="Consolas"/>
          <w:bCs/>
          <w:color w:val="000080"/>
          <w:sz w:val="18"/>
          <w:szCs w:val="18"/>
          <w:lang w:val="de-LI"/>
        </w:rPr>
        <w:t xml:space="preserve">for 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t>(</w:t>
      </w:r>
      <w:r w:rsidRPr="00913AAF">
        <w:rPr>
          <w:rFonts w:ascii="Consolas" w:hAnsi="Consolas"/>
          <w:bCs/>
          <w:color w:val="000080"/>
          <w:sz w:val="18"/>
          <w:szCs w:val="18"/>
          <w:lang w:val="de-LI"/>
        </w:rPr>
        <w:t xml:space="preserve">int 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t>number : numberAsInteger){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br/>
        <w:t xml:space="preserve">            System.</w:t>
      </w:r>
      <w:r w:rsidRPr="00913AAF">
        <w:rPr>
          <w:rFonts w:ascii="Consolas" w:hAnsi="Consolas"/>
          <w:bCs/>
          <w:i/>
          <w:iCs/>
          <w:color w:val="660E7A"/>
          <w:sz w:val="18"/>
          <w:szCs w:val="18"/>
          <w:lang w:val="de-LI"/>
        </w:rPr>
        <w:t>out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t>.println(number);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br/>
        <w:t xml:space="preserve">        }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br/>
        <w:t xml:space="preserve">    }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br/>
        <w:t>}</w:t>
      </w:r>
    </w:p>
    <w:p w14:paraId="081F058B" w14:textId="00B1F73A" w:rsidR="003D7CF1" w:rsidRPr="00612F9B" w:rsidRDefault="003D7CF1" w:rsidP="00AD1455">
      <w:pPr>
        <w:spacing w:before="240"/>
        <w:rPr>
          <w:lang w:val="de-LI"/>
        </w:rPr>
      </w:pPr>
      <w:r w:rsidRPr="00913AAF">
        <w:rPr>
          <w:lang w:val="de-LI"/>
        </w:rPr>
        <w:t>Schreibe bei</w:t>
      </w:r>
      <w:r w:rsidR="00A500A9" w:rsidRPr="00913AAF">
        <w:rPr>
          <w:lang w:val="de-LI"/>
        </w:rPr>
        <w:t>m</w:t>
      </w:r>
      <w:r w:rsidRPr="00913AAF">
        <w:rPr>
          <w:lang w:val="de-LI"/>
        </w:rPr>
        <w:t xml:space="preserve"> </w:t>
      </w:r>
      <w:r w:rsidRPr="00913AAF">
        <w:rPr>
          <w:rFonts w:ascii="Consolas" w:eastAsia="Times New Roman" w:hAnsi="Consolas" w:cs="Courier New"/>
          <w:i/>
          <w:iCs/>
          <w:color w:val="808080"/>
          <w:sz w:val="18"/>
          <w:szCs w:val="18"/>
          <w:lang w:val="de-LI" w:eastAsia="de-CH"/>
        </w:rPr>
        <w:t>//TODO</w:t>
      </w:r>
      <w:r w:rsidRPr="00913AAF">
        <w:rPr>
          <w:lang w:val="de-LI"/>
        </w:rPr>
        <w:t xml:space="preserve"> deinen Cod</w:t>
      </w:r>
      <w:r w:rsidR="009D1954">
        <w:rPr>
          <w:lang w:val="de-LI"/>
        </w:rPr>
        <w:t>e. Nimm die Werte aus dem Array</w:t>
      </w:r>
      <w:r w:rsidRPr="00913AAF">
        <w:rPr>
          <w:lang w:val="de-LI"/>
        </w:rPr>
        <w:t xml:space="preserve"> </w:t>
      </w:r>
      <w:r w:rsidRPr="009D1954">
        <w:rPr>
          <w:rStyle w:val="CodeInlineZchn"/>
        </w:rPr>
        <w:t>numbersAsLong</w:t>
      </w:r>
      <w:r w:rsidRPr="00913AAF">
        <w:rPr>
          <w:rFonts w:ascii="Consolas" w:hAnsi="Consolas"/>
          <w:color w:val="000000"/>
          <w:sz w:val="18"/>
          <w:szCs w:val="18"/>
          <w:lang w:val="de-LI"/>
        </w:rPr>
        <w:t xml:space="preserve"> </w:t>
      </w:r>
      <w:r w:rsidRPr="00913AAF">
        <w:rPr>
          <w:lang w:val="de-LI"/>
        </w:rPr>
        <w:t xml:space="preserve">und setze sie in der gleichen Rheinfolge in das </w:t>
      </w:r>
      <w:r w:rsidRPr="009D1954">
        <w:rPr>
          <w:rStyle w:val="CodeInlineZchn"/>
        </w:rPr>
        <w:t>numberAsInteger</w:t>
      </w:r>
      <w:r w:rsidR="009D1954">
        <w:rPr>
          <w:rFonts w:ascii="Consolas" w:hAnsi="Consolas"/>
          <w:color w:val="000000"/>
          <w:sz w:val="18"/>
          <w:szCs w:val="18"/>
          <w:lang w:val="de-LI"/>
        </w:rPr>
        <w:t>-</w:t>
      </w:r>
      <w:r w:rsidR="00AD1455">
        <w:rPr>
          <w:lang w:val="de-LI"/>
        </w:rPr>
        <w:t>Array</w:t>
      </w:r>
      <w:r w:rsidRPr="00913AAF">
        <w:rPr>
          <w:lang w:val="de-LI"/>
        </w:rPr>
        <w:t>.</w:t>
      </w:r>
    </w:p>
    <w:p w14:paraId="5A89261B" w14:textId="168BAC23" w:rsidR="009D1954" w:rsidRPr="00913AAF" w:rsidRDefault="009D1954" w:rsidP="003D7CF1">
      <w:pPr>
        <w:rPr>
          <w:lang w:val="de-LI"/>
        </w:rPr>
      </w:pPr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0757826D" wp14:editId="297EA29C">
                <wp:extent cx="4555490" cy="1043997"/>
                <wp:effectExtent l="0" t="0" r="0" b="3810"/>
                <wp:docPr id="50" name="Zeichenbereich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Textfeld 48" title="Dies ist eine Notiz"/>
                        <wps:cNvSpPr txBox="1"/>
                        <wps:spPr>
                          <a:xfrm>
                            <a:off x="119987" y="35990"/>
                            <a:ext cx="4273755" cy="100809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85711F4" w14:textId="77777777" w:rsidR="009D1954" w:rsidRPr="002E7C20" w:rsidRDefault="009D1954" w:rsidP="009D1954">
                              <w:pP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Hinweis</w:t>
                              </w:r>
                            </w:p>
                            <w:p w14:paraId="5F58777C" w14:textId="2C12CB91" w:rsidR="009D1954" w:rsidRPr="009D1954" w:rsidRDefault="009D1954" w:rsidP="009D1954">
                              <w:pPr>
                                <w:rPr>
                                  <w:lang w:val="de-LI"/>
                                </w:rPr>
                              </w:pPr>
                              <w:r>
                                <w:rPr>
                                  <w:lang w:val="de-LI"/>
                                </w:rPr>
                                <w:t>D</w:t>
                              </w:r>
                              <w:r w:rsidRPr="009D1954">
                                <w:rPr>
                                  <w:lang w:val="de-LI"/>
                                </w:rPr>
                                <w:t xml:space="preserve">u wirst explizit </w:t>
                              </w:r>
                              <w:r>
                                <w:rPr>
                                  <w:lang w:val="de-LI"/>
                                </w:rPr>
                                <w:t>casten müssen</w:t>
                              </w:r>
                              <w:r w:rsidRPr="009D1954">
                                <w:rPr>
                                  <w:lang w:val="de-LI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0" tIns="180000" rIns="36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49" name="Grafik 4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" y="172222"/>
                            <a:ext cx="520831" cy="4836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757826D" id="Zeichenbereich 50" o:spid="_x0000_s1062" editas="canvas" style="width:358.7pt;height:82.2pt;mso-position-horizontal-relative:char;mso-position-vertical-relative:line" coordsize="45554,10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">
                <v:shape id="_x0000_s1063" type="#_x0000_t75" style="position:absolute;width:45554;height:10439;visibility:visible;mso-wrap-style:square">
                  <v:fill o:detectmouseclick="t"/>
                  <v:path o:connecttype="none"/>
                </v:shape>
                <v:shape id="Textfeld 48" o:spid="_x0000_s1064" type="#_x0000_t202" style="position:absolute;left:1199;top:359;width:42738;height:10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" fillcolor="#ececec" stroked="f" strokeweight=".5pt">
                  <v:textbox style="mso-fit-shape-to-text:t" inset="15mm,5mm,10mm,3mm">
                    <w:txbxContent>
                      <w:p w14:paraId="185711F4" w14:textId="77777777" w:rsidR="009D1954" w:rsidRPr="002E7C20" w:rsidRDefault="009D1954" w:rsidP="009D1954">
                        <w:pP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Hinweis</w:t>
                        </w:r>
                      </w:p>
                      <w:p w14:paraId="5F58777C" w14:textId="2C12CB91" w:rsidR="009D1954" w:rsidRPr="009D1954" w:rsidRDefault="009D1954" w:rsidP="009D1954">
                        <w:pPr>
                          <w:rPr>
                            <w:lang w:val="de-LI"/>
                          </w:rPr>
                        </w:pPr>
                        <w:r>
                          <w:rPr>
                            <w:lang w:val="de-LI"/>
                          </w:rPr>
                          <w:t>D</w:t>
                        </w:r>
                        <w:r w:rsidRPr="009D1954">
                          <w:rPr>
                            <w:lang w:val="de-LI"/>
                          </w:rPr>
                          <w:t xml:space="preserve">u wirst explizit </w:t>
                        </w:r>
                        <w:r>
                          <w:rPr>
                            <w:lang w:val="de-LI"/>
                          </w:rPr>
                          <w:t>casten müssen</w:t>
                        </w:r>
                        <w:r w:rsidRPr="009D1954">
                          <w:rPr>
                            <w:lang w:val="de-LI"/>
                          </w:rPr>
                          <w:t>.</w:t>
                        </w:r>
                      </w:p>
                    </w:txbxContent>
                  </v:textbox>
                </v:shape>
                <v:shape id="Grafik 49" o:spid="_x0000_s1065" type="#_x0000_t75" style="position:absolute;top:1722;width:5208;height:4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">
                  <v:imagedata r:id="rId14" o:title=""/>
                  <v:path arrowok="t"/>
                </v:shape>
                <w10:anchorlock/>
              </v:group>
            </w:pict>
          </mc:Fallback>
        </mc:AlternateContent>
      </w:r>
    </w:p>
    <w:p w14:paraId="7264DAE7" w14:textId="77777777" w:rsidR="00BC52F9" w:rsidRPr="00913AAF" w:rsidRDefault="00BC52F9" w:rsidP="003D7CF1">
      <w:pPr>
        <w:pStyle w:val="HTMLVorformatiert"/>
        <w:shd w:val="clear" w:color="auto" w:fill="FFFFFF"/>
        <w:rPr>
          <w:rFonts w:ascii="Consolas" w:hAnsi="Consolas"/>
          <w:color w:val="000000"/>
          <w:sz w:val="18"/>
          <w:szCs w:val="18"/>
          <w:lang w:val="de-LI"/>
        </w:rPr>
      </w:pPr>
    </w:p>
    <w:p w14:paraId="222EC209" w14:textId="092DC310" w:rsidR="00BC52F9" w:rsidRDefault="007C392F" w:rsidP="00BC52F9">
      <w:pPr>
        <w:pStyle w:val="berschrift3"/>
        <w:spacing w:before="240"/>
        <w:rPr>
          <w:lang w:val="de-LI"/>
        </w:rPr>
      </w:pPr>
      <w:r w:rsidRPr="00913AAF">
        <w:rPr>
          <w:lang w:val="de-LI"/>
        </w:rPr>
        <w:t>Aufgabe 14</w:t>
      </w:r>
      <w:r w:rsidR="00380E34">
        <w:rPr>
          <w:lang w:val="de-LI"/>
        </w:rPr>
        <w:t xml:space="preserve"> – Die Tanne</w:t>
      </w:r>
    </w:p>
    <w:p w14:paraId="3BA0F888" w14:textId="3331ACC0" w:rsidR="00380E34" w:rsidRDefault="00380E34" w:rsidP="00380E34">
      <w:pPr>
        <w:rPr>
          <w:lang w:val="de-LI"/>
        </w:rPr>
      </w:pPr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5A06FEB3" wp14:editId="73D59D2E">
                <wp:extent cx="2713990" cy="1235225"/>
                <wp:effectExtent l="0" t="0" r="0" b="3175"/>
                <wp:docPr id="53" name="Zeichenbereich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" name="Textfeld 51" title="Dies ist eine Notiz"/>
                        <wps:cNvSpPr txBox="1"/>
                        <wps:spPr>
                          <a:xfrm>
                            <a:off x="130445" y="35944"/>
                            <a:ext cx="2547825" cy="119922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DBB916" w14:textId="77777777" w:rsidR="00380E34" w:rsidRPr="00494E82" w:rsidRDefault="00380E34" w:rsidP="00380E34">
                              <w:pPr>
                                <w:shd w:val="clear" w:color="auto" w:fill="ECECEC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94E82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Zusatz</w:t>
                              </w:r>
                            </w:p>
                            <w:p w14:paraId="56B7159C" w14:textId="3A7854BE" w:rsidR="00B04466" w:rsidRPr="0075392E" w:rsidRDefault="00380E34" w:rsidP="007C0662">
                              <w:pPr>
                                <w:shd w:val="clear" w:color="auto" w:fill="ECECEC"/>
                                <w:rPr>
                                  <w:lang w:val="de-LI"/>
                                </w:rPr>
                              </w:pPr>
                              <w:r w:rsidRPr="00913AAF">
                                <w:rPr>
                                  <w:lang w:val="de-LI"/>
                                </w:rPr>
                                <w:t>Die</w:t>
                              </w:r>
                              <w:r w:rsidR="00B154B8">
                                <w:rPr>
                                  <w:lang w:val="de-LI"/>
                                </w:rPr>
                                <w:t>se</w:t>
                              </w:r>
                              <w:r w:rsidRPr="00913AAF">
                                <w:rPr>
                                  <w:lang w:val="de-LI"/>
                                </w:rPr>
                                <w:t xml:space="preserve"> Aufgabe ist </w:t>
                              </w:r>
                              <w:r w:rsidRPr="00B154B8">
                                <w:rPr>
                                  <w:b/>
                                  <w:lang w:val="de-LI"/>
                                </w:rPr>
                                <w:t>optional</w:t>
                              </w:r>
                              <w:r w:rsidRPr="00913AAF">
                                <w:rPr>
                                  <w:lang w:val="de-LI"/>
                                </w:rPr>
                                <w:t xml:space="preserve">. </w:t>
                              </w:r>
                              <w:r w:rsidR="00A94F19">
                                <w:rPr>
                                  <w:lang w:val="de-LI"/>
                                </w:rPr>
                                <w:br/>
                              </w:r>
                              <w:r w:rsidRPr="00913AAF">
                                <w:rPr>
                                  <w:lang w:val="de-LI"/>
                                </w:rPr>
                                <w:t xml:space="preserve">Behalte die Zeit im Auge.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0" tIns="180000" rIns="36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2" name="Grafik 52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" y="126363"/>
                            <a:ext cx="544103" cy="71076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A06FEB3" id="Zeichenbereich 53" o:spid="_x0000_s1070" editas="canvas" style="width:213.7pt;height:97.25pt;mso-position-horizontal-relative:char;mso-position-vertical-relative:line" coordsize="27139,12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">
                <v:shape id="_x0000_s1071" type="#_x0000_t75" style="position:absolute;width:27139;height:12350;visibility:visible;mso-wrap-style:square">
                  <v:fill o:detectmouseclick="t"/>
                  <v:path o:connecttype="none"/>
                </v:shape>
                <v:shape id="Textfeld 51" o:spid="_x0000_s1072" type="#_x0000_t202" style="position:absolute;left:1304;top:359;width:25478;height:1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" fillcolor="#ececec" stroked="f" strokeweight=".5pt">
                  <v:textbox style="mso-fit-shape-to-text:t" inset="15mm,5mm,10mm,3mm">
                    <w:txbxContent>
                      <w:p w14:paraId="17DBB916" w14:textId="77777777" w:rsidR="00380E34" w:rsidRPr="00494E82" w:rsidRDefault="00380E34" w:rsidP="00380E34">
                        <w:pPr>
                          <w:shd w:val="clear" w:color="auto" w:fill="ECECEC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4E82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Zusatz</w:t>
                        </w:r>
                      </w:p>
                      <w:p w14:paraId="56B7159C" w14:textId="3A7854BE" w:rsidR="00B04466" w:rsidRPr="0075392E" w:rsidRDefault="00380E34" w:rsidP="007C0662">
                        <w:pPr>
                          <w:shd w:val="clear" w:color="auto" w:fill="ECECEC"/>
                          <w:rPr>
                            <w:lang w:val="de-LI"/>
                          </w:rPr>
                        </w:pPr>
                        <w:r w:rsidRPr="00913AAF">
                          <w:rPr>
                            <w:lang w:val="de-LI"/>
                          </w:rPr>
                          <w:t>Die</w:t>
                        </w:r>
                        <w:r w:rsidR="00B154B8">
                          <w:rPr>
                            <w:lang w:val="de-LI"/>
                          </w:rPr>
                          <w:t>se</w:t>
                        </w:r>
                        <w:r w:rsidRPr="00913AAF">
                          <w:rPr>
                            <w:lang w:val="de-LI"/>
                          </w:rPr>
                          <w:t xml:space="preserve"> Aufgabe ist </w:t>
                        </w:r>
                        <w:r w:rsidRPr="00B154B8">
                          <w:rPr>
                            <w:b/>
                            <w:lang w:val="de-LI"/>
                          </w:rPr>
                          <w:t>optional</w:t>
                        </w:r>
                        <w:r w:rsidRPr="00913AAF">
                          <w:rPr>
                            <w:lang w:val="de-LI"/>
                          </w:rPr>
                          <w:t xml:space="preserve">. </w:t>
                        </w:r>
                        <w:r w:rsidR="00A94F19">
                          <w:rPr>
                            <w:lang w:val="de-LI"/>
                          </w:rPr>
                          <w:br/>
                        </w:r>
                        <w:r w:rsidRPr="00913AAF">
                          <w:rPr>
                            <w:lang w:val="de-LI"/>
                          </w:rPr>
                          <w:t xml:space="preserve">Behalte die Zeit im Auge. </w:t>
                        </w:r>
                      </w:p>
                    </w:txbxContent>
                  </v:textbox>
                </v:shape>
                <v:shape id="Grafik 52" o:spid="_x0000_s1073" type="#_x0000_t75" style="position:absolute;top:1263;width:5441;height:7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14:paraId="7C2A189E" w14:textId="04B3B47F" w:rsidR="007C0662" w:rsidRPr="0075392E" w:rsidRDefault="007C0662" w:rsidP="007C0662">
      <w:pPr>
        <w:rPr>
          <w:lang w:val="de-LI"/>
        </w:rPr>
      </w:pPr>
      <w:r w:rsidRPr="00913AAF">
        <w:rPr>
          <w:lang w:val="de-LI"/>
        </w:rPr>
        <w:t xml:space="preserve">Zeichne eine Tanne mithilfe von mehreren verschachtelten </w:t>
      </w:r>
      <w:r w:rsidRPr="00380E34">
        <w:rPr>
          <w:rStyle w:val="CodeInlineZchn"/>
        </w:rPr>
        <w:t>for</w:t>
      </w:r>
      <w:r w:rsidRPr="00913AAF">
        <w:rPr>
          <w:lang w:val="de-LI"/>
        </w:rPr>
        <w:t>-Schlaufen.</w:t>
      </w:r>
      <w:r>
        <w:rPr>
          <w:lang w:val="de-LI"/>
        </w:rPr>
        <w:t xml:space="preserve"> </w:t>
      </w:r>
      <w:r w:rsidRPr="00913AAF">
        <w:rPr>
          <w:lang w:val="de-LI"/>
        </w:rPr>
        <w:t>Beachte, dass eine Schlaufe auc</w:t>
      </w:r>
      <w:r>
        <w:rPr>
          <w:lang w:val="de-LI"/>
        </w:rPr>
        <w:t>h rückwärts gezählt werden kann:</w:t>
      </w:r>
      <w:r>
        <w:rPr>
          <w:lang w:val="de-LI"/>
        </w:rPr>
        <w:br/>
      </w:r>
      <w:r>
        <w:rPr>
          <w:lang w:val="de-LI"/>
        </w:rPr>
        <w:br/>
      </w:r>
      <w:r w:rsidRPr="0075392E">
        <w:rPr>
          <w:rStyle w:val="CodeInlineZchn"/>
        </w:rPr>
        <w:t>for (int i = 5; i &gt; 0; i--) {</w:t>
      </w:r>
      <w:r w:rsidRPr="0075392E">
        <w:rPr>
          <w:rStyle w:val="CodeInlineZchn"/>
        </w:rPr>
        <w:br/>
        <w:t xml:space="preserve">    / /Zeichnungscode</w:t>
      </w:r>
      <w:r w:rsidRPr="0075392E">
        <w:rPr>
          <w:rStyle w:val="CodeInlineZchn"/>
        </w:rPr>
        <w:br/>
        <w:t>}</w:t>
      </w:r>
    </w:p>
    <w:p w14:paraId="13BD0663" w14:textId="77777777" w:rsidR="007C0662" w:rsidRPr="00380E34" w:rsidRDefault="007C0662" w:rsidP="00380E34">
      <w:pPr>
        <w:rPr>
          <w:lang w:val="de-LI"/>
        </w:rPr>
      </w:pPr>
    </w:p>
    <w:p w14:paraId="22AAF4A4" w14:textId="77777777" w:rsidR="00BC52F9" w:rsidRPr="00913AAF" w:rsidRDefault="00BC52F9" w:rsidP="00BC52F9">
      <w:pPr>
        <w:spacing w:after="0"/>
        <w:rPr>
          <w:rFonts w:ascii="Courier New" w:hAnsi="Courier New" w:cs="Courier New"/>
          <w:lang w:val="de-LI"/>
        </w:rPr>
      </w:pPr>
      <w:r w:rsidRPr="00913AAF">
        <w:rPr>
          <w:rFonts w:ascii="Courier New" w:hAnsi="Courier New" w:cs="Courier New"/>
          <w:lang w:val="de-LI"/>
        </w:rPr>
        <w:t xml:space="preserve">     *</w:t>
      </w:r>
    </w:p>
    <w:p w14:paraId="13780821" w14:textId="77777777" w:rsidR="00BC52F9" w:rsidRPr="00913AAF" w:rsidRDefault="00BC52F9" w:rsidP="00BC52F9">
      <w:pPr>
        <w:spacing w:after="0"/>
        <w:rPr>
          <w:rFonts w:ascii="Courier New" w:hAnsi="Courier New" w:cs="Courier New"/>
          <w:lang w:val="de-LI"/>
        </w:rPr>
      </w:pPr>
      <w:r w:rsidRPr="00913AAF">
        <w:rPr>
          <w:rFonts w:ascii="Courier New" w:hAnsi="Courier New" w:cs="Courier New"/>
          <w:lang w:val="de-LI"/>
        </w:rPr>
        <w:t xml:space="preserve">    ***</w:t>
      </w:r>
    </w:p>
    <w:p w14:paraId="7EDC9793" w14:textId="77777777" w:rsidR="00BC52F9" w:rsidRPr="00913AAF" w:rsidRDefault="00BC52F9" w:rsidP="00BC52F9">
      <w:pPr>
        <w:spacing w:after="0"/>
        <w:rPr>
          <w:rFonts w:ascii="Courier New" w:hAnsi="Courier New" w:cs="Courier New"/>
          <w:lang w:val="de-LI"/>
        </w:rPr>
      </w:pPr>
      <w:r w:rsidRPr="00913AAF">
        <w:rPr>
          <w:rFonts w:ascii="Courier New" w:hAnsi="Courier New" w:cs="Courier New"/>
          <w:lang w:val="de-LI"/>
        </w:rPr>
        <w:t xml:space="preserve">   *****</w:t>
      </w:r>
    </w:p>
    <w:p w14:paraId="6FAFEE71" w14:textId="77777777" w:rsidR="00BC52F9" w:rsidRPr="00913AAF" w:rsidRDefault="00BC52F9" w:rsidP="00BC52F9">
      <w:pPr>
        <w:spacing w:after="0"/>
        <w:rPr>
          <w:rFonts w:ascii="Courier New" w:hAnsi="Courier New" w:cs="Courier New"/>
          <w:lang w:val="de-LI"/>
        </w:rPr>
      </w:pPr>
      <w:r w:rsidRPr="00913AAF">
        <w:rPr>
          <w:rFonts w:ascii="Courier New" w:hAnsi="Courier New" w:cs="Courier New"/>
          <w:lang w:val="de-LI"/>
        </w:rPr>
        <w:t xml:space="preserve">  *******</w:t>
      </w:r>
    </w:p>
    <w:p w14:paraId="4B5B519F" w14:textId="77777777" w:rsidR="00BC52F9" w:rsidRPr="00913AAF" w:rsidRDefault="00BC52F9" w:rsidP="00BC52F9">
      <w:pPr>
        <w:rPr>
          <w:rFonts w:ascii="Courier New" w:hAnsi="Courier New" w:cs="Courier New"/>
          <w:lang w:val="de-LI"/>
        </w:rPr>
      </w:pPr>
      <w:r w:rsidRPr="00913AAF">
        <w:rPr>
          <w:rFonts w:ascii="Courier New" w:hAnsi="Courier New" w:cs="Courier New"/>
          <w:lang w:val="de-LI"/>
        </w:rPr>
        <w:t xml:space="preserve"> *********</w:t>
      </w:r>
    </w:p>
    <w:p w14:paraId="44D052A3" w14:textId="77777777" w:rsidR="00BC52F9" w:rsidRPr="00913AAF" w:rsidRDefault="00BC52F9" w:rsidP="003D7CF1">
      <w:pPr>
        <w:pStyle w:val="HTMLVorformatiert"/>
        <w:shd w:val="clear" w:color="auto" w:fill="FFFFFF"/>
        <w:rPr>
          <w:rFonts w:ascii="Consolas" w:hAnsi="Consolas"/>
          <w:color w:val="000000"/>
          <w:sz w:val="18"/>
          <w:szCs w:val="18"/>
          <w:lang w:val="de-LI"/>
        </w:rPr>
      </w:pPr>
    </w:p>
    <w:p w14:paraId="4E435A91" w14:textId="77777777" w:rsidR="00BD2318" w:rsidRDefault="00BD2318">
      <w:pPr>
        <w:spacing w:after="160" w:line="259" w:lineRule="auto"/>
        <w:rPr>
          <w:rFonts w:eastAsiaTheme="majorEastAsia" w:cstheme="majorBidi"/>
          <w:color w:val="000000" w:themeColor="text1"/>
          <w:sz w:val="28"/>
          <w:lang w:val="de-LI"/>
        </w:rPr>
      </w:pPr>
      <w:r>
        <w:rPr>
          <w:lang w:val="de-LI"/>
        </w:rPr>
        <w:br w:type="page"/>
      </w:r>
    </w:p>
    <w:p w14:paraId="06FF055E" w14:textId="7492A5A3" w:rsidR="004268DD" w:rsidRDefault="00EE358A" w:rsidP="003D7CF1">
      <w:pPr>
        <w:pStyle w:val="berschrift3"/>
        <w:spacing w:before="240"/>
        <w:rPr>
          <w:lang w:val="de-LI"/>
        </w:rPr>
      </w:pPr>
      <w:r w:rsidRPr="00913AAF">
        <w:rPr>
          <w:lang w:val="de-LI"/>
        </w:rPr>
        <w:lastRenderedPageBreak/>
        <w:t>A</w:t>
      </w:r>
      <w:r w:rsidR="007C392F" w:rsidRPr="00913AAF">
        <w:rPr>
          <w:lang w:val="de-LI"/>
        </w:rPr>
        <w:t>uftrag 15</w:t>
      </w:r>
      <w:r w:rsidR="00A94F19">
        <w:rPr>
          <w:lang w:val="de-LI"/>
        </w:rPr>
        <w:t xml:space="preserve"> – Weitere Aufgaben mit Arrays</w:t>
      </w:r>
    </w:p>
    <w:p w14:paraId="38E94192" w14:textId="1CE3ED1C" w:rsidR="00AE6A17" w:rsidRPr="00AE6A17" w:rsidRDefault="00AE6A17" w:rsidP="00AE6A17">
      <w:pPr>
        <w:rPr>
          <w:lang w:val="de-LI"/>
        </w:rPr>
      </w:pPr>
      <w:r>
        <w:rPr>
          <w:lang w:val="de-LI"/>
        </w:rPr>
        <w:t xml:space="preserve">Schreibe den Code möglichst selbst ohne die Verwendung von Java SDK Methoden. </w:t>
      </w:r>
    </w:p>
    <w:p w14:paraId="4688EFD5" w14:textId="2D5BF95D" w:rsidR="00A94F19" w:rsidRPr="00A94F19" w:rsidRDefault="00A94F19" w:rsidP="00A94F19">
      <w:pPr>
        <w:rPr>
          <w:lang w:val="de-LI"/>
        </w:rPr>
      </w:pPr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3C7A3E06" wp14:editId="38AA52D5">
                <wp:extent cx="2713990" cy="1235225"/>
                <wp:effectExtent l="0" t="0" r="0" b="3175"/>
                <wp:docPr id="59" name="Zeichenbereich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" name="Textfeld 57" title="Dies ist eine Notiz"/>
                        <wps:cNvSpPr txBox="1"/>
                        <wps:spPr>
                          <a:xfrm>
                            <a:off x="130445" y="35944"/>
                            <a:ext cx="2547825" cy="119922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E1BDF9" w14:textId="77777777" w:rsidR="00A94F19" w:rsidRPr="00494E82" w:rsidRDefault="00A94F19" w:rsidP="00A94F19">
                              <w:pPr>
                                <w:shd w:val="clear" w:color="auto" w:fill="ECECEC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94E82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Zusatz</w:t>
                              </w:r>
                            </w:p>
                            <w:p w14:paraId="5A41E787" w14:textId="77777777" w:rsidR="00A94F19" w:rsidRPr="0075392E" w:rsidRDefault="00A94F19" w:rsidP="00A94F19">
                              <w:pPr>
                                <w:shd w:val="clear" w:color="auto" w:fill="ECECEC"/>
                                <w:rPr>
                                  <w:lang w:val="de-LI"/>
                                </w:rPr>
                              </w:pPr>
                              <w:r w:rsidRPr="00913AAF">
                                <w:rPr>
                                  <w:lang w:val="de-LI"/>
                                </w:rPr>
                                <w:t>Die</w:t>
                              </w:r>
                              <w:r>
                                <w:rPr>
                                  <w:lang w:val="de-LI"/>
                                </w:rPr>
                                <w:t>se</w:t>
                              </w:r>
                              <w:r w:rsidRPr="00913AAF">
                                <w:rPr>
                                  <w:lang w:val="de-LI"/>
                                </w:rPr>
                                <w:t xml:space="preserve"> Aufgabe ist </w:t>
                              </w:r>
                              <w:r w:rsidRPr="00B154B8">
                                <w:rPr>
                                  <w:b/>
                                  <w:lang w:val="de-LI"/>
                                </w:rPr>
                                <w:t>optional</w:t>
                              </w:r>
                              <w:r w:rsidRPr="00913AAF">
                                <w:rPr>
                                  <w:lang w:val="de-LI"/>
                                </w:rPr>
                                <w:t xml:space="preserve">. </w:t>
                              </w:r>
                              <w:r>
                                <w:rPr>
                                  <w:lang w:val="de-LI"/>
                                </w:rPr>
                                <w:br/>
                              </w:r>
                              <w:r w:rsidRPr="00913AAF">
                                <w:rPr>
                                  <w:lang w:val="de-LI"/>
                                </w:rPr>
                                <w:t xml:space="preserve">Behalte die Zeit im Auge.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0" tIns="180000" rIns="36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8" name="Grafik 58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" y="126363"/>
                            <a:ext cx="544103" cy="71076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C7A3E06" id="Zeichenbereich 59" o:spid="_x0000_s1074" editas="canvas" style="width:213.7pt;height:97.25pt;mso-position-horizontal-relative:char;mso-position-vertical-relative:line" coordsize="27139,12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">
                <v:shape id="_x0000_s1075" type="#_x0000_t75" style="position:absolute;width:27139;height:12350;visibility:visible;mso-wrap-style:square">
                  <v:fill o:detectmouseclick="t"/>
                  <v:path o:connecttype="none"/>
                </v:shape>
                <v:shape id="Textfeld 57" o:spid="_x0000_s1076" type="#_x0000_t202" style="position:absolute;left:1304;top:359;width:25478;height:1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" fillcolor="#ececec" stroked="f" strokeweight=".5pt">
                  <v:textbox style="mso-fit-shape-to-text:t" inset="15mm,5mm,10mm,3mm">
                    <w:txbxContent>
                      <w:p w14:paraId="67E1BDF9" w14:textId="77777777" w:rsidR="00A94F19" w:rsidRPr="00494E82" w:rsidRDefault="00A94F19" w:rsidP="00A94F19">
                        <w:pPr>
                          <w:shd w:val="clear" w:color="auto" w:fill="ECECEC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4E82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Zusatz</w:t>
                        </w:r>
                      </w:p>
                      <w:p w14:paraId="5A41E787" w14:textId="77777777" w:rsidR="00A94F19" w:rsidRPr="0075392E" w:rsidRDefault="00A94F19" w:rsidP="00A94F19">
                        <w:pPr>
                          <w:shd w:val="clear" w:color="auto" w:fill="ECECEC"/>
                          <w:rPr>
                            <w:lang w:val="de-LI"/>
                          </w:rPr>
                        </w:pPr>
                        <w:r w:rsidRPr="00913AAF">
                          <w:rPr>
                            <w:lang w:val="de-LI"/>
                          </w:rPr>
                          <w:t>Die</w:t>
                        </w:r>
                        <w:r>
                          <w:rPr>
                            <w:lang w:val="de-LI"/>
                          </w:rPr>
                          <w:t>se</w:t>
                        </w:r>
                        <w:r w:rsidRPr="00913AAF">
                          <w:rPr>
                            <w:lang w:val="de-LI"/>
                          </w:rPr>
                          <w:t xml:space="preserve"> Aufgabe ist </w:t>
                        </w:r>
                        <w:r w:rsidRPr="00B154B8">
                          <w:rPr>
                            <w:b/>
                            <w:lang w:val="de-LI"/>
                          </w:rPr>
                          <w:t>optional</w:t>
                        </w:r>
                        <w:r w:rsidRPr="00913AAF">
                          <w:rPr>
                            <w:lang w:val="de-LI"/>
                          </w:rPr>
                          <w:t xml:space="preserve">. </w:t>
                        </w:r>
                        <w:r>
                          <w:rPr>
                            <w:lang w:val="de-LI"/>
                          </w:rPr>
                          <w:br/>
                        </w:r>
                        <w:r w:rsidRPr="00913AAF">
                          <w:rPr>
                            <w:lang w:val="de-LI"/>
                          </w:rPr>
                          <w:t xml:space="preserve">Behalte die Zeit im Auge. </w:t>
                        </w:r>
                      </w:p>
                    </w:txbxContent>
                  </v:textbox>
                </v:shape>
                <v:shape id="Grafik 58" o:spid="_x0000_s1077" type="#_x0000_t75" style="position:absolute;top:1263;width:5441;height:7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14:paraId="007DABF0" w14:textId="77777777" w:rsidR="004268DD" w:rsidRPr="00913AAF" w:rsidRDefault="004268DD" w:rsidP="004268DD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>Generiere ein Array mit 10 Zufalls</w:t>
      </w:r>
      <w:r w:rsidR="00087CED" w:rsidRPr="00913AAF">
        <w:rPr>
          <w:lang w:val="de-LI" w:eastAsia="de-CH"/>
        </w:rPr>
        <w:t>ganz</w:t>
      </w:r>
      <w:r w:rsidRPr="00913AAF">
        <w:rPr>
          <w:lang w:val="de-LI" w:eastAsia="de-CH"/>
        </w:rPr>
        <w:t>zahlen.</w:t>
      </w:r>
    </w:p>
    <w:p w14:paraId="7039BFEC" w14:textId="77777777" w:rsidR="004268DD" w:rsidRPr="00913AAF" w:rsidRDefault="004268DD" w:rsidP="004268DD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>Gib alle Zahlen des Arrays auf der Konsole aus.</w:t>
      </w:r>
    </w:p>
    <w:p w14:paraId="7284A13E" w14:textId="77777777" w:rsidR="004268DD" w:rsidRPr="00913AAF" w:rsidRDefault="004268DD" w:rsidP="004268DD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 xml:space="preserve">Gib die </w:t>
      </w:r>
      <w:r w:rsidRPr="00913AAF">
        <w:rPr>
          <w:b/>
          <w:lang w:val="de-LI" w:eastAsia="de-CH"/>
        </w:rPr>
        <w:t>kleinste</w:t>
      </w:r>
      <w:r w:rsidRPr="00913AAF">
        <w:rPr>
          <w:lang w:val="de-LI" w:eastAsia="de-CH"/>
        </w:rPr>
        <w:t xml:space="preserve"> und die </w:t>
      </w:r>
      <w:r w:rsidRPr="00913AAF">
        <w:rPr>
          <w:b/>
          <w:lang w:val="de-LI" w:eastAsia="de-CH"/>
        </w:rPr>
        <w:t>grösste</w:t>
      </w:r>
      <w:r w:rsidRPr="00913AAF">
        <w:rPr>
          <w:lang w:val="de-LI" w:eastAsia="de-CH"/>
        </w:rPr>
        <w:t xml:space="preserve"> Zahl auf der Konsole aus.</w:t>
      </w:r>
    </w:p>
    <w:p w14:paraId="652AAB1A" w14:textId="77777777" w:rsidR="004268DD" w:rsidRPr="00913AAF" w:rsidRDefault="004268DD" w:rsidP="004268DD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 xml:space="preserve">Gib die </w:t>
      </w:r>
      <w:r w:rsidRPr="00913AAF">
        <w:rPr>
          <w:b/>
          <w:lang w:val="de-LI" w:eastAsia="de-CH"/>
        </w:rPr>
        <w:t>Summe</w:t>
      </w:r>
      <w:r w:rsidRPr="00913AAF">
        <w:rPr>
          <w:lang w:val="de-LI" w:eastAsia="de-CH"/>
        </w:rPr>
        <w:t xml:space="preserve"> aller Zahlen des Arrays auf der Konsole aus.</w:t>
      </w:r>
    </w:p>
    <w:p w14:paraId="30F2EDB9" w14:textId="77777777" w:rsidR="004268DD" w:rsidRPr="00913AAF" w:rsidRDefault="004268DD" w:rsidP="004268DD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 xml:space="preserve">Gib den </w:t>
      </w:r>
      <w:r w:rsidRPr="00913AAF">
        <w:rPr>
          <w:b/>
          <w:lang w:val="de-LI" w:eastAsia="de-CH"/>
        </w:rPr>
        <w:t>Durchschnitt</w:t>
      </w:r>
      <w:r w:rsidRPr="00913AAF">
        <w:rPr>
          <w:lang w:val="de-LI" w:eastAsia="de-CH"/>
        </w:rPr>
        <w:t xml:space="preserve"> aller Zahlen des Arrays auf der Konsole aus.</w:t>
      </w:r>
    </w:p>
    <w:p w14:paraId="72968D8C" w14:textId="77777777" w:rsidR="004268DD" w:rsidRPr="00913AAF" w:rsidRDefault="004268DD" w:rsidP="004268DD">
      <w:pPr>
        <w:pStyle w:val="Listenabsatz"/>
        <w:numPr>
          <w:ilvl w:val="0"/>
          <w:numId w:val="20"/>
        </w:num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 xml:space="preserve">Erstelle ein neues Array, welches </w:t>
      </w:r>
      <w:r w:rsidRPr="00913AAF">
        <w:rPr>
          <w:b/>
          <w:lang w:val="de-LI" w:eastAsia="de-CH"/>
        </w:rPr>
        <w:t xml:space="preserve">nur die geraden </w:t>
      </w:r>
      <w:r w:rsidRPr="00913AAF">
        <w:rPr>
          <w:lang w:val="de-LI" w:eastAsia="de-CH"/>
        </w:rPr>
        <w:t>Zahlen des ersten Arrays beinhaltet.</w:t>
      </w:r>
    </w:p>
    <w:p w14:paraId="14C12EAB" w14:textId="77777777" w:rsidR="00D339E2" w:rsidRPr="00913AAF" w:rsidRDefault="00D339E2">
      <w:pPr>
        <w:spacing w:after="160" w:line="259" w:lineRule="auto"/>
        <w:rPr>
          <w:b/>
          <w:lang w:val="de-LI"/>
        </w:rPr>
      </w:pPr>
    </w:p>
    <w:p w14:paraId="522824DF" w14:textId="2BF73398" w:rsidR="00166FC5" w:rsidRPr="00913AAF" w:rsidRDefault="007C392F" w:rsidP="00166FC5">
      <w:pPr>
        <w:pStyle w:val="berschrift3"/>
        <w:rPr>
          <w:lang w:val="de-LI"/>
        </w:rPr>
      </w:pPr>
      <w:r w:rsidRPr="00913AAF">
        <w:rPr>
          <w:lang w:val="de-LI"/>
        </w:rPr>
        <w:t>Auftrag 16</w:t>
      </w:r>
      <w:r w:rsidR="008F6C2D">
        <w:rPr>
          <w:lang w:val="de-LI"/>
        </w:rPr>
        <w:t xml:space="preserve"> – Zahlenraten</w:t>
      </w:r>
    </w:p>
    <w:p w14:paraId="4813BD4E" w14:textId="75EF652A" w:rsidR="008F6C2D" w:rsidRDefault="008F6C2D" w:rsidP="008F6C2D">
      <w:pPr>
        <w:rPr>
          <w:lang w:val="de-LI"/>
        </w:rPr>
      </w:pPr>
      <w:r>
        <w:rPr>
          <w:noProof/>
          <w:lang w:eastAsia="de-CH"/>
        </w:rPr>
        <mc:AlternateContent>
          <mc:Choice Requires="wpc">
            <w:drawing>
              <wp:inline distT="0" distB="0" distL="0" distR="0" wp14:anchorId="7C090214" wp14:editId="00A1A2FE">
                <wp:extent cx="2713990" cy="1235225"/>
                <wp:effectExtent l="0" t="0" r="0" b="3175"/>
                <wp:docPr id="62" name="Zeichenbereich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Textfeld 60" title="Dies ist eine Notiz"/>
                        <wps:cNvSpPr txBox="1"/>
                        <wps:spPr>
                          <a:xfrm>
                            <a:off x="130445" y="35944"/>
                            <a:ext cx="2547825" cy="119922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5F883F" w14:textId="77777777" w:rsidR="008F6C2D" w:rsidRPr="00494E82" w:rsidRDefault="008F6C2D" w:rsidP="008F6C2D">
                              <w:pPr>
                                <w:shd w:val="clear" w:color="auto" w:fill="ECECEC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494E82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</w:rPr>
                                <w:t>Zusatz</w:t>
                              </w:r>
                            </w:p>
                            <w:p w14:paraId="76FA86BD" w14:textId="77777777" w:rsidR="008F6C2D" w:rsidRPr="0075392E" w:rsidRDefault="008F6C2D" w:rsidP="008F6C2D">
                              <w:pPr>
                                <w:shd w:val="clear" w:color="auto" w:fill="ECECEC"/>
                                <w:rPr>
                                  <w:lang w:val="de-LI"/>
                                </w:rPr>
                              </w:pPr>
                              <w:r w:rsidRPr="00913AAF">
                                <w:rPr>
                                  <w:lang w:val="de-LI"/>
                                </w:rPr>
                                <w:t>Die</w:t>
                              </w:r>
                              <w:r>
                                <w:rPr>
                                  <w:lang w:val="de-LI"/>
                                </w:rPr>
                                <w:t>se</w:t>
                              </w:r>
                              <w:r w:rsidRPr="00913AAF">
                                <w:rPr>
                                  <w:lang w:val="de-LI"/>
                                </w:rPr>
                                <w:t xml:space="preserve"> Aufgabe ist </w:t>
                              </w:r>
                              <w:r w:rsidRPr="00B154B8">
                                <w:rPr>
                                  <w:b/>
                                  <w:lang w:val="de-LI"/>
                                </w:rPr>
                                <w:t>optional</w:t>
                              </w:r>
                              <w:r w:rsidRPr="00913AAF">
                                <w:rPr>
                                  <w:lang w:val="de-LI"/>
                                </w:rPr>
                                <w:t xml:space="preserve">. </w:t>
                              </w:r>
                              <w:r>
                                <w:rPr>
                                  <w:lang w:val="de-LI"/>
                                </w:rPr>
                                <w:br/>
                              </w:r>
                              <w:r w:rsidRPr="00913AAF">
                                <w:rPr>
                                  <w:lang w:val="de-LI"/>
                                </w:rPr>
                                <w:t xml:space="preserve">Behalte die Zeit im Auge.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0" tIns="180000" rIns="360000" bIns="108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" y="126363"/>
                            <a:ext cx="544103" cy="71076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C090214" id="Zeichenbereich 62" o:spid="_x0000_s1078" editas="canvas" style="width:213.7pt;height:97.25pt;mso-position-horizontal-relative:char;mso-position-vertical-relative:line" coordsize="27139,12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">
                <v:shape id="_x0000_s1079" type="#_x0000_t75" style="position:absolute;width:27139;height:12350;visibility:visible;mso-wrap-style:square">
                  <v:fill o:detectmouseclick="t"/>
                  <v:path o:connecttype="none"/>
                </v:shape>
                <v:shape id="Textfeld 60" o:spid="_x0000_s1080" type="#_x0000_t202" style="position:absolute;left:1304;top:359;width:25478;height:1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" fillcolor="#ececec" stroked="f" strokeweight=".5pt">
                  <v:textbox style="mso-fit-shape-to-text:t" inset="15mm,5mm,10mm,3mm">
                    <w:txbxContent>
                      <w:p w14:paraId="075F883F" w14:textId="77777777" w:rsidR="008F6C2D" w:rsidRPr="00494E82" w:rsidRDefault="008F6C2D" w:rsidP="008F6C2D">
                        <w:pPr>
                          <w:shd w:val="clear" w:color="auto" w:fill="ECECEC"/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494E82">
                          <w:rPr>
                            <w:b/>
                            <w:color w:val="000000" w:themeColor="text1"/>
                            <w:sz w:val="24"/>
                            <w:szCs w:val="24"/>
                          </w:rPr>
                          <w:t>Zusatz</w:t>
                        </w:r>
                      </w:p>
                      <w:p w14:paraId="76FA86BD" w14:textId="77777777" w:rsidR="008F6C2D" w:rsidRPr="0075392E" w:rsidRDefault="008F6C2D" w:rsidP="008F6C2D">
                        <w:pPr>
                          <w:shd w:val="clear" w:color="auto" w:fill="ECECEC"/>
                          <w:rPr>
                            <w:lang w:val="de-LI"/>
                          </w:rPr>
                        </w:pPr>
                        <w:r w:rsidRPr="00913AAF">
                          <w:rPr>
                            <w:lang w:val="de-LI"/>
                          </w:rPr>
                          <w:t>Die</w:t>
                        </w:r>
                        <w:r>
                          <w:rPr>
                            <w:lang w:val="de-LI"/>
                          </w:rPr>
                          <w:t>se</w:t>
                        </w:r>
                        <w:r w:rsidRPr="00913AAF">
                          <w:rPr>
                            <w:lang w:val="de-LI"/>
                          </w:rPr>
                          <w:t xml:space="preserve"> Aufgabe ist </w:t>
                        </w:r>
                        <w:r w:rsidRPr="00B154B8">
                          <w:rPr>
                            <w:b/>
                            <w:lang w:val="de-LI"/>
                          </w:rPr>
                          <w:t>optional</w:t>
                        </w:r>
                        <w:r w:rsidRPr="00913AAF">
                          <w:rPr>
                            <w:lang w:val="de-LI"/>
                          </w:rPr>
                          <w:t xml:space="preserve">. </w:t>
                        </w:r>
                        <w:r>
                          <w:rPr>
                            <w:lang w:val="de-LI"/>
                          </w:rPr>
                          <w:br/>
                        </w:r>
                        <w:r w:rsidRPr="00913AAF">
                          <w:rPr>
                            <w:lang w:val="de-LI"/>
                          </w:rPr>
                          <w:t xml:space="preserve">Behalte die Zeit im Auge. </w:t>
                        </w:r>
                      </w:p>
                    </w:txbxContent>
                  </v:textbox>
                </v:shape>
                <v:shape id="Grafik 61" o:spid="_x0000_s1081" type="#_x0000_t75" style="position:absolute;top:1263;width:5441;height:7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">
                  <v:imagedata r:id="rId23" o:title=""/>
                  <v:path arrowok="t"/>
                </v:shape>
                <w10:anchorlock/>
              </v:group>
            </w:pict>
          </mc:Fallback>
        </mc:AlternateContent>
      </w:r>
    </w:p>
    <w:p w14:paraId="589F9B34" w14:textId="4F27E1F1" w:rsidR="00166FC5" w:rsidRPr="00913AAF" w:rsidRDefault="00166FC5" w:rsidP="00166FC5">
      <w:p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 xml:space="preserve">Erstelle ein Zahlenraten. Die gesuchte Zahl soll mittels </w:t>
      </w:r>
      <w:r w:rsidRPr="00913AAF">
        <w:rPr>
          <w:rFonts w:ascii="Courier New" w:hAnsi="Courier New" w:cs="Courier New"/>
          <w:color w:val="000000"/>
          <w:lang w:val="de-LI"/>
        </w:rPr>
        <w:t>Math.random()</w:t>
      </w:r>
      <w:r w:rsidRPr="00913AAF">
        <w:rPr>
          <w:lang w:val="de-LI" w:eastAsia="de-CH"/>
        </w:rPr>
        <w:t xml:space="preserve"> erzeugt werden. </w:t>
      </w:r>
      <w:r w:rsidRPr="00913AAF">
        <w:rPr>
          <w:lang w:val="de-LI" w:eastAsia="de-CH"/>
        </w:rPr>
        <w:br/>
        <w:t>Der Benutzer muss solange eine Zahl eingeben bis er sie erraten hat. Natürlich sollte die gesuchte Zahl in einem bestimmten Intervall sein. Zum Beispiel zwischen 1 und 100.</w:t>
      </w:r>
    </w:p>
    <w:p w14:paraId="7E11FD64" w14:textId="77777777" w:rsidR="00166FC5" w:rsidRPr="00913AAF" w:rsidRDefault="00166FC5" w:rsidP="00166FC5">
      <w:p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>Etwas einfacher für den Benutzer wird es, wenn der Computer nach jeder Eingabe eine Meldung herausgibt, welche aussagt, ob die Zahl grösser oder kleiner als die gesuchte Zahl ist.</w:t>
      </w:r>
    </w:p>
    <w:p w14:paraId="1332EDED" w14:textId="77777777" w:rsidR="00166FC5" w:rsidRPr="00913AAF" w:rsidRDefault="00166FC5" w:rsidP="00166FC5">
      <w:pPr>
        <w:autoSpaceDE w:val="0"/>
        <w:autoSpaceDN w:val="0"/>
        <w:adjustRightInd w:val="0"/>
        <w:spacing w:after="0"/>
        <w:rPr>
          <w:lang w:val="de-LI" w:eastAsia="de-CH"/>
        </w:rPr>
      </w:pPr>
    </w:p>
    <w:p w14:paraId="23DE55AC" w14:textId="19E0C9CF" w:rsidR="00166FC5" w:rsidRPr="00913AAF" w:rsidRDefault="006E014F" w:rsidP="00166FC5">
      <w:pPr>
        <w:autoSpaceDE w:val="0"/>
        <w:autoSpaceDN w:val="0"/>
        <w:adjustRightInd w:val="0"/>
        <w:spacing w:after="0"/>
        <w:rPr>
          <w:lang w:val="de-LI" w:eastAsia="de-CH"/>
        </w:rPr>
      </w:pPr>
      <w:r>
        <w:rPr>
          <w:lang w:val="de-LI" w:eastAsia="de-CH"/>
        </w:rPr>
        <w:t>Mögliche Erweiterungen:</w:t>
      </w:r>
    </w:p>
    <w:p w14:paraId="23896048" w14:textId="77777777" w:rsidR="00166FC5" w:rsidRPr="00913AAF" w:rsidRDefault="00166FC5" w:rsidP="00166FC5">
      <w:pPr>
        <w:pStyle w:val="Listenabsatz"/>
        <w:numPr>
          <w:ilvl w:val="0"/>
          <w:numId w:val="23"/>
        </w:num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>Gib am Ende aus, wie viele Versuche der Benutzer hatte, um die gesuchte Zahl zu erraten.</w:t>
      </w:r>
    </w:p>
    <w:p w14:paraId="683F77DB" w14:textId="77777777" w:rsidR="00166FC5" w:rsidRPr="00913AAF" w:rsidRDefault="00166FC5" w:rsidP="00166FC5">
      <w:pPr>
        <w:pStyle w:val="Listenabsatz"/>
        <w:numPr>
          <w:ilvl w:val="0"/>
          <w:numId w:val="23"/>
        </w:num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>Am Ende des Programms soll nachgefragt werden, ob der Benutzer ein neues Spiel mit neuer Zufallszahl starten will.</w:t>
      </w:r>
    </w:p>
    <w:p w14:paraId="65E5F442" w14:textId="77777777" w:rsidR="00166FC5" w:rsidRPr="00913AAF" w:rsidRDefault="00166FC5" w:rsidP="00166FC5">
      <w:pPr>
        <w:pStyle w:val="Listenabsatz"/>
        <w:numPr>
          <w:ilvl w:val="0"/>
          <w:numId w:val="23"/>
        </w:num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>Zu Beginn kann der Benutzer das Intervall wählen, aus welchem die Zufallszahl gewählt wird. (1-500 oder beliebig)</w:t>
      </w:r>
    </w:p>
    <w:p w14:paraId="41D870CD" w14:textId="77777777" w:rsidR="00166FC5" w:rsidRPr="00913AAF" w:rsidRDefault="00166FC5" w:rsidP="00166FC5">
      <w:pPr>
        <w:pStyle w:val="Listenabsatz"/>
        <w:numPr>
          <w:ilvl w:val="0"/>
          <w:numId w:val="23"/>
        </w:num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>Zwei Spieler können am gleichen PC das Zufallsraten abwechselnd spielen. Gewonnen hat wer eher die Zahl erraten hat.</w:t>
      </w:r>
    </w:p>
    <w:p w14:paraId="276C46BC" w14:textId="77777777" w:rsidR="00166FC5" w:rsidRPr="00913AAF" w:rsidRDefault="00166FC5" w:rsidP="00166FC5">
      <w:pPr>
        <w:pStyle w:val="Listenabsatz"/>
        <w:numPr>
          <w:ilvl w:val="0"/>
          <w:numId w:val="23"/>
        </w:numPr>
        <w:autoSpaceDE w:val="0"/>
        <w:autoSpaceDN w:val="0"/>
        <w:adjustRightInd w:val="0"/>
        <w:spacing w:after="0"/>
        <w:rPr>
          <w:lang w:val="de-LI" w:eastAsia="de-CH"/>
        </w:rPr>
      </w:pPr>
      <w:r w:rsidRPr="00913AAF">
        <w:rPr>
          <w:lang w:val="de-LI" w:eastAsia="de-CH"/>
        </w:rPr>
        <w:t>Die Resultate werden gespeichert, somit kann am Ende aller Spiele eine Statistik erstellt werden. (z.B.: Im Schnitt brauchte der Benutzer 3.5 Versuche, um die Zahl zu erraten)</w:t>
      </w:r>
    </w:p>
    <w:p w14:paraId="7FE2611A" w14:textId="77777777" w:rsidR="00166FC5" w:rsidRPr="00913AAF" w:rsidRDefault="00166FC5" w:rsidP="00166FC5">
      <w:pPr>
        <w:pStyle w:val="Listenabsatz"/>
        <w:numPr>
          <w:ilvl w:val="0"/>
          <w:numId w:val="23"/>
        </w:numPr>
        <w:autoSpaceDE w:val="0"/>
        <w:autoSpaceDN w:val="0"/>
        <w:adjustRightInd w:val="0"/>
        <w:spacing w:after="160" w:line="259" w:lineRule="auto"/>
        <w:rPr>
          <w:b/>
          <w:lang w:val="de-LI"/>
        </w:rPr>
      </w:pPr>
      <w:r w:rsidRPr="00913AAF">
        <w:rPr>
          <w:lang w:val="de-LI" w:eastAsia="de-CH"/>
        </w:rPr>
        <w:t>und viel mehr…</w:t>
      </w:r>
    </w:p>
    <w:p w14:paraId="599F8320" w14:textId="77777777" w:rsidR="004268DD" w:rsidRPr="00913AAF" w:rsidRDefault="004268DD" w:rsidP="004268DD">
      <w:pPr>
        <w:pStyle w:val="berschrift3"/>
        <w:rPr>
          <w:lang w:val="de-LI"/>
        </w:rPr>
      </w:pPr>
      <w:r w:rsidRPr="00913AAF">
        <w:rPr>
          <w:lang w:val="de-LI"/>
        </w:rPr>
        <w:lastRenderedPageBreak/>
        <w:t>Erweiterung</w:t>
      </w:r>
    </w:p>
    <w:p w14:paraId="6F39848B" w14:textId="62CDD4F1" w:rsidR="0035530E" w:rsidRPr="00913AAF" w:rsidRDefault="004268DD" w:rsidP="004268DD">
      <w:pPr>
        <w:rPr>
          <w:lang w:val="de-LI"/>
        </w:rPr>
      </w:pPr>
      <w:r w:rsidRPr="00913AAF">
        <w:rPr>
          <w:lang w:val="de-LI"/>
        </w:rPr>
        <w:t xml:space="preserve">Weitere Übungen sind auf </w:t>
      </w:r>
      <w:hyperlink r:id="rId24" w:history="1">
        <w:r w:rsidRPr="00913AAF">
          <w:rPr>
            <w:rStyle w:val="Hyperlink"/>
            <w:lang w:val="de-LI"/>
          </w:rPr>
          <w:t>http://codingbat.com/</w:t>
        </w:r>
      </w:hyperlink>
      <w:r w:rsidRPr="00913AAF">
        <w:rPr>
          <w:lang w:val="de-LI"/>
        </w:rPr>
        <w:t xml:space="preserve"> vorhanden. Versuche Übungen zu lösen, welche deinem derzeitigen Niveau entsprechen.</w:t>
      </w:r>
    </w:p>
    <w:sectPr w:rsidR="0035530E" w:rsidRPr="00913AAF" w:rsidSect="00F12327">
      <w:footerReference w:type="default" r:id="rId25"/>
      <w:headerReference w:type="first" r:id="rId26"/>
      <w:footerReference w:type="first" r:id="rId27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A4914" w14:textId="77777777" w:rsidR="008B152B" w:rsidRDefault="008B152B" w:rsidP="004D3714">
      <w:r>
        <w:separator/>
      </w:r>
    </w:p>
  </w:endnote>
  <w:endnote w:type="continuationSeparator" w:id="0">
    <w:p w14:paraId="0758C54B" w14:textId="77777777" w:rsidR="008B152B" w:rsidRDefault="008B152B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14:paraId="4C72C74A" w14:textId="2A74E0F2" w:rsidR="008B152B" w:rsidRPr="007D7A59" w:rsidRDefault="008B152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FF42B36" wp14:editId="252A7137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9CC654C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D97163">
              <w:rPr>
                <w:noProof/>
                <w:color w:val="565656"/>
                <w:sz w:val="16"/>
                <w:szCs w:val="16"/>
              </w:rPr>
              <w:t>13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9661B" w14:textId="77777777" w:rsidR="008B152B" w:rsidRDefault="008B152B" w:rsidP="004100B1">
    <w:pPr>
      <w:pStyle w:val="Kopfzeile"/>
    </w:pPr>
  </w:p>
  <w:p w14:paraId="759ED8F8" w14:textId="77777777" w:rsidR="008B152B" w:rsidRDefault="008B152B" w:rsidP="004100B1"/>
  <w:p w14:paraId="69F6A704" w14:textId="77777777" w:rsidR="008B152B" w:rsidRDefault="008B152B" w:rsidP="004100B1">
    <w:pPr>
      <w:pStyle w:val="Fuzeile"/>
    </w:pPr>
  </w:p>
  <w:p w14:paraId="36722749" w14:textId="77777777" w:rsidR="008B152B" w:rsidRDefault="008B152B" w:rsidP="004100B1"/>
  <w:p w14:paraId="5459E566" w14:textId="0F9669E1" w:rsidR="008B152B" w:rsidRDefault="008B152B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CCA17B" wp14:editId="2E5BF301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2A4FF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D97163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87392E" w14:textId="77777777" w:rsidR="008B152B" w:rsidRDefault="008B152B" w:rsidP="004D3714">
      <w:r>
        <w:separator/>
      </w:r>
    </w:p>
  </w:footnote>
  <w:footnote w:type="continuationSeparator" w:id="0">
    <w:p w14:paraId="5382CEB3" w14:textId="77777777" w:rsidR="008B152B" w:rsidRDefault="008B152B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0FF0D" w14:textId="77777777" w:rsidR="008B152B" w:rsidRDefault="008B152B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6846001A" wp14:editId="607EDD54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7DFDD154" wp14:editId="0D548059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361A48"/>
    <w:multiLevelType w:val="hybridMultilevel"/>
    <w:tmpl w:val="7CDEE8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0E626E85"/>
    <w:multiLevelType w:val="hybridMultilevel"/>
    <w:tmpl w:val="D3E6B8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D4520"/>
    <w:multiLevelType w:val="multilevel"/>
    <w:tmpl w:val="95DC9FF8"/>
    <w:numStyleLink w:val="Bbc"/>
  </w:abstractNum>
  <w:abstractNum w:abstractNumId="9" w15:restartNumberingAfterBreak="0">
    <w:nsid w:val="13C226B5"/>
    <w:multiLevelType w:val="hybridMultilevel"/>
    <w:tmpl w:val="685E61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41FE9"/>
    <w:multiLevelType w:val="multilevel"/>
    <w:tmpl w:val="95DC9FF8"/>
    <w:numStyleLink w:val="Bbc"/>
  </w:abstractNum>
  <w:abstractNum w:abstractNumId="11" w15:restartNumberingAfterBreak="0">
    <w:nsid w:val="27837856"/>
    <w:multiLevelType w:val="hybridMultilevel"/>
    <w:tmpl w:val="7B7602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03EFF"/>
    <w:multiLevelType w:val="multilevel"/>
    <w:tmpl w:val="95DC9FF8"/>
    <w:numStyleLink w:val="Bbc"/>
  </w:abstractNum>
  <w:abstractNum w:abstractNumId="13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A5CE6"/>
    <w:multiLevelType w:val="multilevel"/>
    <w:tmpl w:val="95DC9FF8"/>
    <w:numStyleLink w:val="Bbc"/>
  </w:abstractNum>
  <w:abstractNum w:abstractNumId="15" w15:restartNumberingAfterBreak="0">
    <w:nsid w:val="3C1C2FEE"/>
    <w:multiLevelType w:val="hybridMultilevel"/>
    <w:tmpl w:val="E2542D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B0C1D"/>
    <w:multiLevelType w:val="hybridMultilevel"/>
    <w:tmpl w:val="A8D6B18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4EFA1C91"/>
    <w:multiLevelType w:val="hybridMultilevel"/>
    <w:tmpl w:val="E89063B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772DD"/>
    <w:multiLevelType w:val="hybridMultilevel"/>
    <w:tmpl w:val="BAA609C4"/>
    <w:lvl w:ilvl="0" w:tplc="F8C64C6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E781C1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C4AA31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96E987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8C2E90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A98C9D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8F2DFA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91CCE2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80A89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1625F"/>
    <w:multiLevelType w:val="hybridMultilevel"/>
    <w:tmpl w:val="3604C628"/>
    <w:lvl w:ilvl="0" w:tplc="A3D827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8AD3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221B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03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2E7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006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D82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FAF9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EF6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E754C"/>
    <w:multiLevelType w:val="hybridMultilevel"/>
    <w:tmpl w:val="1BAE266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8" w15:restartNumberingAfterBreak="0">
    <w:nsid w:val="7D893DF8"/>
    <w:multiLevelType w:val="multilevel"/>
    <w:tmpl w:val="95DC9FF8"/>
    <w:numStyleLink w:val="Bbc"/>
  </w:abstractNum>
  <w:num w:numId="1">
    <w:abstractNumId w:val="4"/>
  </w:num>
  <w:num w:numId="2">
    <w:abstractNumId w:val="7"/>
  </w:num>
  <w:num w:numId="3">
    <w:abstractNumId w:val="13"/>
  </w:num>
  <w:num w:numId="4">
    <w:abstractNumId w:val="12"/>
  </w:num>
  <w:num w:numId="5">
    <w:abstractNumId w:val="0"/>
  </w:num>
  <w:num w:numId="6">
    <w:abstractNumId w:val="14"/>
  </w:num>
  <w:num w:numId="7">
    <w:abstractNumId w:val="1"/>
  </w:num>
  <w:num w:numId="8">
    <w:abstractNumId w:val="19"/>
  </w:num>
  <w:num w:numId="9">
    <w:abstractNumId w:val="21"/>
  </w:num>
  <w:num w:numId="10">
    <w:abstractNumId w:val="20"/>
  </w:num>
  <w:num w:numId="11">
    <w:abstractNumId w:val="2"/>
  </w:num>
  <w:num w:numId="12">
    <w:abstractNumId w:val="17"/>
  </w:num>
  <w:num w:numId="13">
    <w:abstractNumId w:val="23"/>
  </w:num>
  <w:num w:numId="14">
    <w:abstractNumId w:val="25"/>
  </w:num>
  <w:num w:numId="15">
    <w:abstractNumId w:val="10"/>
  </w:num>
  <w:num w:numId="16">
    <w:abstractNumId w:val="8"/>
  </w:num>
  <w:num w:numId="17">
    <w:abstractNumId w:val="28"/>
  </w:num>
  <w:num w:numId="18">
    <w:abstractNumId w:val="27"/>
  </w:num>
  <w:num w:numId="19">
    <w:abstractNumId w:val="5"/>
  </w:num>
  <w:num w:numId="20">
    <w:abstractNumId w:val="26"/>
  </w:num>
  <w:num w:numId="21">
    <w:abstractNumId w:val="18"/>
  </w:num>
  <w:num w:numId="22">
    <w:abstractNumId w:val="16"/>
  </w:num>
  <w:num w:numId="23">
    <w:abstractNumId w:val="11"/>
  </w:num>
  <w:num w:numId="24">
    <w:abstractNumId w:val="9"/>
  </w:num>
  <w:num w:numId="25">
    <w:abstractNumId w:val="3"/>
  </w:num>
  <w:num w:numId="26">
    <w:abstractNumId w:val="6"/>
  </w:num>
  <w:num w:numId="27">
    <w:abstractNumId w:val="15"/>
  </w:num>
  <w:num w:numId="28">
    <w:abstractNumId w:val="2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1"/>
  <w:activeWritingStyle w:appName="MSWord" w:lang="de-LI" w:vendorID="64" w:dllVersion="131078" w:nlCheck="1" w:checkStyle="0"/>
  <w:attachedTemplate r:id="rId1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DD"/>
    <w:rsid w:val="000006F6"/>
    <w:rsid w:val="00013944"/>
    <w:rsid w:val="00017F87"/>
    <w:rsid w:val="000207DB"/>
    <w:rsid w:val="00036C86"/>
    <w:rsid w:val="0004356C"/>
    <w:rsid w:val="00047F1E"/>
    <w:rsid w:val="00050B9E"/>
    <w:rsid w:val="000512A3"/>
    <w:rsid w:val="000653CE"/>
    <w:rsid w:val="00070251"/>
    <w:rsid w:val="00074947"/>
    <w:rsid w:val="000848F1"/>
    <w:rsid w:val="00087CED"/>
    <w:rsid w:val="000A35CA"/>
    <w:rsid w:val="000A6A0A"/>
    <w:rsid w:val="000B6C9B"/>
    <w:rsid w:val="000C01ED"/>
    <w:rsid w:val="000D2F9A"/>
    <w:rsid w:val="000D3448"/>
    <w:rsid w:val="000D4F5C"/>
    <w:rsid w:val="000F4705"/>
    <w:rsid w:val="000F58EF"/>
    <w:rsid w:val="0010334E"/>
    <w:rsid w:val="00103724"/>
    <w:rsid w:val="00105BEB"/>
    <w:rsid w:val="00111F92"/>
    <w:rsid w:val="00114765"/>
    <w:rsid w:val="00121BF3"/>
    <w:rsid w:val="00132CEB"/>
    <w:rsid w:val="001450DD"/>
    <w:rsid w:val="00150C68"/>
    <w:rsid w:val="001546CC"/>
    <w:rsid w:val="001566CD"/>
    <w:rsid w:val="0016213E"/>
    <w:rsid w:val="00162A21"/>
    <w:rsid w:val="001632BF"/>
    <w:rsid w:val="00166FC5"/>
    <w:rsid w:val="001678F1"/>
    <w:rsid w:val="00182FFF"/>
    <w:rsid w:val="00183FDF"/>
    <w:rsid w:val="0019099C"/>
    <w:rsid w:val="00191925"/>
    <w:rsid w:val="00192C47"/>
    <w:rsid w:val="00194593"/>
    <w:rsid w:val="00194DFC"/>
    <w:rsid w:val="001A0186"/>
    <w:rsid w:val="001A5024"/>
    <w:rsid w:val="001B63DC"/>
    <w:rsid w:val="001C0895"/>
    <w:rsid w:val="001C3A0F"/>
    <w:rsid w:val="001C42C8"/>
    <w:rsid w:val="001C66E1"/>
    <w:rsid w:val="001D0685"/>
    <w:rsid w:val="001D268D"/>
    <w:rsid w:val="001D2792"/>
    <w:rsid w:val="001D2B0A"/>
    <w:rsid w:val="001D2B46"/>
    <w:rsid w:val="001E388B"/>
    <w:rsid w:val="001E3C7C"/>
    <w:rsid w:val="001E4612"/>
    <w:rsid w:val="001E5EA7"/>
    <w:rsid w:val="001E6814"/>
    <w:rsid w:val="001F2F9B"/>
    <w:rsid w:val="00201AB7"/>
    <w:rsid w:val="0021067F"/>
    <w:rsid w:val="00213F61"/>
    <w:rsid w:val="00224046"/>
    <w:rsid w:val="00225168"/>
    <w:rsid w:val="0023388F"/>
    <w:rsid w:val="00233E2F"/>
    <w:rsid w:val="00236B2B"/>
    <w:rsid w:val="0024597F"/>
    <w:rsid w:val="00252D6F"/>
    <w:rsid w:val="00254C69"/>
    <w:rsid w:val="00260E82"/>
    <w:rsid w:val="00263FDC"/>
    <w:rsid w:val="00265400"/>
    <w:rsid w:val="00270314"/>
    <w:rsid w:val="00282689"/>
    <w:rsid w:val="002853A8"/>
    <w:rsid w:val="00287971"/>
    <w:rsid w:val="002923A6"/>
    <w:rsid w:val="002A379E"/>
    <w:rsid w:val="002A67EC"/>
    <w:rsid w:val="002B1914"/>
    <w:rsid w:val="002B1DA1"/>
    <w:rsid w:val="002B3693"/>
    <w:rsid w:val="002C2991"/>
    <w:rsid w:val="002C5342"/>
    <w:rsid w:val="002D1A71"/>
    <w:rsid w:val="002D31A8"/>
    <w:rsid w:val="002D4557"/>
    <w:rsid w:val="002E0337"/>
    <w:rsid w:val="002E59F7"/>
    <w:rsid w:val="002F46FB"/>
    <w:rsid w:val="002F783A"/>
    <w:rsid w:val="00305607"/>
    <w:rsid w:val="00306193"/>
    <w:rsid w:val="00313FA4"/>
    <w:rsid w:val="00316105"/>
    <w:rsid w:val="003322F7"/>
    <w:rsid w:val="0033671A"/>
    <w:rsid w:val="00341F98"/>
    <w:rsid w:val="003434FF"/>
    <w:rsid w:val="003526D6"/>
    <w:rsid w:val="0035530E"/>
    <w:rsid w:val="00363484"/>
    <w:rsid w:val="0036542D"/>
    <w:rsid w:val="00365B44"/>
    <w:rsid w:val="003674CE"/>
    <w:rsid w:val="00371B20"/>
    <w:rsid w:val="00380E34"/>
    <w:rsid w:val="00382938"/>
    <w:rsid w:val="00393183"/>
    <w:rsid w:val="003B4DE2"/>
    <w:rsid w:val="003C6EFD"/>
    <w:rsid w:val="003C7CB0"/>
    <w:rsid w:val="003D11F7"/>
    <w:rsid w:val="003D65F6"/>
    <w:rsid w:val="003D7CF1"/>
    <w:rsid w:val="003E0112"/>
    <w:rsid w:val="003E44D4"/>
    <w:rsid w:val="003F3235"/>
    <w:rsid w:val="003F396E"/>
    <w:rsid w:val="003F431E"/>
    <w:rsid w:val="004004B9"/>
    <w:rsid w:val="004015DA"/>
    <w:rsid w:val="00404223"/>
    <w:rsid w:val="00404F09"/>
    <w:rsid w:val="00406A4C"/>
    <w:rsid w:val="0040707C"/>
    <w:rsid w:val="004100B1"/>
    <w:rsid w:val="004133CE"/>
    <w:rsid w:val="004268DD"/>
    <w:rsid w:val="004317DE"/>
    <w:rsid w:val="004324C3"/>
    <w:rsid w:val="00434474"/>
    <w:rsid w:val="00445B62"/>
    <w:rsid w:val="00445E64"/>
    <w:rsid w:val="00461944"/>
    <w:rsid w:val="00463498"/>
    <w:rsid w:val="00464420"/>
    <w:rsid w:val="00477425"/>
    <w:rsid w:val="004813C4"/>
    <w:rsid w:val="0048403D"/>
    <w:rsid w:val="00487C6B"/>
    <w:rsid w:val="004931DA"/>
    <w:rsid w:val="00497433"/>
    <w:rsid w:val="004A03D5"/>
    <w:rsid w:val="004A7854"/>
    <w:rsid w:val="004B1C09"/>
    <w:rsid w:val="004B761D"/>
    <w:rsid w:val="004C0C60"/>
    <w:rsid w:val="004C729A"/>
    <w:rsid w:val="004D3714"/>
    <w:rsid w:val="004E1EBF"/>
    <w:rsid w:val="004E3E5E"/>
    <w:rsid w:val="004F4324"/>
    <w:rsid w:val="004F78A5"/>
    <w:rsid w:val="00505C1C"/>
    <w:rsid w:val="00516109"/>
    <w:rsid w:val="0053247B"/>
    <w:rsid w:val="00550B11"/>
    <w:rsid w:val="005536EB"/>
    <w:rsid w:val="00560857"/>
    <w:rsid w:val="00563533"/>
    <w:rsid w:val="00563F6C"/>
    <w:rsid w:val="00567D8C"/>
    <w:rsid w:val="00574BE5"/>
    <w:rsid w:val="005831D1"/>
    <w:rsid w:val="00584CB0"/>
    <w:rsid w:val="005902FA"/>
    <w:rsid w:val="00595750"/>
    <w:rsid w:val="005D261B"/>
    <w:rsid w:val="005D4FEF"/>
    <w:rsid w:val="005E0C13"/>
    <w:rsid w:val="005E5DD1"/>
    <w:rsid w:val="005F2A9E"/>
    <w:rsid w:val="006048BB"/>
    <w:rsid w:val="00612F9B"/>
    <w:rsid w:val="006140C3"/>
    <w:rsid w:val="006236FD"/>
    <w:rsid w:val="00635C3E"/>
    <w:rsid w:val="00643137"/>
    <w:rsid w:val="00647846"/>
    <w:rsid w:val="006519BA"/>
    <w:rsid w:val="00652F51"/>
    <w:rsid w:val="006576DA"/>
    <w:rsid w:val="00657CD2"/>
    <w:rsid w:val="00662697"/>
    <w:rsid w:val="00662B3D"/>
    <w:rsid w:val="00664D81"/>
    <w:rsid w:val="00664DD5"/>
    <w:rsid w:val="006665CB"/>
    <w:rsid w:val="00671107"/>
    <w:rsid w:val="00673852"/>
    <w:rsid w:val="00691744"/>
    <w:rsid w:val="006921FD"/>
    <w:rsid w:val="0069317F"/>
    <w:rsid w:val="006949E0"/>
    <w:rsid w:val="00696F4B"/>
    <w:rsid w:val="0069752A"/>
    <w:rsid w:val="006A07E7"/>
    <w:rsid w:val="006A136F"/>
    <w:rsid w:val="006A750B"/>
    <w:rsid w:val="006A7C20"/>
    <w:rsid w:val="006B0909"/>
    <w:rsid w:val="006C747B"/>
    <w:rsid w:val="006D0604"/>
    <w:rsid w:val="006D5602"/>
    <w:rsid w:val="006D780A"/>
    <w:rsid w:val="006E014F"/>
    <w:rsid w:val="006E48EF"/>
    <w:rsid w:val="006F5B7B"/>
    <w:rsid w:val="00703148"/>
    <w:rsid w:val="007040D6"/>
    <w:rsid w:val="00707E85"/>
    <w:rsid w:val="00713E1E"/>
    <w:rsid w:val="00716B76"/>
    <w:rsid w:val="00723FCE"/>
    <w:rsid w:val="00737742"/>
    <w:rsid w:val="007430AF"/>
    <w:rsid w:val="00747D6F"/>
    <w:rsid w:val="00751CF7"/>
    <w:rsid w:val="0075392E"/>
    <w:rsid w:val="00765182"/>
    <w:rsid w:val="007702D1"/>
    <w:rsid w:val="00770A75"/>
    <w:rsid w:val="0077680B"/>
    <w:rsid w:val="00780D90"/>
    <w:rsid w:val="00786A01"/>
    <w:rsid w:val="0078732C"/>
    <w:rsid w:val="00787EA4"/>
    <w:rsid w:val="00791B59"/>
    <w:rsid w:val="007957E1"/>
    <w:rsid w:val="007A3C5F"/>
    <w:rsid w:val="007A58AD"/>
    <w:rsid w:val="007C0662"/>
    <w:rsid w:val="007C2250"/>
    <w:rsid w:val="007C2801"/>
    <w:rsid w:val="007C392F"/>
    <w:rsid w:val="007C4573"/>
    <w:rsid w:val="007D0024"/>
    <w:rsid w:val="007D7A59"/>
    <w:rsid w:val="007E00E8"/>
    <w:rsid w:val="007E3376"/>
    <w:rsid w:val="007F0876"/>
    <w:rsid w:val="007F1F1F"/>
    <w:rsid w:val="007F471D"/>
    <w:rsid w:val="007F764F"/>
    <w:rsid w:val="00821515"/>
    <w:rsid w:val="00824BF9"/>
    <w:rsid w:val="00826F73"/>
    <w:rsid w:val="0083003B"/>
    <w:rsid w:val="00834A9A"/>
    <w:rsid w:val="008365A1"/>
    <w:rsid w:val="008369DD"/>
    <w:rsid w:val="00840E80"/>
    <w:rsid w:val="00845A27"/>
    <w:rsid w:val="0085062E"/>
    <w:rsid w:val="0085082B"/>
    <w:rsid w:val="008553C7"/>
    <w:rsid w:val="008562FE"/>
    <w:rsid w:val="00856360"/>
    <w:rsid w:val="00860954"/>
    <w:rsid w:val="008653D1"/>
    <w:rsid w:val="0087147B"/>
    <w:rsid w:val="00871FFF"/>
    <w:rsid w:val="00872BE8"/>
    <w:rsid w:val="0087516C"/>
    <w:rsid w:val="0088270E"/>
    <w:rsid w:val="00894897"/>
    <w:rsid w:val="00895114"/>
    <w:rsid w:val="008A3252"/>
    <w:rsid w:val="008A40B5"/>
    <w:rsid w:val="008A5802"/>
    <w:rsid w:val="008A65C7"/>
    <w:rsid w:val="008B12BF"/>
    <w:rsid w:val="008B146E"/>
    <w:rsid w:val="008B152B"/>
    <w:rsid w:val="008B4BBC"/>
    <w:rsid w:val="008B4EF0"/>
    <w:rsid w:val="008B5BD6"/>
    <w:rsid w:val="008D1511"/>
    <w:rsid w:val="008D6633"/>
    <w:rsid w:val="008E0BE7"/>
    <w:rsid w:val="008E13FB"/>
    <w:rsid w:val="008E315E"/>
    <w:rsid w:val="008F38D9"/>
    <w:rsid w:val="008F6C2D"/>
    <w:rsid w:val="00913890"/>
    <w:rsid w:val="00913AAF"/>
    <w:rsid w:val="00913F63"/>
    <w:rsid w:val="0092481B"/>
    <w:rsid w:val="00927209"/>
    <w:rsid w:val="009303D3"/>
    <w:rsid w:val="00931C98"/>
    <w:rsid w:val="009331EA"/>
    <w:rsid w:val="009332F4"/>
    <w:rsid w:val="00934097"/>
    <w:rsid w:val="00941F8D"/>
    <w:rsid w:val="00943A66"/>
    <w:rsid w:val="00944E39"/>
    <w:rsid w:val="00945135"/>
    <w:rsid w:val="0095208F"/>
    <w:rsid w:val="009547F0"/>
    <w:rsid w:val="00954A0C"/>
    <w:rsid w:val="00957969"/>
    <w:rsid w:val="00963DB7"/>
    <w:rsid w:val="00967B7F"/>
    <w:rsid w:val="00972362"/>
    <w:rsid w:val="00980458"/>
    <w:rsid w:val="0098362E"/>
    <w:rsid w:val="00987B99"/>
    <w:rsid w:val="009A27F4"/>
    <w:rsid w:val="009A513F"/>
    <w:rsid w:val="009B0FA6"/>
    <w:rsid w:val="009B38C5"/>
    <w:rsid w:val="009C0A87"/>
    <w:rsid w:val="009D1954"/>
    <w:rsid w:val="009D2934"/>
    <w:rsid w:val="009D335F"/>
    <w:rsid w:val="009E3203"/>
    <w:rsid w:val="009E3809"/>
    <w:rsid w:val="009E3F05"/>
    <w:rsid w:val="009E7389"/>
    <w:rsid w:val="009F08C0"/>
    <w:rsid w:val="009F470D"/>
    <w:rsid w:val="009F52B2"/>
    <w:rsid w:val="00A0028A"/>
    <w:rsid w:val="00A03541"/>
    <w:rsid w:val="00A140EC"/>
    <w:rsid w:val="00A178A9"/>
    <w:rsid w:val="00A22ECA"/>
    <w:rsid w:val="00A30A7F"/>
    <w:rsid w:val="00A36432"/>
    <w:rsid w:val="00A40D41"/>
    <w:rsid w:val="00A46299"/>
    <w:rsid w:val="00A500A9"/>
    <w:rsid w:val="00A562DD"/>
    <w:rsid w:val="00A709BD"/>
    <w:rsid w:val="00A756CE"/>
    <w:rsid w:val="00A8220B"/>
    <w:rsid w:val="00A91016"/>
    <w:rsid w:val="00A94F19"/>
    <w:rsid w:val="00A976EC"/>
    <w:rsid w:val="00AA05A0"/>
    <w:rsid w:val="00AA7917"/>
    <w:rsid w:val="00AB5804"/>
    <w:rsid w:val="00AD024F"/>
    <w:rsid w:val="00AD1455"/>
    <w:rsid w:val="00AE0857"/>
    <w:rsid w:val="00AE6A17"/>
    <w:rsid w:val="00AF0F54"/>
    <w:rsid w:val="00AF140C"/>
    <w:rsid w:val="00B01266"/>
    <w:rsid w:val="00B02455"/>
    <w:rsid w:val="00B026C7"/>
    <w:rsid w:val="00B04466"/>
    <w:rsid w:val="00B06952"/>
    <w:rsid w:val="00B07706"/>
    <w:rsid w:val="00B1479D"/>
    <w:rsid w:val="00B154B8"/>
    <w:rsid w:val="00B165D6"/>
    <w:rsid w:val="00B1704A"/>
    <w:rsid w:val="00B20C67"/>
    <w:rsid w:val="00B2530D"/>
    <w:rsid w:val="00B257B7"/>
    <w:rsid w:val="00B26086"/>
    <w:rsid w:val="00B3056F"/>
    <w:rsid w:val="00B31085"/>
    <w:rsid w:val="00B31964"/>
    <w:rsid w:val="00B352E6"/>
    <w:rsid w:val="00B36820"/>
    <w:rsid w:val="00B3697D"/>
    <w:rsid w:val="00B36A1B"/>
    <w:rsid w:val="00B41CEE"/>
    <w:rsid w:val="00B420BC"/>
    <w:rsid w:val="00B44D0B"/>
    <w:rsid w:val="00B546C8"/>
    <w:rsid w:val="00B574B0"/>
    <w:rsid w:val="00B60C61"/>
    <w:rsid w:val="00B62E7B"/>
    <w:rsid w:val="00B646A1"/>
    <w:rsid w:val="00B65F90"/>
    <w:rsid w:val="00B67A51"/>
    <w:rsid w:val="00B67AB8"/>
    <w:rsid w:val="00B72F28"/>
    <w:rsid w:val="00B7453E"/>
    <w:rsid w:val="00B9468F"/>
    <w:rsid w:val="00BA2B1D"/>
    <w:rsid w:val="00BB1C9E"/>
    <w:rsid w:val="00BB20CE"/>
    <w:rsid w:val="00BB41A9"/>
    <w:rsid w:val="00BB6C39"/>
    <w:rsid w:val="00BC0D6E"/>
    <w:rsid w:val="00BC52F9"/>
    <w:rsid w:val="00BD20BC"/>
    <w:rsid w:val="00BD2318"/>
    <w:rsid w:val="00BE28B5"/>
    <w:rsid w:val="00BF5D14"/>
    <w:rsid w:val="00BF7BB5"/>
    <w:rsid w:val="00C01F07"/>
    <w:rsid w:val="00C04FEA"/>
    <w:rsid w:val="00C07F5C"/>
    <w:rsid w:val="00C11363"/>
    <w:rsid w:val="00C16815"/>
    <w:rsid w:val="00C17DB7"/>
    <w:rsid w:val="00C26CDF"/>
    <w:rsid w:val="00C313AC"/>
    <w:rsid w:val="00C321C8"/>
    <w:rsid w:val="00C326B0"/>
    <w:rsid w:val="00C4239D"/>
    <w:rsid w:val="00C44770"/>
    <w:rsid w:val="00C50492"/>
    <w:rsid w:val="00C51111"/>
    <w:rsid w:val="00C630D3"/>
    <w:rsid w:val="00C64F1C"/>
    <w:rsid w:val="00C725AB"/>
    <w:rsid w:val="00C910CD"/>
    <w:rsid w:val="00C937EF"/>
    <w:rsid w:val="00C93ED0"/>
    <w:rsid w:val="00C96756"/>
    <w:rsid w:val="00C96822"/>
    <w:rsid w:val="00C97A6B"/>
    <w:rsid w:val="00CA0A96"/>
    <w:rsid w:val="00CA77FE"/>
    <w:rsid w:val="00CC4E85"/>
    <w:rsid w:val="00CC77F7"/>
    <w:rsid w:val="00CD02DA"/>
    <w:rsid w:val="00CD0EB5"/>
    <w:rsid w:val="00CD621C"/>
    <w:rsid w:val="00CD6939"/>
    <w:rsid w:val="00CE4BCF"/>
    <w:rsid w:val="00CF3EEF"/>
    <w:rsid w:val="00D01342"/>
    <w:rsid w:val="00D12173"/>
    <w:rsid w:val="00D149C2"/>
    <w:rsid w:val="00D219BC"/>
    <w:rsid w:val="00D244B2"/>
    <w:rsid w:val="00D2459F"/>
    <w:rsid w:val="00D3256E"/>
    <w:rsid w:val="00D339E2"/>
    <w:rsid w:val="00D36B83"/>
    <w:rsid w:val="00D42E71"/>
    <w:rsid w:val="00D46993"/>
    <w:rsid w:val="00D50181"/>
    <w:rsid w:val="00D61959"/>
    <w:rsid w:val="00D6721C"/>
    <w:rsid w:val="00D72281"/>
    <w:rsid w:val="00D727FB"/>
    <w:rsid w:val="00D80B8A"/>
    <w:rsid w:val="00D831ED"/>
    <w:rsid w:val="00D856B2"/>
    <w:rsid w:val="00D97163"/>
    <w:rsid w:val="00D974B5"/>
    <w:rsid w:val="00DA4289"/>
    <w:rsid w:val="00DA642D"/>
    <w:rsid w:val="00DB211C"/>
    <w:rsid w:val="00DB3315"/>
    <w:rsid w:val="00DC7F2A"/>
    <w:rsid w:val="00DD6693"/>
    <w:rsid w:val="00DE60E4"/>
    <w:rsid w:val="00DE789A"/>
    <w:rsid w:val="00DE79E8"/>
    <w:rsid w:val="00DF11CF"/>
    <w:rsid w:val="00DF224B"/>
    <w:rsid w:val="00DF54FF"/>
    <w:rsid w:val="00DF68D6"/>
    <w:rsid w:val="00DF781C"/>
    <w:rsid w:val="00E012A2"/>
    <w:rsid w:val="00E029CF"/>
    <w:rsid w:val="00E14AF3"/>
    <w:rsid w:val="00E17128"/>
    <w:rsid w:val="00E23357"/>
    <w:rsid w:val="00E31B4B"/>
    <w:rsid w:val="00E337CC"/>
    <w:rsid w:val="00E41A39"/>
    <w:rsid w:val="00E57229"/>
    <w:rsid w:val="00E63DDF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B5F3D"/>
    <w:rsid w:val="00EC0F5A"/>
    <w:rsid w:val="00EC5BC6"/>
    <w:rsid w:val="00EC5D47"/>
    <w:rsid w:val="00EC655F"/>
    <w:rsid w:val="00ED2BFA"/>
    <w:rsid w:val="00ED2DEF"/>
    <w:rsid w:val="00ED6977"/>
    <w:rsid w:val="00EE0441"/>
    <w:rsid w:val="00EE08E6"/>
    <w:rsid w:val="00EE358A"/>
    <w:rsid w:val="00EE3E93"/>
    <w:rsid w:val="00EF24A7"/>
    <w:rsid w:val="00EF601D"/>
    <w:rsid w:val="00F026F7"/>
    <w:rsid w:val="00F02763"/>
    <w:rsid w:val="00F065F3"/>
    <w:rsid w:val="00F12327"/>
    <w:rsid w:val="00F13DD9"/>
    <w:rsid w:val="00F1544F"/>
    <w:rsid w:val="00F16D84"/>
    <w:rsid w:val="00F26DAD"/>
    <w:rsid w:val="00F374AC"/>
    <w:rsid w:val="00F432A0"/>
    <w:rsid w:val="00F462EE"/>
    <w:rsid w:val="00F6659A"/>
    <w:rsid w:val="00F7349F"/>
    <w:rsid w:val="00F755FB"/>
    <w:rsid w:val="00F80821"/>
    <w:rsid w:val="00F84BAE"/>
    <w:rsid w:val="00F91292"/>
    <w:rsid w:val="00F9386D"/>
    <w:rsid w:val="00F96303"/>
    <w:rsid w:val="00FB3F78"/>
    <w:rsid w:val="00FD0529"/>
    <w:rsid w:val="00FD20FA"/>
    <w:rsid w:val="00FE0DEB"/>
    <w:rsid w:val="00FE4160"/>
    <w:rsid w:val="00FF292E"/>
    <w:rsid w:val="00FF4A29"/>
    <w:rsid w:val="00FF54E0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4:docId w14:val="72AB6475"/>
  <w15:chartTrackingRefBased/>
  <w15:docId w15:val="{C265931A-4AA5-40F0-BF58-C51409B6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4268DD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table" w:customStyle="1" w:styleId="Tabellesthetisch">
    <w:name w:val="Tabelle (ästhetisch)"/>
    <w:basedOn w:val="Tabellenraster"/>
    <w:uiPriority w:val="99"/>
    <w:rsid w:val="004268DD"/>
    <w:rPr>
      <w:sz w:val="24"/>
    </w:rPr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4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character" w:customStyle="1" w:styleId="hljs-number">
    <w:name w:val="hljs-number"/>
    <w:basedOn w:val="Absatz-Standardschriftart"/>
    <w:rsid w:val="004268DD"/>
  </w:style>
  <w:style w:type="character" w:customStyle="1" w:styleId="hljs-comment">
    <w:name w:val="hljs-comment"/>
    <w:basedOn w:val="Absatz-Standardschriftart"/>
    <w:rsid w:val="004268DD"/>
  </w:style>
  <w:style w:type="character" w:customStyle="1" w:styleId="hljs-string">
    <w:name w:val="hljs-string"/>
    <w:basedOn w:val="Absatz-Standardschriftart"/>
    <w:rsid w:val="004268DD"/>
  </w:style>
  <w:style w:type="paragraph" w:styleId="Beschriftung">
    <w:name w:val="caption"/>
    <w:basedOn w:val="Standard"/>
    <w:next w:val="Standard"/>
    <w:uiPriority w:val="35"/>
    <w:unhideWhenUsed/>
    <w:qFormat/>
    <w:locked/>
    <w:rsid w:val="004324C3"/>
    <w:pPr>
      <w:spacing w:after="200"/>
    </w:pPr>
    <w:rPr>
      <w:i/>
      <w:iCs/>
      <w:color w:val="565656" w:themeColor="text2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unhideWhenUsed/>
    <w:locked/>
    <w:rsid w:val="00B60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60C61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locked/>
    <w:rsid w:val="00635C3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locked/>
    <w:rsid w:val="00635C3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35C3E"/>
    <w:rPr>
      <w:rFonts w:ascii="Titillium" w:hAnsi="Titillium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locked/>
    <w:rsid w:val="00635C3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35C3E"/>
    <w:rPr>
      <w:rFonts w:ascii="Titillium" w:hAnsi="Titillium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635C3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5C3E"/>
    <w:rPr>
      <w:rFonts w:ascii="Segoe UI" w:hAnsi="Segoe UI" w:cs="Segoe UI"/>
      <w:sz w:val="18"/>
      <w:szCs w:val="18"/>
    </w:rPr>
  </w:style>
  <w:style w:type="paragraph" w:customStyle="1" w:styleId="CodeInline">
    <w:name w:val="Code Inline"/>
    <w:basedOn w:val="Standard"/>
    <w:link w:val="CodeInlineZchn"/>
    <w:qFormat/>
    <w:rsid w:val="00B3697D"/>
    <w:rPr>
      <w:rFonts w:ascii="Consolas" w:hAnsi="Consolas"/>
      <w:sz w:val="24"/>
      <w:szCs w:val="24"/>
      <w:lang w:val="de-LI"/>
    </w:rPr>
  </w:style>
  <w:style w:type="paragraph" w:customStyle="1" w:styleId="Note">
    <w:name w:val="Note"/>
    <w:basedOn w:val="Standard"/>
    <w:link w:val="NoteZchn"/>
    <w:rsid w:val="00647846"/>
    <w:rPr>
      <w:b/>
      <w:color w:val="000080"/>
      <w:sz w:val="24"/>
      <w:szCs w:val="24"/>
    </w:rPr>
  </w:style>
  <w:style w:type="character" w:customStyle="1" w:styleId="CodeInlineZchn">
    <w:name w:val="Code Inline Zchn"/>
    <w:basedOn w:val="Absatz-Standardschriftart"/>
    <w:link w:val="CodeInline"/>
    <w:rsid w:val="00B3697D"/>
    <w:rPr>
      <w:rFonts w:ascii="Consolas" w:hAnsi="Consolas"/>
      <w:sz w:val="24"/>
      <w:szCs w:val="24"/>
      <w:lang w:val="de-LI"/>
    </w:rPr>
  </w:style>
  <w:style w:type="character" w:customStyle="1" w:styleId="NoteZchn">
    <w:name w:val="Note Zchn"/>
    <w:basedOn w:val="Absatz-Standardschriftart"/>
    <w:link w:val="Note"/>
    <w:rsid w:val="00647846"/>
    <w:rPr>
      <w:rFonts w:ascii="Titillium" w:hAnsi="Titillium"/>
      <w:b/>
      <w:color w:val="000080"/>
      <w:sz w:val="24"/>
      <w:szCs w:val="24"/>
    </w:rPr>
  </w:style>
  <w:style w:type="paragraph" w:customStyle="1" w:styleId="CodeBlock">
    <w:name w:val="Code Block"/>
    <w:basedOn w:val="HTMLVorformatiert"/>
    <w:link w:val="CodeBlockZchn"/>
    <w:qFormat/>
    <w:rsid w:val="00236B2B"/>
    <w:pPr>
      <w:shd w:val="clear" w:color="auto" w:fill="FFFFFF"/>
      <w:spacing w:after="240"/>
    </w:pPr>
    <w:rPr>
      <w:rFonts w:ascii="Consolas" w:hAnsi="Consolas"/>
      <w:color w:val="000000"/>
      <w:lang w:val="de-LI"/>
    </w:rPr>
  </w:style>
  <w:style w:type="character" w:customStyle="1" w:styleId="CodeBlockZchn">
    <w:name w:val="Code Block Zchn"/>
    <w:basedOn w:val="HTMLVorformatiertZchn"/>
    <w:link w:val="CodeBlock"/>
    <w:rsid w:val="00236B2B"/>
    <w:rPr>
      <w:rFonts w:ascii="Consolas" w:eastAsia="Times New Roman" w:hAnsi="Consolas" w:cs="Courier New"/>
      <w:color w:val="000000"/>
      <w:sz w:val="20"/>
      <w:szCs w:val="20"/>
      <w:shd w:val="clear" w:color="auto" w:fill="FFFFFF"/>
      <w:lang w:val="de-LI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4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1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986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76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0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codingbat.com/" TargetMode="External"/><Relationship Id="rId32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0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bc-be.local\data\Dienste\Vorlagen\Intern\Arbeitsauftrag-Vorlage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12" ma:contentTypeDescription="Ein neues Dokument erstellen." ma:contentTypeScope="" ma:versionID="ac0ff7d9544d3c768a0281e81d6a94a8">
  <xsd:schema xmlns:xsd="http://www.w3.org/2001/XMLSchema" xmlns:xs="http://www.w3.org/2001/XMLSchema" xmlns:p="http://schemas.microsoft.com/office/2006/metadata/properties" xmlns:ns2="6d525c06-2c7b-4297-8956-c36238dd04ac" xmlns:ns3="365abb36-3c27-43a9-9085-7dc91234eb0f" targetNamespace="http://schemas.microsoft.com/office/2006/metadata/properties" ma:root="true" ma:fieldsID="06b118bc72f4e9f08cac1856655da6ee" ns2:_="" ns3:_="">
    <xsd:import namespace="6d525c06-2c7b-4297-8956-c36238dd04ac"/>
    <xsd:import namespace="365abb36-3c27-43a9-9085-7dc91234e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abb36-3c27-43a9-9085-7dc91234e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42331-076A-48BC-8F4A-1931642B69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317B2B-7BD0-4EBC-B86A-07864E971EE9}"/>
</file>

<file path=customXml/itemProps3.xml><?xml version="1.0" encoding="utf-8"?>
<ds:datastoreItem xmlns:ds="http://schemas.openxmlformats.org/officeDocument/2006/customXml" ds:itemID="{9B9BAA2D-6942-4A13-AF64-F8D4A3770FB8}"/>
</file>

<file path=customXml/itemProps4.xml><?xml version="1.0" encoding="utf-8"?>
<ds:datastoreItem xmlns:ds="http://schemas.openxmlformats.org/officeDocument/2006/customXml" ds:itemID="{5E619E9E-E3DB-4197-9AA2-93FC63177ACF}"/>
</file>

<file path=docProps/app.xml><?xml version="1.0" encoding="utf-8"?>
<Properties xmlns="http://schemas.openxmlformats.org/officeDocument/2006/extended-properties" xmlns:vt="http://schemas.openxmlformats.org/officeDocument/2006/docPropsVTypes">
  <Template>Arbeitsauftrag-Vorlage.dotx</Template>
  <TotalTime>0</TotalTime>
  <Pages>13</Pages>
  <Words>1785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Peissard Yves</dc:creator>
  <cp:keywords/>
  <dc:description/>
  <cp:lastModifiedBy>Peissard Yves</cp:lastModifiedBy>
  <cp:revision>240</cp:revision>
  <dcterms:created xsi:type="dcterms:W3CDTF">2018-01-18T08:26:00Z</dcterms:created>
  <dcterms:modified xsi:type="dcterms:W3CDTF">2020-11-12T14:21:00Z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